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ED435C" w:rsidRDefault="00ED435C" w:rsidP="00931257">
      <w:pPr>
        <w:jc w:val="center"/>
      </w:pPr>
    </w:p>
    <w:p w:rsidR="00ED435C" w:rsidRDefault="00ED435C"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pPr>
    </w:p>
    <w:p w:rsidR="00931257" w:rsidRDefault="00931257" w:rsidP="00931257">
      <w:pPr>
        <w:jc w:val="center"/>
        <w:rPr>
          <w:sz w:val="60"/>
          <w:szCs w:val="60"/>
        </w:rPr>
      </w:pPr>
      <w:r>
        <w:rPr>
          <w:sz w:val="60"/>
          <w:szCs w:val="60"/>
        </w:rPr>
        <w:t>Operating Room Planning</w:t>
      </w:r>
    </w:p>
    <w:p w:rsidR="00931257" w:rsidRDefault="00B52780" w:rsidP="00931257">
      <w:pPr>
        <w:jc w:val="center"/>
        <w:rPr>
          <w:sz w:val="50"/>
          <w:szCs w:val="50"/>
        </w:rPr>
      </w:pPr>
      <w:r>
        <w:rPr>
          <w:sz w:val="50"/>
          <w:szCs w:val="50"/>
        </w:rPr>
        <w:t>A</w:t>
      </w:r>
      <w:r w:rsidR="00931257" w:rsidRPr="00931257">
        <w:rPr>
          <w:sz w:val="50"/>
          <w:szCs w:val="50"/>
        </w:rPr>
        <w:t>gent based system analysis and design</w:t>
      </w:r>
    </w:p>
    <w:p w:rsidR="00ED435C" w:rsidRDefault="00ED435C" w:rsidP="00931257">
      <w:pPr>
        <w:jc w:val="center"/>
        <w:rPr>
          <w:sz w:val="50"/>
          <w:szCs w:val="50"/>
        </w:rPr>
      </w:pPr>
    </w:p>
    <w:p w:rsidR="00ED435C" w:rsidRDefault="00ED435C" w:rsidP="00931257">
      <w:pPr>
        <w:jc w:val="center"/>
        <w:rPr>
          <w:sz w:val="50"/>
          <w:szCs w:val="50"/>
        </w:rPr>
      </w:pPr>
    </w:p>
    <w:p w:rsidR="008F106E" w:rsidRDefault="008F106E" w:rsidP="00931257">
      <w:pPr>
        <w:jc w:val="center"/>
        <w:rPr>
          <w:sz w:val="50"/>
          <w:szCs w:val="50"/>
        </w:rPr>
      </w:pPr>
    </w:p>
    <w:p w:rsidR="008F106E" w:rsidRDefault="008F106E" w:rsidP="00931257">
      <w:pPr>
        <w:jc w:val="center"/>
        <w:rPr>
          <w:sz w:val="50"/>
          <w:szCs w:val="50"/>
        </w:rPr>
      </w:pPr>
    </w:p>
    <w:p w:rsidR="00ED435C" w:rsidRDefault="008F106E" w:rsidP="00931257">
      <w:pPr>
        <w:jc w:val="center"/>
        <w:rPr>
          <w:sz w:val="40"/>
          <w:szCs w:val="40"/>
        </w:rPr>
      </w:pPr>
      <w:r w:rsidRPr="008F106E">
        <w:rPr>
          <w:sz w:val="40"/>
          <w:szCs w:val="40"/>
        </w:rPr>
        <w:t>By Eric Neher and Pascal Büttiker</w:t>
      </w:r>
    </w:p>
    <w:p w:rsidR="008F106E" w:rsidRDefault="008F106E" w:rsidP="00931257">
      <w:pPr>
        <w:jc w:val="center"/>
        <w:rPr>
          <w:sz w:val="40"/>
          <w:szCs w:val="40"/>
        </w:rPr>
      </w:pPr>
    </w:p>
    <w:p w:rsidR="002B0DDD" w:rsidRDefault="002B0DDD" w:rsidP="00931257">
      <w:pPr>
        <w:jc w:val="center"/>
        <w:rPr>
          <w:sz w:val="40"/>
          <w:szCs w:val="40"/>
        </w:rPr>
      </w:pPr>
    </w:p>
    <w:p w:rsidR="002B0DDD" w:rsidRDefault="00052FC3" w:rsidP="00931257">
      <w:pPr>
        <w:jc w:val="center"/>
        <w:rPr>
          <w:sz w:val="40"/>
          <w:szCs w:val="40"/>
        </w:rPr>
      </w:pPr>
      <w:r>
        <w:rPr>
          <w:noProof/>
        </w:rPr>
        <w:drawing>
          <wp:inline distT="0" distB="0" distL="0" distR="0" wp14:anchorId="23C806BF" wp14:editId="4BB7A294">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rsidR="00D712BC" w:rsidRDefault="00D712BC" w:rsidP="00931257">
      <w:pPr>
        <w:jc w:val="center"/>
        <w:rPr>
          <w:sz w:val="40"/>
          <w:szCs w:val="40"/>
        </w:rPr>
      </w:pPr>
    </w:p>
    <w:p w:rsidR="008F106E" w:rsidRDefault="008F106E" w:rsidP="00931257">
      <w:pPr>
        <w:jc w:val="center"/>
        <w:rPr>
          <w:sz w:val="40"/>
          <w:szCs w:val="40"/>
        </w:rPr>
      </w:pPr>
    </w:p>
    <w:p w:rsidR="008F106E" w:rsidRPr="008A2C00" w:rsidRDefault="008F106E" w:rsidP="00931257">
      <w:pPr>
        <w:jc w:val="center"/>
        <w:rPr>
          <w:sz w:val="30"/>
          <w:szCs w:val="30"/>
          <w:lang w:val="de-CH"/>
        </w:rPr>
      </w:pPr>
      <w:r w:rsidRPr="008A2C00">
        <w:rPr>
          <w:sz w:val="30"/>
          <w:szCs w:val="30"/>
          <w:lang w:val="de-CH"/>
        </w:rPr>
        <w:t>Version 1.0</w:t>
      </w:r>
    </w:p>
    <w:p w:rsidR="008F106E" w:rsidRPr="008A2C00" w:rsidRDefault="008F106E" w:rsidP="00931257">
      <w:pPr>
        <w:jc w:val="center"/>
        <w:rPr>
          <w:sz w:val="30"/>
          <w:szCs w:val="30"/>
          <w:lang w:val="de-CH"/>
        </w:rPr>
      </w:pPr>
      <w:r w:rsidRPr="008A2C00">
        <w:rPr>
          <w:sz w:val="30"/>
          <w:szCs w:val="30"/>
          <w:lang w:val="de-CH"/>
        </w:rPr>
        <w:t>March 2013</w:t>
      </w:r>
    </w:p>
    <w:p w:rsidR="00E01328" w:rsidRPr="008A2C00" w:rsidRDefault="00E01328" w:rsidP="00931257">
      <w:pPr>
        <w:jc w:val="center"/>
        <w:rPr>
          <w:lang w:val="de-CH"/>
        </w:rPr>
      </w:pPr>
      <w:r w:rsidRPr="008A2C00">
        <w:rPr>
          <w:lang w:val="de-CH"/>
        </w:rPr>
        <w:br w:type="page"/>
      </w:r>
    </w:p>
    <w:p w:rsidR="0046327E" w:rsidRPr="008A2C00" w:rsidRDefault="00E01328" w:rsidP="0046327E">
      <w:pPr>
        <w:rPr>
          <w:rFonts w:ascii="Cambria" w:hAnsi="Cambria"/>
          <w:b/>
          <w:sz w:val="28"/>
          <w:szCs w:val="28"/>
          <w:lang w:val="de-CH"/>
        </w:rPr>
      </w:pPr>
      <w:r w:rsidRPr="008A2C00">
        <w:rPr>
          <w:rFonts w:ascii="Cambria" w:hAnsi="Cambria"/>
          <w:b/>
          <w:sz w:val="28"/>
          <w:szCs w:val="28"/>
          <w:lang w:val="de-CH"/>
        </w:rPr>
        <w:lastRenderedPageBreak/>
        <w:t>Summary</w:t>
      </w:r>
    </w:p>
    <w:p w:rsidR="00E01328" w:rsidRPr="00B52780" w:rsidRDefault="00E01328" w:rsidP="00E01328">
      <w:pPr>
        <w:rPr>
          <w:lang w:val="de-CH"/>
        </w:rPr>
      </w:pPr>
      <w:r w:rsidRPr="00B52780">
        <w:rPr>
          <w:lang w:val="de-CH"/>
        </w:rPr>
        <w:t>Für Interessierte, die sich innerhalb kurzer Zeit einen Überblick über den Inhalt eines B</w:t>
      </w:r>
      <w:r w:rsidRPr="00B52780">
        <w:rPr>
          <w:lang w:val="de-CH"/>
        </w:rPr>
        <w:t>e</w:t>
      </w:r>
      <w:r w:rsidRPr="00B52780">
        <w:rPr>
          <w:lang w:val="de-CH"/>
        </w:rPr>
        <w:t>richts verschaffen wollen, ist das Summary (eine halbe bis anderthalb A4-Seiten das geei</w:t>
      </w:r>
      <w:r w:rsidRPr="00B52780">
        <w:rPr>
          <w:lang w:val="de-CH"/>
        </w:rPr>
        <w:t>g</w:t>
      </w:r>
      <w:r w:rsidRPr="00B52780">
        <w:rPr>
          <w:lang w:val="de-CH"/>
        </w:rPr>
        <w:t>nete Mittel. Die Zusammenfassung soll die folgenden fünf Aspekte beleuchten: Problemste</w:t>
      </w:r>
      <w:r w:rsidRPr="00B52780">
        <w:rPr>
          <w:lang w:val="de-CH"/>
        </w:rPr>
        <w:t>l</w:t>
      </w:r>
      <w:r w:rsidRPr="00B52780">
        <w:rPr>
          <w:lang w:val="de-CH"/>
        </w:rPr>
        <w:t>lung, Problemlösungen, allenfalls mit Varianten, Hauptergebnisse, Schlussfolgerungen und Vorschläge für das weitere Vorgehen. Die Zusammenfassung entscheidet – zusammen mit dem Inhaltsverzeichnis – ob die Leserin, der Leser den Text eingehend studiert oder gleich beiseitelegt.</w:t>
      </w:r>
    </w:p>
    <w:p w:rsidR="004D4AAD" w:rsidRPr="00B52780" w:rsidRDefault="004D4AAD">
      <w:pPr>
        <w:rPr>
          <w:lang w:val="de-CH"/>
        </w:rPr>
      </w:pPr>
      <w:r w:rsidRPr="00B52780">
        <w:rPr>
          <w:lang w:val="de-CH"/>
        </w:rPr>
        <w:br w:type="page"/>
      </w:r>
    </w:p>
    <w:p w:rsidR="00F540D9" w:rsidRPr="00C1332A" w:rsidRDefault="006E1A99" w:rsidP="0046327E">
      <w:pPr>
        <w:rPr>
          <w:rFonts w:ascii="Cambria" w:hAnsi="Cambria"/>
          <w:b/>
          <w:sz w:val="28"/>
          <w:szCs w:val="28"/>
        </w:rPr>
      </w:pPr>
      <w:r>
        <w:rPr>
          <w:rFonts w:ascii="Cambria" w:hAnsi="Cambria"/>
          <w:b/>
          <w:sz w:val="28"/>
          <w:szCs w:val="28"/>
        </w:rPr>
        <w:lastRenderedPageBreak/>
        <w:t>Table of Content</w:t>
      </w:r>
    </w:p>
    <w:p w:rsidR="00E678C4"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183870" w:history="1">
        <w:r w:rsidR="00E678C4" w:rsidRPr="00E5037D">
          <w:rPr>
            <w:rStyle w:val="Hyperlink"/>
            <w:noProof/>
          </w:rPr>
          <w:t>1</w:t>
        </w:r>
        <w:r w:rsidR="00E678C4">
          <w:rPr>
            <w:rFonts w:asciiTheme="minorHAnsi" w:eastAsiaTheme="minorEastAsia" w:hAnsiTheme="minorHAnsi" w:cstheme="minorBidi"/>
            <w:b w:val="0"/>
            <w:bCs w:val="0"/>
            <w:caps w:val="0"/>
            <w:noProof/>
            <w:sz w:val="22"/>
            <w:szCs w:val="22"/>
          </w:rPr>
          <w:tab/>
        </w:r>
        <w:r w:rsidR="00E678C4" w:rsidRPr="00E5037D">
          <w:rPr>
            <w:rStyle w:val="Hyperlink"/>
            <w:noProof/>
          </w:rPr>
          <w:t>Introduction</w:t>
        </w:r>
        <w:r w:rsidR="00E678C4">
          <w:rPr>
            <w:noProof/>
            <w:webHidden/>
          </w:rPr>
          <w:tab/>
        </w:r>
        <w:r w:rsidR="00E678C4">
          <w:rPr>
            <w:noProof/>
            <w:webHidden/>
          </w:rPr>
          <w:fldChar w:fldCharType="begin"/>
        </w:r>
        <w:r w:rsidR="00E678C4">
          <w:rPr>
            <w:noProof/>
            <w:webHidden/>
          </w:rPr>
          <w:instrText xml:space="preserve"> PAGEREF _Toc350183870 \h </w:instrText>
        </w:r>
        <w:r w:rsidR="00E678C4">
          <w:rPr>
            <w:noProof/>
            <w:webHidden/>
          </w:rPr>
        </w:r>
        <w:r w:rsidR="00E678C4">
          <w:rPr>
            <w:noProof/>
            <w:webHidden/>
          </w:rPr>
          <w:fldChar w:fldCharType="separate"/>
        </w:r>
        <w:r w:rsidR="00E678C4">
          <w:rPr>
            <w:noProof/>
            <w:webHidden/>
          </w:rPr>
          <w:t>4</w:t>
        </w:r>
        <w:r w:rsidR="00E678C4">
          <w:rPr>
            <w:noProof/>
            <w:webHidden/>
          </w:rPr>
          <w:fldChar w:fldCharType="end"/>
        </w:r>
      </w:hyperlink>
    </w:p>
    <w:p w:rsidR="00E678C4" w:rsidRDefault="00E678C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83871" w:history="1">
        <w:r w:rsidRPr="00E5037D">
          <w:rPr>
            <w:rStyle w:val="Hyperlink"/>
            <w:noProof/>
          </w:rPr>
          <w:t>2</w:t>
        </w:r>
        <w:r>
          <w:rPr>
            <w:rFonts w:asciiTheme="minorHAnsi" w:eastAsiaTheme="minorEastAsia" w:hAnsiTheme="minorHAnsi" w:cstheme="minorBidi"/>
            <w:b w:val="0"/>
            <w:bCs w:val="0"/>
            <w:caps w:val="0"/>
            <w:noProof/>
            <w:sz w:val="22"/>
            <w:szCs w:val="22"/>
          </w:rPr>
          <w:tab/>
        </w:r>
        <w:r w:rsidRPr="00E5037D">
          <w:rPr>
            <w:rStyle w:val="Hyperlink"/>
            <w:noProof/>
          </w:rPr>
          <w:t>Purpose of Agent System</w:t>
        </w:r>
        <w:r>
          <w:rPr>
            <w:noProof/>
            <w:webHidden/>
          </w:rPr>
          <w:tab/>
        </w:r>
        <w:r>
          <w:rPr>
            <w:noProof/>
            <w:webHidden/>
          </w:rPr>
          <w:fldChar w:fldCharType="begin"/>
        </w:r>
        <w:r>
          <w:rPr>
            <w:noProof/>
            <w:webHidden/>
          </w:rPr>
          <w:instrText xml:space="preserve"> PAGEREF _Toc350183871 \h </w:instrText>
        </w:r>
        <w:r>
          <w:rPr>
            <w:noProof/>
            <w:webHidden/>
          </w:rPr>
        </w:r>
        <w:r>
          <w:rPr>
            <w:noProof/>
            <w:webHidden/>
          </w:rPr>
          <w:fldChar w:fldCharType="separate"/>
        </w:r>
        <w:r>
          <w:rPr>
            <w:noProof/>
            <w:webHidden/>
          </w:rPr>
          <w:t>4</w:t>
        </w:r>
        <w:r>
          <w:rPr>
            <w:noProof/>
            <w:webHidden/>
          </w:rPr>
          <w:fldChar w:fldCharType="end"/>
        </w:r>
      </w:hyperlink>
    </w:p>
    <w:p w:rsidR="00E678C4" w:rsidRDefault="00E678C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83872" w:history="1">
        <w:r w:rsidRPr="00E5037D">
          <w:rPr>
            <w:rStyle w:val="Hyperlink"/>
            <w:noProof/>
          </w:rPr>
          <w:t>3</w:t>
        </w:r>
        <w:r>
          <w:rPr>
            <w:rFonts w:asciiTheme="minorHAnsi" w:eastAsiaTheme="minorEastAsia" w:hAnsiTheme="minorHAnsi" w:cstheme="minorBidi"/>
            <w:b w:val="0"/>
            <w:bCs w:val="0"/>
            <w:caps w:val="0"/>
            <w:noProof/>
            <w:sz w:val="22"/>
            <w:szCs w:val="22"/>
          </w:rPr>
          <w:tab/>
        </w:r>
        <w:r w:rsidRPr="00E5037D">
          <w:rPr>
            <w:rStyle w:val="Hyperlink"/>
            <w:noProof/>
          </w:rPr>
          <w:t>Agent Architecture</w:t>
        </w:r>
        <w:r>
          <w:rPr>
            <w:noProof/>
            <w:webHidden/>
          </w:rPr>
          <w:tab/>
        </w:r>
        <w:r>
          <w:rPr>
            <w:noProof/>
            <w:webHidden/>
          </w:rPr>
          <w:fldChar w:fldCharType="begin"/>
        </w:r>
        <w:r>
          <w:rPr>
            <w:noProof/>
            <w:webHidden/>
          </w:rPr>
          <w:instrText xml:space="preserve"> PAGEREF _Toc350183872 \h </w:instrText>
        </w:r>
        <w:r>
          <w:rPr>
            <w:noProof/>
            <w:webHidden/>
          </w:rPr>
        </w:r>
        <w:r>
          <w:rPr>
            <w:noProof/>
            <w:webHidden/>
          </w:rPr>
          <w:fldChar w:fldCharType="separate"/>
        </w:r>
        <w:r>
          <w:rPr>
            <w:noProof/>
            <w:webHidden/>
          </w:rPr>
          <w:t>5</w:t>
        </w:r>
        <w:r>
          <w:rPr>
            <w:noProof/>
            <w:webHidden/>
          </w:rPr>
          <w:fldChar w:fldCharType="end"/>
        </w:r>
      </w:hyperlink>
    </w:p>
    <w:p w:rsidR="00E678C4" w:rsidRDefault="00E678C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83873" w:history="1">
        <w:r w:rsidRPr="00E5037D">
          <w:rPr>
            <w:rStyle w:val="Hyperlink"/>
            <w:noProof/>
          </w:rPr>
          <w:t>4</w:t>
        </w:r>
        <w:r>
          <w:rPr>
            <w:rFonts w:asciiTheme="minorHAnsi" w:eastAsiaTheme="minorEastAsia" w:hAnsiTheme="minorHAnsi" w:cstheme="minorBidi"/>
            <w:b w:val="0"/>
            <w:bCs w:val="0"/>
            <w:caps w:val="0"/>
            <w:noProof/>
            <w:sz w:val="22"/>
            <w:szCs w:val="22"/>
          </w:rPr>
          <w:tab/>
        </w:r>
        <w:r w:rsidRPr="00E5037D">
          <w:rPr>
            <w:rStyle w:val="Hyperlink"/>
            <w:noProof/>
          </w:rPr>
          <w:t>GAIA Method</w:t>
        </w:r>
        <w:r w:rsidRPr="00E5037D">
          <w:rPr>
            <w:rStyle w:val="Hyperlink"/>
            <w:noProof/>
          </w:rPr>
          <w:t>o</w:t>
        </w:r>
        <w:r w:rsidRPr="00E5037D">
          <w:rPr>
            <w:rStyle w:val="Hyperlink"/>
            <w:noProof/>
          </w:rPr>
          <w:t>logy</w:t>
        </w:r>
        <w:r>
          <w:rPr>
            <w:noProof/>
            <w:webHidden/>
          </w:rPr>
          <w:tab/>
        </w:r>
        <w:r>
          <w:rPr>
            <w:noProof/>
            <w:webHidden/>
          </w:rPr>
          <w:fldChar w:fldCharType="begin"/>
        </w:r>
        <w:r>
          <w:rPr>
            <w:noProof/>
            <w:webHidden/>
          </w:rPr>
          <w:instrText xml:space="preserve"> PAGEREF _Toc350183873 \h </w:instrText>
        </w:r>
        <w:r>
          <w:rPr>
            <w:noProof/>
            <w:webHidden/>
          </w:rPr>
        </w:r>
        <w:r>
          <w:rPr>
            <w:noProof/>
            <w:webHidden/>
          </w:rPr>
          <w:fldChar w:fldCharType="separate"/>
        </w:r>
        <w:r>
          <w:rPr>
            <w:noProof/>
            <w:webHidden/>
          </w:rPr>
          <w:t>6</w:t>
        </w:r>
        <w:r>
          <w:rPr>
            <w:noProof/>
            <w:webHidden/>
          </w:rPr>
          <w:fldChar w:fldCharType="end"/>
        </w:r>
      </w:hyperlink>
    </w:p>
    <w:p w:rsidR="00E678C4" w:rsidRDefault="00E678C4">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83874" w:history="1">
        <w:r w:rsidRPr="00E5037D">
          <w:rPr>
            <w:rStyle w:val="Hyperlink"/>
            <w:noProof/>
          </w:rPr>
          <w:t>4.1</w:t>
        </w:r>
        <w:r>
          <w:rPr>
            <w:rFonts w:asciiTheme="minorHAnsi" w:eastAsiaTheme="minorEastAsia" w:hAnsiTheme="minorHAnsi" w:cstheme="minorBidi"/>
            <w:smallCaps w:val="0"/>
            <w:noProof/>
            <w:sz w:val="22"/>
            <w:szCs w:val="22"/>
          </w:rPr>
          <w:tab/>
        </w:r>
        <w:r w:rsidRPr="00E5037D">
          <w:rPr>
            <w:rStyle w:val="Hyperlink"/>
            <w:noProof/>
          </w:rPr>
          <w:t>Introduction</w:t>
        </w:r>
        <w:r>
          <w:rPr>
            <w:noProof/>
            <w:webHidden/>
          </w:rPr>
          <w:tab/>
        </w:r>
        <w:r>
          <w:rPr>
            <w:noProof/>
            <w:webHidden/>
          </w:rPr>
          <w:fldChar w:fldCharType="begin"/>
        </w:r>
        <w:r>
          <w:rPr>
            <w:noProof/>
            <w:webHidden/>
          </w:rPr>
          <w:instrText xml:space="preserve"> PAGEREF _Toc350183874 \h </w:instrText>
        </w:r>
        <w:r>
          <w:rPr>
            <w:noProof/>
            <w:webHidden/>
          </w:rPr>
        </w:r>
        <w:r>
          <w:rPr>
            <w:noProof/>
            <w:webHidden/>
          </w:rPr>
          <w:fldChar w:fldCharType="separate"/>
        </w:r>
        <w:r>
          <w:rPr>
            <w:noProof/>
            <w:webHidden/>
          </w:rPr>
          <w:t>6</w:t>
        </w:r>
        <w:r>
          <w:rPr>
            <w:noProof/>
            <w:webHidden/>
          </w:rPr>
          <w:fldChar w:fldCharType="end"/>
        </w:r>
      </w:hyperlink>
    </w:p>
    <w:p w:rsidR="00E678C4" w:rsidRDefault="00E678C4">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83875" w:history="1">
        <w:r w:rsidRPr="00E5037D">
          <w:rPr>
            <w:rStyle w:val="Hyperlink"/>
            <w:noProof/>
          </w:rPr>
          <w:t>4.2</w:t>
        </w:r>
        <w:r>
          <w:rPr>
            <w:rFonts w:asciiTheme="minorHAnsi" w:eastAsiaTheme="minorEastAsia" w:hAnsiTheme="minorHAnsi" w:cstheme="minorBidi"/>
            <w:smallCaps w:val="0"/>
            <w:noProof/>
            <w:sz w:val="22"/>
            <w:szCs w:val="22"/>
          </w:rPr>
          <w:tab/>
        </w:r>
        <w:r w:rsidRPr="00E5037D">
          <w:rPr>
            <w:rStyle w:val="Hyperlink"/>
            <w:noProof/>
          </w:rPr>
          <w:t>Vision</w:t>
        </w:r>
        <w:r>
          <w:rPr>
            <w:noProof/>
            <w:webHidden/>
          </w:rPr>
          <w:tab/>
        </w:r>
        <w:r>
          <w:rPr>
            <w:noProof/>
            <w:webHidden/>
          </w:rPr>
          <w:fldChar w:fldCharType="begin"/>
        </w:r>
        <w:r>
          <w:rPr>
            <w:noProof/>
            <w:webHidden/>
          </w:rPr>
          <w:instrText xml:space="preserve"> PAGEREF _Toc350183875 \h </w:instrText>
        </w:r>
        <w:r>
          <w:rPr>
            <w:noProof/>
            <w:webHidden/>
          </w:rPr>
        </w:r>
        <w:r>
          <w:rPr>
            <w:noProof/>
            <w:webHidden/>
          </w:rPr>
          <w:fldChar w:fldCharType="separate"/>
        </w:r>
        <w:r>
          <w:rPr>
            <w:noProof/>
            <w:webHidden/>
          </w:rPr>
          <w:t>6</w:t>
        </w:r>
        <w:r>
          <w:rPr>
            <w:noProof/>
            <w:webHidden/>
          </w:rPr>
          <w:fldChar w:fldCharType="end"/>
        </w:r>
      </w:hyperlink>
    </w:p>
    <w:p w:rsidR="00E678C4" w:rsidRDefault="00E678C4">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83876" w:history="1">
        <w:r w:rsidRPr="00E5037D">
          <w:rPr>
            <w:rStyle w:val="Hyperlink"/>
            <w:noProof/>
          </w:rPr>
          <w:t>4.3</w:t>
        </w:r>
        <w:r>
          <w:rPr>
            <w:rFonts w:asciiTheme="minorHAnsi" w:eastAsiaTheme="minorEastAsia" w:hAnsiTheme="minorHAnsi" w:cstheme="minorBidi"/>
            <w:smallCaps w:val="0"/>
            <w:noProof/>
            <w:sz w:val="22"/>
            <w:szCs w:val="22"/>
          </w:rPr>
          <w:tab/>
        </w:r>
        <w:r w:rsidRPr="00E5037D">
          <w:rPr>
            <w:rStyle w:val="Hyperlink"/>
            <w:noProof/>
          </w:rPr>
          <w:t>Requirements</w:t>
        </w:r>
        <w:r>
          <w:rPr>
            <w:noProof/>
            <w:webHidden/>
          </w:rPr>
          <w:tab/>
        </w:r>
        <w:r>
          <w:rPr>
            <w:noProof/>
            <w:webHidden/>
          </w:rPr>
          <w:fldChar w:fldCharType="begin"/>
        </w:r>
        <w:r>
          <w:rPr>
            <w:noProof/>
            <w:webHidden/>
          </w:rPr>
          <w:instrText xml:space="preserve"> PAGEREF _Toc350183876 \h </w:instrText>
        </w:r>
        <w:r>
          <w:rPr>
            <w:noProof/>
            <w:webHidden/>
          </w:rPr>
        </w:r>
        <w:r>
          <w:rPr>
            <w:noProof/>
            <w:webHidden/>
          </w:rPr>
          <w:fldChar w:fldCharType="separate"/>
        </w:r>
        <w:r>
          <w:rPr>
            <w:noProof/>
            <w:webHidden/>
          </w:rPr>
          <w:t>6</w:t>
        </w:r>
        <w:r>
          <w:rPr>
            <w:noProof/>
            <w:webHidden/>
          </w:rPr>
          <w:fldChar w:fldCharType="end"/>
        </w:r>
      </w:hyperlink>
    </w:p>
    <w:p w:rsidR="00E678C4" w:rsidRDefault="00E678C4">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83877" w:history="1">
        <w:r w:rsidRPr="00E5037D">
          <w:rPr>
            <w:rStyle w:val="Hyperlink"/>
            <w:noProof/>
          </w:rPr>
          <w:t>4.4</w:t>
        </w:r>
        <w:r>
          <w:rPr>
            <w:rFonts w:asciiTheme="minorHAnsi" w:eastAsiaTheme="minorEastAsia" w:hAnsiTheme="minorHAnsi" w:cstheme="minorBidi"/>
            <w:smallCaps w:val="0"/>
            <w:noProof/>
            <w:sz w:val="22"/>
            <w:szCs w:val="22"/>
          </w:rPr>
          <w:tab/>
        </w:r>
        <w:r w:rsidRPr="00E5037D">
          <w:rPr>
            <w:rStyle w:val="Hyperlink"/>
            <w:noProof/>
          </w:rPr>
          <w:t>Subdivision of System into Sub-Organizations</w:t>
        </w:r>
        <w:r>
          <w:rPr>
            <w:noProof/>
            <w:webHidden/>
          </w:rPr>
          <w:tab/>
        </w:r>
        <w:r>
          <w:rPr>
            <w:noProof/>
            <w:webHidden/>
          </w:rPr>
          <w:fldChar w:fldCharType="begin"/>
        </w:r>
        <w:r>
          <w:rPr>
            <w:noProof/>
            <w:webHidden/>
          </w:rPr>
          <w:instrText xml:space="preserve"> PAGEREF _Toc350183877 \h </w:instrText>
        </w:r>
        <w:r>
          <w:rPr>
            <w:noProof/>
            <w:webHidden/>
          </w:rPr>
        </w:r>
        <w:r>
          <w:rPr>
            <w:noProof/>
            <w:webHidden/>
          </w:rPr>
          <w:fldChar w:fldCharType="separate"/>
        </w:r>
        <w:r>
          <w:rPr>
            <w:noProof/>
            <w:webHidden/>
          </w:rPr>
          <w:t>6</w:t>
        </w:r>
        <w:r>
          <w:rPr>
            <w:noProof/>
            <w:webHidden/>
          </w:rPr>
          <w:fldChar w:fldCharType="end"/>
        </w:r>
      </w:hyperlink>
    </w:p>
    <w:p w:rsidR="00E678C4" w:rsidRDefault="00E678C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83878" w:history="1">
        <w:r w:rsidRPr="00E5037D">
          <w:rPr>
            <w:rStyle w:val="Hyperlink"/>
            <w:noProof/>
          </w:rPr>
          <w:t>5</w:t>
        </w:r>
        <w:r>
          <w:rPr>
            <w:rFonts w:asciiTheme="minorHAnsi" w:eastAsiaTheme="minorEastAsia" w:hAnsiTheme="minorHAnsi" w:cstheme="minorBidi"/>
            <w:b w:val="0"/>
            <w:bCs w:val="0"/>
            <w:caps w:val="0"/>
            <w:noProof/>
            <w:sz w:val="22"/>
            <w:szCs w:val="22"/>
          </w:rPr>
          <w:tab/>
        </w:r>
        <w:r w:rsidRPr="00E5037D">
          <w:rPr>
            <w:rStyle w:val="Hyperlink"/>
            <w:noProof/>
          </w:rPr>
          <w:t>Agent Interaction</w:t>
        </w:r>
        <w:r>
          <w:rPr>
            <w:noProof/>
            <w:webHidden/>
          </w:rPr>
          <w:tab/>
        </w:r>
        <w:r>
          <w:rPr>
            <w:noProof/>
            <w:webHidden/>
          </w:rPr>
          <w:fldChar w:fldCharType="begin"/>
        </w:r>
        <w:r>
          <w:rPr>
            <w:noProof/>
            <w:webHidden/>
          </w:rPr>
          <w:instrText xml:space="preserve"> PAGEREF _Toc350183878 \h </w:instrText>
        </w:r>
        <w:r>
          <w:rPr>
            <w:noProof/>
            <w:webHidden/>
          </w:rPr>
        </w:r>
        <w:r>
          <w:rPr>
            <w:noProof/>
            <w:webHidden/>
          </w:rPr>
          <w:fldChar w:fldCharType="separate"/>
        </w:r>
        <w:r>
          <w:rPr>
            <w:noProof/>
            <w:webHidden/>
          </w:rPr>
          <w:t>8</w:t>
        </w:r>
        <w:r>
          <w:rPr>
            <w:noProof/>
            <w:webHidden/>
          </w:rPr>
          <w:fldChar w:fldCharType="end"/>
        </w:r>
      </w:hyperlink>
    </w:p>
    <w:p w:rsidR="00E678C4" w:rsidRDefault="00E678C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83879" w:history="1">
        <w:r w:rsidRPr="00E5037D">
          <w:rPr>
            <w:rStyle w:val="Hyperlink"/>
            <w:noProof/>
          </w:rPr>
          <w:t>6</w:t>
        </w:r>
        <w:r>
          <w:rPr>
            <w:rFonts w:asciiTheme="minorHAnsi" w:eastAsiaTheme="minorEastAsia" w:hAnsiTheme="minorHAnsi" w:cstheme="minorBidi"/>
            <w:b w:val="0"/>
            <w:bCs w:val="0"/>
            <w:caps w:val="0"/>
            <w:noProof/>
            <w:sz w:val="22"/>
            <w:szCs w:val="22"/>
          </w:rPr>
          <w:tab/>
        </w:r>
        <w:r w:rsidRPr="00E5037D">
          <w:rPr>
            <w:rStyle w:val="Hyperlink"/>
            <w:noProof/>
          </w:rPr>
          <w:t>Agent Communication</w:t>
        </w:r>
        <w:r>
          <w:rPr>
            <w:noProof/>
            <w:webHidden/>
          </w:rPr>
          <w:tab/>
        </w:r>
        <w:r>
          <w:rPr>
            <w:noProof/>
            <w:webHidden/>
          </w:rPr>
          <w:fldChar w:fldCharType="begin"/>
        </w:r>
        <w:r>
          <w:rPr>
            <w:noProof/>
            <w:webHidden/>
          </w:rPr>
          <w:instrText xml:space="preserve"> PAGEREF _Toc350183879 \h </w:instrText>
        </w:r>
        <w:r>
          <w:rPr>
            <w:noProof/>
            <w:webHidden/>
          </w:rPr>
        </w:r>
        <w:r>
          <w:rPr>
            <w:noProof/>
            <w:webHidden/>
          </w:rPr>
          <w:fldChar w:fldCharType="separate"/>
        </w:r>
        <w:r>
          <w:rPr>
            <w:noProof/>
            <w:webHidden/>
          </w:rPr>
          <w:t>8</w:t>
        </w:r>
        <w:r>
          <w:rPr>
            <w:noProof/>
            <w:webHidden/>
          </w:rPr>
          <w:fldChar w:fldCharType="end"/>
        </w:r>
      </w:hyperlink>
    </w:p>
    <w:p w:rsidR="00E678C4" w:rsidRDefault="00E678C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83880" w:history="1">
        <w:r w:rsidRPr="00E5037D">
          <w:rPr>
            <w:rStyle w:val="Hyperlink"/>
            <w:noProof/>
          </w:rPr>
          <w:t>7</w:t>
        </w:r>
        <w:r>
          <w:rPr>
            <w:rFonts w:asciiTheme="minorHAnsi" w:eastAsiaTheme="minorEastAsia" w:hAnsiTheme="minorHAnsi" w:cstheme="minorBidi"/>
            <w:b w:val="0"/>
            <w:bCs w:val="0"/>
            <w:caps w:val="0"/>
            <w:noProof/>
            <w:sz w:val="22"/>
            <w:szCs w:val="22"/>
          </w:rPr>
          <w:tab/>
        </w:r>
        <w:r w:rsidRPr="00E5037D">
          <w:rPr>
            <w:rStyle w:val="Hyperlink"/>
            <w:noProof/>
          </w:rPr>
          <w:t>Register of Illustrations</w:t>
        </w:r>
        <w:r>
          <w:rPr>
            <w:noProof/>
            <w:webHidden/>
          </w:rPr>
          <w:tab/>
        </w:r>
        <w:r>
          <w:rPr>
            <w:noProof/>
            <w:webHidden/>
          </w:rPr>
          <w:fldChar w:fldCharType="begin"/>
        </w:r>
        <w:r>
          <w:rPr>
            <w:noProof/>
            <w:webHidden/>
          </w:rPr>
          <w:instrText xml:space="preserve"> PAGEREF _Toc350183880 \h </w:instrText>
        </w:r>
        <w:r>
          <w:rPr>
            <w:noProof/>
            <w:webHidden/>
          </w:rPr>
        </w:r>
        <w:r>
          <w:rPr>
            <w:noProof/>
            <w:webHidden/>
          </w:rPr>
          <w:fldChar w:fldCharType="separate"/>
        </w:r>
        <w:r>
          <w:rPr>
            <w:noProof/>
            <w:webHidden/>
          </w:rPr>
          <w:t>9</w:t>
        </w:r>
        <w:r>
          <w:rPr>
            <w:noProof/>
            <w:webHidden/>
          </w:rPr>
          <w:fldChar w:fldCharType="end"/>
        </w:r>
      </w:hyperlink>
    </w:p>
    <w:p w:rsidR="00E678C4" w:rsidRDefault="00E678C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83881" w:history="1">
        <w:r w:rsidRPr="00E5037D">
          <w:rPr>
            <w:rStyle w:val="Hyperlink"/>
            <w:noProof/>
          </w:rPr>
          <w:t>8</w:t>
        </w:r>
        <w:r>
          <w:rPr>
            <w:rFonts w:asciiTheme="minorHAnsi" w:eastAsiaTheme="minorEastAsia" w:hAnsiTheme="minorHAnsi" w:cstheme="minorBidi"/>
            <w:b w:val="0"/>
            <w:bCs w:val="0"/>
            <w:caps w:val="0"/>
            <w:noProof/>
            <w:sz w:val="22"/>
            <w:szCs w:val="22"/>
          </w:rPr>
          <w:tab/>
        </w:r>
        <w:r w:rsidRPr="00E5037D">
          <w:rPr>
            <w:rStyle w:val="Hyperlink"/>
            <w:noProof/>
          </w:rPr>
          <w:t>Bibliography</w:t>
        </w:r>
        <w:r>
          <w:rPr>
            <w:noProof/>
            <w:webHidden/>
          </w:rPr>
          <w:tab/>
        </w:r>
        <w:r>
          <w:rPr>
            <w:noProof/>
            <w:webHidden/>
          </w:rPr>
          <w:fldChar w:fldCharType="begin"/>
        </w:r>
        <w:r>
          <w:rPr>
            <w:noProof/>
            <w:webHidden/>
          </w:rPr>
          <w:instrText xml:space="preserve"> PAGEREF _Toc350183881 \h </w:instrText>
        </w:r>
        <w:r>
          <w:rPr>
            <w:noProof/>
            <w:webHidden/>
          </w:rPr>
        </w:r>
        <w:r>
          <w:rPr>
            <w:noProof/>
            <w:webHidden/>
          </w:rPr>
          <w:fldChar w:fldCharType="separate"/>
        </w:r>
        <w:r>
          <w:rPr>
            <w:noProof/>
            <w:webHidden/>
          </w:rPr>
          <w:t>9</w:t>
        </w:r>
        <w:r>
          <w:rPr>
            <w:noProof/>
            <w:webHidden/>
          </w:rPr>
          <w:fldChar w:fldCharType="end"/>
        </w:r>
      </w:hyperlink>
    </w:p>
    <w:p w:rsidR="00E678C4" w:rsidRDefault="00E678C4">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83882" w:history="1">
        <w:r w:rsidRPr="00E5037D">
          <w:rPr>
            <w:rStyle w:val="Hyperlink"/>
            <w:noProof/>
          </w:rPr>
          <w:t>9</w:t>
        </w:r>
        <w:r>
          <w:rPr>
            <w:rFonts w:asciiTheme="minorHAnsi" w:eastAsiaTheme="minorEastAsia" w:hAnsiTheme="minorHAnsi" w:cstheme="minorBidi"/>
            <w:b w:val="0"/>
            <w:bCs w:val="0"/>
            <w:caps w:val="0"/>
            <w:noProof/>
            <w:sz w:val="22"/>
            <w:szCs w:val="22"/>
          </w:rPr>
          <w:tab/>
        </w:r>
        <w:r w:rsidRPr="00E5037D">
          <w:rPr>
            <w:rStyle w:val="Hyperlink"/>
            <w:noProof/>
          </w:rPr>
          <w:t>Appendix 1 – Operating Room Planning</w:t>
        </w:r>
        <w:r>
          <w:rPr>
            <w:noProof/>
            <w:webHidden/>
          </w:rPr>
          <w:tab/>
        </w:r>
        <w:r>
          <w:rPr>
            <w:noProof/>
            <w:webHidden/>
          </w:rPr>
          <w:fldChar w:fldCharType="begin"/>
        </w:r>
        <w:r>
          <w:rPr>
            <w:noProof/>
            <w:webHidden/>
          </w:rPr>
          <w:instrText xml:space="preserve"> PAGEREF _Toc350183882 \h </w:instrText>
        </w:r>
        <w:r>
          <w:rPr>
            <w:noProof/>
            <w:webHidden/>
          </w:rPr>
        </w:r>
        <w:r>
          <w:rPr>
            <w:noProof/>
            <w:webHidden/>
          </w:rPr>
          <w:fldChar w:fldCharType="separate"/>
        </w:r>
        <w:r>
          <w:rPr>
            <w:noProof/>
            <w:webHidden/>
          </w:rPr>
          <w:t>10</w:t>
        </w:r>
        <w:r>
          <w:rPr>
            <w:noProof/>
            <w:webHidden/>
          </w:rPr>
          <w:fldChar w:fldCharType="end"/>
        </w:r>
      </w:hyperlink>
    </w:p>
    <w:p w:rsidR="00E678C4" w:rsidRDefault="00E678C4">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83883" w:history="1">
        <w:r w:rsidRPr="00E5037D">
          <w:rPr>
            <w:rStyle w:val="Hyperlink"/>
            <w:noProof/>
          </w:rPr>
          <w:t>9.1</w:t>
        </w:r>
        <w:r>
          <w:rPr>
            <w:rFonts w:asciiTheme="minorHAnsi" w:eastAsiaTheme="minorEastAsia" w:hAnsiTheme="minorHAnsi" w:cstheme="minorBidi"/>
            <w:smallCaps w:val="0"/>
            <w:noProof/>
            <w:sz w:val="22"/>
            <w:szCs w:val="22"/>
          </w:rPr>
          <w:tab/>
        </w:r>
        <w:r w:rsidRPr="00E5037D">
          <w:rPr>
            <w:rStyle w:val="Hyperlink"/>
            <w:noProof/>
          </w:rPr>
          <w:t>Introduction</w:t>
        </w:r>
        <w:r>
          <w:rPr>
            <w:noProof/>
            <w:webHidden/>
          </w:rPr>
          <w:tab/>
        </w:r>
        <w:r>
          <w:rPr>
            <w:noProof/>
            <w:webHidden/>
          </w:rPr>
          <w:fldChar w:fldCharType="begin"/>
        </w:r>
        <w:r>
          <w:rPr>
            <w:noProof/>
            <w:webHidden/>
          </w:rPr>
          <w:instrText xml:space="preserve"> PAGEREF _Toc350183883 \h </w:instrText>
        </w:r>
        <w:r>
          <w:rPr>
            <w:noProof/>
            <w:webHidden/>
          </w:rPr>
        </w:r>
        <w:r>
          <w:rPr>
            <w:noProof/>
            <w:webHidden/>
          </w:rPr>
          <w:fldChar w:fldCharType="separate"/>
        </w:r>
        <w:r>
          <w:rPr>
            <w:noProof/>
            <w:webHidden/>
          </w:rPr>
          <w:t>10</w:t>
        </w:r>
        <w:r>
          <w:rPr>
            <w:noProof/>
            <w:webHidden/>
          </w:rPr>
          <w:fldChar w:fldCharType="end"/>
        </w:r>
      </w:hyperlink>
    </w:p>
    <w:p w:rsidR="00E678C4" w:rsidRDefault="00E678C4">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83884" w:history="1">
        <w:r w:rsidRPr="00E5037D">
          <w:rPr>
            <w:rStyle w:val="Hyperlink"/>
            <w:noProof/>
          </w:rPr>
          <w:t>9.2</w:t>
        </w:r>
        <w:r>
          <w:rPr>
            <w:rFonts w:asciiTheme="minorHAnsi" w:eastAsiaTheme="minorEastAsia" w:hAnsiTheme="minorHAnsi" w:cstheme="minorBidi"/>
            <w:smallCaps w:val="0"/>
            <w:noProof/>
            <w:sz w:val="22"/>
            <w:szCs w:val="22"/>
          </w:rPr>
          <w:tab/>
        </w:r>
        <w:r w:rsidRPr="00E5037D">
          <w:rPr>
            <w:rStyle w:val="Hyperlink"/>
            <w:noProof/>
          </w:rPr>
          <w:t>Operating Room Planning</w:t>
        </w:r>
        <w:r>
          <w:rPr>
            <w:noProof/>
            <w:webHidden/>
          </w:rPr>
          <w:tab/>
        </w:r>
        <w:r>
          <w:rPr>
            <w:noProof/>
            <w:webHidden/>
          </w:rPr>
          <w:fldChar w:fldCharType="begin"/>
        </w:r>
        <w:r>
          <w:rPr>
            <w:noProof/>
            <w:webHidden/>
          </w:rPr>
          <w:instrText xml:space="preserve"> PAGEREF _Toc350183884 \h </w:instrText>
        </w:r>
        <w:r>
          <w:rPr>
            <w:noProof/>
            <w:webHidden/>
          </w:rPr>
        </w:r>
        <w:r>
          <w:rPr>
            <w:noProof/>
            <w:webHidden/>
          </w:rPr>
          <w:fldChar w:fldCharType="separate"/>
        </w:r>
        <w:r>
          <w:rPr>
            <w:noProof/>
            <w:webHidden/>
          </w:rPr>
          <w:t>10</w:t>
        </w:r>
        <w:r>
          <w:rPr>
            <w:noProof/>
            <w:webHidden/>
          </w:rPr>
          <w:fldChar w:fldCharType="end"/>
        </w:r>
      </w:hyperlink>
    </w:p>
    <w:p w:rsidR="00F540D9" w:rsidRPr="00C1332A" w:rsidRDefault="001105F7" w:rsidP="00F540D9">
      <w:r w:rsidRPr="00C1332A">
        <w:fldChar w:fldCharType="end"/>
      </w:r>
    </w:p>
    <w:p w:rsidR="004D4AAD" w:rsidRPr="00C1332A" w:rsidRDefault="004D4AAD">
      <w:r w:rsidRPr="00C1332A">
        <w:br w:type="page"/>
      </w:r>
    </w:p>
    <w:p w:rsidR="004D4AAD" w:rsidRPr="00C1332A" w:rsidRDefault="009B0E29" w:rsidP="004B396E">
      <w:pPr>
        <w:pStyle w:val="berschrift1"/>
      </w:pPr>
      <w:bookmarkStart w:id="0" w:name="_Toc350183870"/>
      <w:r w:rsidRPr="00C1332A">
        <w:lastRenderedPageBreak/>
        <w:t>Introduction</w:t>
      </w:r>
      <w:bookmarkEnd w:id="0"/>
    </w:p>
    <w:p w:rsidR="00584908" w:rsidRDefault="00EF304D">
      <w:r w:rsidRPr="00C1332A">
        <w:t>The aim of this report</w:t>
      </w:r>
      <w:r w:rsidR="001F7CD4" w:rsidRPr="00C1332A">
        <w:t xml:space="preserve"> is to present an analysis and design of an agent based system which is capable of handling the “Operating room planning” problem</w:t>
      </w:r>
      <w:r w:rsidR="007A155D">
        <w:t>.</w:t>
      </w:r>
      <w:r w:rsidR="001F7CD4" w:rsidRPr="00C1332A">
        <w:t xml:space="preserve"> </w:t>
      </w:r>
    </w:p>
    <w:p w:rsidR="00584908" w:rsidRDefault="00584908"/>
    <w:p w:rsidR="008A2C00" w:rsidRDefault="00584908" w:rsidP="008A2C00">
      <w:pPr>
        <w:pStyle w:val="berschrift1"/>
      </w:pPr>
      <w:bookmarkStart w:id="1" w:name="_Toc350183871"/>
      <w:r>
        <w:t>Purpose of Agent System</w:t>
      </w:r>
      <w:bookmarkEnd w:id="1"/>
    </w:p>
    <w:p w:rsidR="00BE113A" w:rsidRDefault="002A7229" w:rsidP="008A2C00">
      <w:r>
        <w:t>The Operating Room Planning</w:t>
      </w:r>
      <w:r w:rsidR="000672FD">
        <w:t xml:space="preserve"> (ORP)</w:t>
      </w:r>
      <w:r>
        <w:t xml:space="preserve"> problem describes a dynamic environment in which clients in general share a common goal: getting well</w:t>
      </w:r>
      <w:r w:rsidR="000672FD">
        <w:t xml:space="preserve"> as soon as possible. Survival is one of the strongest instincts of a human which means that a client, who finds himself trapped in an environment such as the ORP describes, his desires are pretty straightforward and normally don’t change</w:t>
      </w:r>
      <w:r w:rsidR="00951B45">
        <w:t xml:space="preserve">. In contrast, </w:t>
      </w:r>
      <w:r w:rsidR="00401A23">
        <w:t>his</w:t>
      </w:r>
      <w:r w:rsidR="00BE113A">
        <w:t xml:space="preserve"> believes</w:t>
      </w:r>
      <w:r w:rsidR="00951B45">
        <w:t xml:space="preserve"> and </w:t>
      </w:r>
      <w:r w:rsidR="00BE113A">
        <w:t>intention</w:t>
      </w:r>
      <w:r w:rsidR="00951B45">
        <w:t>s may change</w:t>
      </w:r>
      <w:r w:rsidR="00BE113A">
        <w:t>.</w:t>
      </w:r>
      <w:r w:rsidR="00951B45">
        <w:t xml:space="preserve"> Unfortunately, once a cl</w:t>
      </w:r>
      <w:r w:rsidR="00951B45">
        <w:t>i</w:t>
      </w:r>
      <w:r w:rsidR="00951B45">
        <w:t xml:space="preserve">ent </w:t>
      </w:r>
      <w:r w:rsidR="00920363">
        <w:t>falls into the “emergency” category with</w:t>
      </w:r>
      <w:r w:rsidR="00951B45">
        <w:t>in the ORP environment</w:t>
      </w:r>
      <w:r w:rsidR="00B464C4">
        <w:t>,</w:t>
      </w:r>
      <w:r w:rsidR="00951B45">
        <w:t xml:space="preserve"> his believes and inte</w:t>
      </w:r>
      <w:r w:rsidR="00951B45">
        <w:t>n</w:t>
      </w:r>
      <w:r w:rsidR="00B464C4">
        <w:t xml:space="preserve">tions </w:t>
      </w:r>
      <w:r w:rsidR="00ED665B">
        <w:t>become irrelevant.</w:t>
      </w:r>
    </w:p>
    <w:p w:rsidR="00BE113A" w:rsidRDefault="00BE113A" w:rsidP="008A2C00"/>
    <w:p w:rsidR="00D917FA" w:rsidRDefault="00992107" w:rsidP="008A2C00">
      <w:r>
        <w:t>The problem of the ORP</w:t>
      </w:r>
      <w:r w:rsidR="008D0942">
        <w:t xml:space="preserve"> which has to be solved is</w:t>
      </w:r>
      <w:r>
        <w:t xml:space="preserve"> therefore not </w:t>
      </w:r>
      <w:r w:rsidR="008D0942">
        <w:t xml:space="preserve">managing the individual wishes or handle the </w:t>
      </w:r>
      <w:r w:rsidR="008D3A19">
        <w:t>clients differently because of their distinction in believe</w:t>
      </w:r>
      <w:r w:rsidR="008D0942">
        <w:t>.</w:t>
      </w:r>
      <w:r w:rsidR="00871A06">
        <w:t xml:space="preserve"> It is about live and death an</w:t>
      </w:r>
      <w:r w:rsidR="00D917FA">
        <w:t>d how latest can be minimalized, which becomes more and more difficult due to increasing demand. H</w:t>
      </w:r>
      <w:r w:rsidR="005D263C">
        <w:t>ealth care is a huge building which requires several administrative i</w:t>
      </w:r>
      <w:r w:rsidR="005D263C">
        <w:t>n</w:t>
      </w:r>
      <w:r w:rsidR="005D263C">
        <w:t>stances and s</w:t>
      </w:r>
      <w:r w:rsidR="00D917FA">
        <w:t xml:space="preserve">ince there </w:t>
      </w:r>
      <w:r w:rsidR="005D263C">
        <w:t xml:space="preserve">are numerous clients and just limited resources </w:t>
      </w:r>
      <w:r w:rsidR="00BD7E57">
        <w:t xml:space="preserve">a </w:t>
      </w:r>
      <w:r w:rsidR="005D263C">
        <w:t xml:space="preserve">clever </w:t>
      </w:r>
      <w:r w:rsidR="00BD7E57">
        <w:t>client ma</w:t>
      </w:r>
      <w:r w:rsidR="00BD7E57">
        <w:t>n</w:t>
      </w:r>
      <w:r w:rsidR="00BD7E57">
        <w:t>agement system</w:t>
      </w:r>
      <w:r w:rsidR="00D917FA">
        <w:t xml:space="preserve"> is inevitable.</w:t>
      </w:r>
    </w:p>
    <w:p w:rsidR="00D917FA" w:rsidRDefault="00D917FA" w:rsidP="008A2C00"/>
    <w:p w:rsidR="009E70D8" w:rsidRDefault="00386577" w:rsidP="008A2C00">
      <w:r>
        <w:t xml:space="preserve">Each </w:t>
      </w:r>
      <w:r w:rsidR="008230A3">
        <w:t>client has its own</w:t>
      </w:r>
      <w:r w:rsidR="00BB0EC1">
        <w:t xml:space="preserve"> health </w:t>
      </w:r>
      <w:r w:rsidR="00AB4D6E">
        <w:t xml:space="preserve">status and his own </w:t>
      </w:r>
      <w:r w:rsidR="002A7229">
        <w:t xml:space="preserve">path of welfare </w:t>
      </w:r>
      <w:r w:rsidR="008230A3">
        <w:t>it has to go through.</w:t>
      </w:r>
      <w:r w:rsidR="002A7229">
        <w:t xml:space="preserve"> </w:t>
      </w:r>
      <w:r w:rsidR="00D917FA">
        <w:t>In o</w:t>
      </w:r>
      <w:r w:rsidR="00D917FA">
        <w:t>r</w:t>
      </w:r>
      <w:r w:rsidR="00D917FA">
        <w:t>der to achieve the ORP goal</w:t>
      </w:r>
      <w:r w:rsidR="00BB0EC1">
        <w:t>, maximize the success rate of surgeries</w:t>
      </w:r>
      <w:r w:rsidR="00F35DEB">
        <w:t xml:space="preserve"> and minimalize the cost, a very simple but effective method has to be applied: </w:t>
      </w:r>
      <w:r w:rsidR="00D64A7B">
        <w:t>Prioritization</w:t>
      </w:r>
      <w:r w:rsidR="00741211">
        <w:t xml:space="preserve">. </w:t>
      </w:r>
    </w:p>
    <w:p w:rsidR="009E70D8" w:rsidRDefault="009E70D8" w:rsidP="008A2C00"/>
    <w:p w:rsidR="009E70D8" w:rsidRDefault="009E70D8" w:rsidP="008A2C00"/>
    <w:p w:rsidR="008A2C00" w:rsidRDefault="00741211" w:rsidP="008A2C00">
      <w:r>
        <w:t xml:space="preserve">A surgery has to be considered failed, if clients </w:t>
      </w:r>
    </w:p>
    <w:p w:rsidR="002A7229" w:rsidRDefault="002A7229" w:rsidP="008A2C00"/>
    <w:p w:rsidR="002A7229" w:rsidRDefault="00B44522" w:rsidP="008A2C00">
      <w:r>
        <w:t>The facts that the client status may change at any time and the health of a human, as well as the applied medical measurements are everything else than predictable, makes the enviro</w:t>
      </w:r>
      <w:r>
        <w:t>n</w:t>
      </w:r>
      <w:r>
        <w:t>ment dynamic.</w:t>
      </w:r>
    </w:p>
    <w:p w:rsidR="00B44522" w:rsidRDefault="00B44522" w:rsidP="008A2C00"/>
    <w:p w:rsidR="00BE113A" w:rsidRPr="008A2C00" w:rsidRDefault="00A50DB8" w:rsidP="008A2C00">
      <w:r>
        <w:t>Therefore, the systems prioritization of its clients, the planned procedure as a result of anal</w:t>
      </w:r>
      <w:r>
        <w:t>y</w:t>
      </w:r>
      <w:r>
        <w:t>sis and g</w:t>
      </w:r>
      <w:r w:rsidR="00BE113A">
        <w:t xml:space="preserve">rading may change anytime. The requirements Additionally to need of </w:t>
      </w:r>
    </w:p>
    <w:p w:rsidR="00711618" w:rsidRDefault="00711618">
      <w:pPr>
        <w:spacing w:line="240" w:lineRule="auto"/>
        <w:jc w:val="left"/>
        <w:rPr>
          <w:rFonts w:ascii="Cambria" w:eastAsia="Times New Roman" w:hAnsi="Cambria"/>
          <w:b/>
          <w:bCs/>
          <w:sz w:val="28"/>
          <w:szCs w:val="28"/>
        </w:rPr>
      </w:pPr>
      <w:r>
        <w:br w:type="page"/>
      </w:r>
    </w:p>
    <w:p w:rsidR="00584908" w:rsidRDefault="00584908" w:rsidP="00584908">
      <w:pPr>
        <w:pStyle w:val="berschrift1"/>
      </w:pPr>
      <w:bookmarkStart w:id="2" w:name="_Toc350183872"/>
      <w:r>
        <w:lastRenderedPageBreak/>
        <w:t>Agent Architecture</w:t>
      </w:r>
      <w:bookmarkEnd w:id="2"/>
    </w:p>
    <w:p w:rsidR="00AC59B0" w:rsidRDefault="00AC59B0">
      <w:pPr>
        <w:spacing w:line="240" w:lineRule="auto"/>
        <w:jc w:val="left"/>
        <w:rPr>
          <w:rFonts w:ascii="Cambria" w:eastAsia="Times New Roman" w:hAnsi="Cambria"/>
          <w:b/>
          <w:bCs/>
          <w:sz w:val="28"/>
          <w:szCs w:val="28"/>
        </w:rPr>
      </w:pPr>
      <w:r>
        <w:br w:type="page"/>
      </w:r>
    </w:p>
    <w:p w:rsidR="00584908" w:rsidRDefault="00D03C11" w:rsidP="00584908">
      <w:pPr>
        <w:pStyle w:val="berschrift1"/>
      </w:pPr>
      <w:bookmarkStart w:id="3" w:name="_Toc350183873"/>
      <w:r>
        <w:lastRenderedPageBreak/>
        <w:t xml:space="preserve">GAIA </w:t>
      </w:r>
      <w:r w:rsidR="00584908">
        <w:t>Methodolog</w:t>
      </w:r>
      <w:r>
        <w:t>y</w:t>
      </w:r>
      <w:bookmarkEnd w:id="3"/>
    </w:p>
    <w:p w:rsidR="008D19BC" w:rsidRPr="008D19BC" w:rsidRDefault="008D19BC" w:rsidP="008D19BC">
      <w:pPr>
        <w:pStyle w:val="berschrift2"/>
      </w:pPr>
      <w:bookmarkStart w:id="4" w:name="_Toc350183874"/>
      <w:r>
        <w:t>Introduction</w:t>
      </w:r>
      <w:bookmarkEnd w:id="4"/>
    </w:p>
    <w:p w:rsidR="008D3391" w:rsidRDefault="00EA4C02" w:rsidP="008D3391">
      <w:r>
        <w:t>Regarding the GAIA Methodology we consider the following steps as most relevant:</w:t>
      </w:r>
    </w:p>
    <w:p w:rsidR="00EA4C02" w:rsidRDefault="00EA4C02" w:rsidP="008D3391"/>
    <w:p w:rsidR="00EA4C02" w:rsidRDefault="00811408" w:rsidP="00EA4C02">
      <w:pPr>
        <w:pStyle w:val="Listenabsatz"/>
        <w:numPr>
          <w:ilvl w:val="0"/>
          <w:numId w:val="15"/>
        </w:numPr>
      </w:pPr>
      <w:r>
        <w:t>Subdivision of System</w:t>
      </w:r>
    </w:p>
    <w:p w:rsidR="00811408" w:rsidRDefault="00811408" w:rsidP="00EA4C02">
      <w:pPr>
        <w:pStyle w:val="Listenabsatz"/>
        <w:numPr>
          <w:ilvl w:val="0"/>
          <w:numId w:val="15"/>
        </w:numPr>
      </w:pPr>
      <w:r>
        <w:t>Environmental Model</w:t>
      </w:r>
    </w:p>
    <w:p w:rsidR="00811408" w:rsidRDefault="00811408" w:rsidP="00EA4C02">
      <w:pPr>
        <w:pStyle w:val="Listenabsatz"/>
        <w:numPr>
          <w:ilvl w:val="0"/>
          <w:numId w:val="15"/>
        </w:numPr>
      </w:pPr>
      <w:r>
        <w:t>Organizational Rules</w:t>
      </w:r>
    </w:p>
    <w:p w:rsidR="00811408" w:rsidRDefault="00E95600" w:rsidP="00EA4C02">
      <w:pPr>
        <w:pStyle w:val="Listenabsatz"/>
        <w:numPr>
          <w:ilvl w:val="0"/>
          <w:numId w:val="15"/>
        </w:numPr>
      </w:pPr>
      <w:r>
        <w:t>Agent Model</w:t>
      </w:r>
    </w:p>
    <w:p w:rsidR="00E95600" w:rsidRDefault="00E95600" w:rsidP="00EA4C02">
      <w:pPr>
        <w:pStyle w:val="Listenabsatz"/>
        <w:numPr>
          <w:ilvl w:val="0"/>
          <w:numId w:val="15"/>
        </w:numPr>
      </w:pPr>
      <w:r>
        <w:t>Service Model</w:t>
      </w:r>
    </w:p>
    <w:p w:rsidR="00E95600" w:rsidRDefault="00E95600" w:rsidP="00E95600"/>
    <w:p w:rsidR="00CF1376" w:rsidRDefault="00E95600" w:rsidP="00E95600">
      <w:r>
        <w:t>In the following paragraphs we will discuss the Operation Room Planning problem within the above defined topics of the GAIA Methodology.</w:t>
      </w:r>
      <w:r w:rsidR="00CF1376">
        <w:t xml:space="preserve"> In addition, we will first describe the requir</w:t>
      </w:r>
      <w:r w:rsidR="00CF1376">
        <w:t>e</w:t>
      </w:r>
      <w:r w:rsidR="00CF1376">
        <w:t>ments of the system. Although the requirement elaboration and elicitation process is not i</w:t>
      </w:r>
      <w:r w:rsidR="00CF1376">
        <w:t>n</w:t>
      </w:r>
      <w:r w:rsidR="00CF1376">
        <w:t xml:space="preserve">cluded in GAIA it is </w:t>
      </w:r>
      <w:r w:rsidR="00C27CBC">
        <w:t>essential</w:t>
      </w:r>
      <w:r w:rsidR="00CF1376">
        <w:t xml:space="preserve"> to have solid knowledge about them.</w:t>
      </w:r>
    </w:p>
    <w:p w:rsidR="00EA4C02" w:rsidRDefault="00EA4C02" w:rsidP="008D3391"/>
    <w:p w:rsidR="00632208" w:rsidRDefault="00D81B7D" w:rsidP="00632208">
      <w:pPr>
        <w:pStyle w:val="berschrift2"/>
      </w:pPr>
      <w:bookmarkStart w:id="5" w:name="_Toc350183875"/>
      <w:r>
        <w:t>Vision</w:t>
      </w:r>
      <w:bookmarkEnd w:id="5"/>
    </w:p>
    <w:p w:rsidR="00D81B7D" w:rsidRDefault="00D81B7D" w:rsidP="00D81B7D">
      <w:r>
        <w:t>The vision of approaching the Operating Room Planning problem with an agent based sy</w:t>
      </w:r>
      <w:r>
        <w:t>s</w:t>
      </w:r>
      <w:r>
        <w:t>tem is to optimize surgery scheduling in order to improve surgery efficiency, minimize peak demands and save costs.</w:t>
      </w:r>
    </w:p>
    <w:p w:rsidR="0053686A" w:rsidRDefault="0053686A" w:rsidP="00D81B7D"/>
    <w:p w:rsidR="00782436" w:rsidRPr="000436CE" w:rsidRDefault="00D81B7D" w:rsidP="0037264C">
      <w:pPr>
        <w:pStyle w:val="berschrift2"/>
      </w:pPr>
      <w:bookmarkStart w:id="6" w:name="_Toc350183876"/>
      <w:r>
        <w:t>Requirements</w:t>
      </w:r>
      <w:bookmarkEnd w:id="6"/>
    </w:p>
    <w:p w:rsidR="002970CD" w:rsidRDefault="002970CD" w:rsidP="00782436"/>
    <w:p w:rsidR="00B21FCF" w:rsidRDefault="00D574F1" w:rsidP="00B21FCF">
      <w:pPr>
        <w:pStyle w:val="Listenabsatz"/>
        <w:numPr>
          <w:ilvl w:val="0"/>
          <w:numId w:val="17"/>
        </w:numPr>
      </w:pPr>
      <w:r>
        <w:t>The system needs to be able to do long term planning</w:t>
      </w:r>
    </w:p>
    <w:p w:rsidR="00D574F1" w:rsidRDefault="00D574F1" w:rsidP="00D574F1">
      <w:pPr>
        <w:pStyle w:val="Listenabsatz"/>
        <w:numPr>
          <w:ilvl w:val="0"/>
          <w:numId w:val="17"/>
        </w:numPr>
      </w:pPr>
      <w:r>
        <w:t>The system needs to be able to do short term planning</w:t>
      </w:r>
    </w:p>
    <w:p w:rsidR="002970CD" w:rsidRPr="0037264C" w:rsidRDefault="00D574F1" w:rsidP="002970CD">
      <w:pPr>
        <w:pStyle w:val="Listenabsatz"/>
        <w:numPr>
          <w:ilvl w:val="0"/>
          <w:numId w:val="17"/>
        </w:numPr>
      </w:pPr>
      <w:r>
        <w:t xml:space="preserve">The system has to adjust the planning in case of sudden changes of patients state  </w:t>
      </w:r>
    </w:p>
    <w:p w:rsidR="00632208" w:rsidRPr="00632208" w:rsidRDefault="00632208" w:rsidP="00632208"/>
    <w:p w:rsidR="007E4BF6" w:rsidRDefault="007E4BF6">
      <w:pPr>
        <w:spacing w:line="240" w:lineRule="auto"/>
        <w:jc w:val="left"/>
        <w:rPr>
          <w:rFonts w:ascii="Cambria" w:eastAsia="Times New Roman" w:hAnsi="Cambria"/>
          <w:b/>
          <w:bCs/>
          <w:sz w:val="26"/>
          <w:szCs w:val="26"/>
        </w:rPr>
      </w:pPr>
      <w:bookmarkStart w:id="7" w:name="_Toc350183877"/>
      <w:r>
        <w:br w:type="page"/>
      </w:r>
    </w:p>
    <w:p w:rsidR="00711618" w:rsidRDefault="003E4CA4" w:rsidP="008D19BC">
      <w:pPr>
        <w:pStyle w:val="berschrift2"/>
      </w:pPr>
      <w:r>
        <w:lastRenderedPageBreak/>
        <w:t>Subdivision of</w:t>
      </w:r>
      <w:r w:rsidR="00711618">
        <w:t xml:space="preserve"> System into Sub-Organizations</w:t>
      </w:r>
      <w:bookmarkEnd w:id="7"/>
    </w:p>
    <w:p w:rsidR="00711618" w:rsidRDefault="00711618" w:rsidP="00711618"/>
    <w:p w:rsidR="00711618" w:rsidRDefault="00711618" w:rsidP="00711618">
      <w:pPr>
        <w:pStyle w:val="Listenabsatz"/>
        <w:numPr>
          <w:ilvl w:val="0"/>
          <w:numId w:val="13"/>
        </w:numPr>
      </w:pPr>
      <w:r>
        <w:t>Patient</w:t>
      </w:r>
    </w:p>
    <w:p w:rsidR="00F0303D" w:rsidRDefault="00F0303D" w:rsidP="00F0303D">
      <w:pPr>
        <w:pStyle w:val="Listenabsatz"/>
        <w:numPr>
          <w:ilvl w:val="1"/>
          <w:numId w:val="13"/>
        </w:numPr>
      </w:pPr>
      <w:r>
        <w:t>Non-emergency case</w:t>
      </w:r>
    </w:p>
    <w:p w:rsidR="00711618" w:rsidRDefault="00F0303D" w:rsidP="00F53DE7">
      <w:pPr>
        <w:pStyle w:val="Listenabsatz"/>
        <w:numPr>
          <w:ilvl w:val="1"/>
          <w:numId w:val="13"/>
        </w:numPr>
      </w:pPr>
      <w:r>
        <w:t xml:space="preserve">Emergency </w:t>
      </w:r>
      <w:r w:rsidR="00980270">
        <w:t>case</w:t>
      </w:r>
    </w:p>
    <w:p w:rsidR="00711618" w:rsidRDefault="00F53DE7" w:rsidP="00711618">
      <w:pPr>
        <w:pStyle w:val="Listenabsatz"/>
        <w:numPr>
          <w:ilvl w:val="0"/>
          <w:numId w:val="13"/>
        </w:numPr>
      </w:pPr>
      <w:r>
        <w:t>Departments</w:t>
      </w:r>
    </w:p>
    <w:p w:rsidR="00F53DE7" w:rsidRDefault="00F53DE7" w:rsidP="00F53DE7">
      <w:pPr>
        <w:pStyle w:val="Listenabsatz"/>
        <w:numPr>
          <w:ilvl w:val="1"/>
          <w:numId w:val="13"/>
        </w:numPr>
      </w:pPr>
      <w:r>
        <w:t>Surgery Waiting List System</w:t>
      </w:r>
    </w:p>
    <w:p w:rsidR="00442954" w:rsidRDefault="00F53DE7" w:rsidP="00F53DE7">
      <w:pPr>
        <w:pStyle w:val="Listenabsatz"/>
        <w:numPr>
          <w:ilvl w:val="0"/>
          <w:numId w:val="13"/>
        </w:numPr>
      </w:pPr>
      <w:r>
        <w:t>Operation Room Planner</w:t>
      </w:r>
    </w:p>
    <w:p w:rsidR="00711618" w:rsidRDefault="00F53DE7" w:rsidP="00711618">
      <w:pPr>
        <w:pStyle w:val="Listenabsatz"/>
        <w:numPr>
          <w:ilvl w:val="0"/>
          <w:numId w:val="13"/>
        </w:numPr>
      </w:pPr>
      <w:r>
        <w:t>Surgeon Manager</w:t>
      </w:r>
    </w:p>
    <w:p w:rsidR="00F53DE7" w:rsidRDefault="00F53DE7" w:rsidP="00F53DE7">
      <w:pPr>
        <w:pStyle w:val="Listenabsatz"/>
        <w:numPr>
          <w:ilvl w:val="1"/>
          <w:numId w:val="13"/>
        </w:numPr>
      </w:pPr>
      <w:r>
        <w:t>Surgeon Teams</w:t>
      </w:r>
    </w:p>
    <w:p w:rsidR="00F5518A" w:rsidRDefault="00F53DE7" w:rsidP="00711618">
      <w:pPr>
        <w:pStyle w:val="Listenabsatz"/>
        <w:numPr>
          <w:ilvl w:val="0"/>
          <w:numId w:val="13"/>
        </w:numPr>
      </w:pPr>
      <w:r>
        <w:t>Operating Room Manager</w:t>
      </w:r>
    </w:p>
    <w:p w:rsidR="00F5518A" w:rsidRPr="008D3391" w:rsidRDefault="00F53DE7" w:rsidP="00711618">
      <w:pPr>
        <w:pStyle w:val="Listenabsatz"/>
        <w:numPr>
          <w:ilvl w:val="0"/>
          <w:numId w:val="13"/>
        </w:numPr>
      </w:pPr>
      <w:r>
        <w:t>Postoperative Manager</w:t>
      </w:r>
    </w:p>
    <w:p w:rsidR="00711618" w:rsidRDefault="00711618" w:rsidP="00711618"/>
    <w:p w:rsidR="00513328" w:rsidRDefault="00513328">
      <w:pPr>
        <w:spacing w:line="240" w:lineRule="auto"/>
        <w:jc w:val="left"/>
      </w:pPr>
      <w:r>
        <w:br w:type="page"/>
      </w:r>
    </w:p>
    <w:p w:rsidR="0035462D" w:rsidRDefault="0035462D" w:rsidP="00FE76C3">
      <w:pPr>
        <w:pStyle w:val="berschrift2"/>
      </w:pPr>
      <w:r>
        <w:lastRenderedPageBreak/>
        <w:t>Environmental Model</w:t>
      </w:r>
    </w:p>
    <w:p w:rsidR="00E11652" w:rsidRPr="00E11652" w:rsidRDefault="00A95828" w:rsidP="00E11652">
      <w:r>
        <w:t>The environmental model of the ORP consists of an information system in which patients get prioritized based on their health stats.</w:t>
      </w:r>
      <w:bookmarkStart w:id="8" w:name="_GoBack"/>
      <w:bookmarkEnd w:id="8"/>
    </w:p>
    <w:p w:rsidR="00711618" w:rsidRDefault="00711618" w:rsidP="0035462D">
      <w:pPr>
        <w:pStyle w:val="berschrift2"/>
      </w:pPr>
      <w:r>
        <w:t>Preliminary roles:</w:t>
      </w:r>
    </w:p>
    <w:p w:rsidR="00711618" w:rsidRDefault="00711618" w:rsidP="00711618"/>
    <w:p w:rsidR="00711618" w:rsidRDefault="00711618" w:rsidP="00711618">
      <w:pPr>
        <w:pStyle w:val="Listenabsatz"/>
        <w:numPr>
          <w:ilvl w:val="0"/>
          <w:numId w:val="14"/>
        </w:numPr>
      </w:pPr>
      <w:r>
        <w:t>Short term planer</w:t>
      </w:r>
    </w:p>
    <w:p w:rsidR="00711618" w:rsidRDefault="00711618" w:rsidP="00711618">
      <w:pPr>
        <w:pStyle w:val="Listenabsatz"/>
        <w:numPr>
          <w:ilvl w:val="0"/>
          <w:numId w:val="14"/>
        </w:numPr>
      </w:pPr>
      <w:r>
        <w:t>Long term planer</w:t>
      </w:r>
    </w:p>
    <w:p w:rsidR="00711618" w:rsidRPr="00AC59B0" w:rsidRDefault="00711618" w:rsidP="00711618">
      <w:pPr>
        <w:pStyle w:val="Listenabsatz"/>
        <w:numPr>
          <w:ilvl w:val="0"/>
          <w:numId w:val="14"/>
        </w:numPr>
      </w:pPr>
      <w:r>
        <w:t xml:space="preserve">Operating Room manager – provides information about </w:t>
      </w:r>
    </w:p>
    <w:p w:rsidR="008D3391" w:rsidRDefault="008D3391" w:rsidP="008D3391"/>
    <w:p w:rsidR="008D3391" w:rsidRPr="008D3391" w:rsidRDefault="008D3391" w:rsidP="008D3391"/>
    <w:p w:rsidR="00AC59B0" w:rsidRPr="00AC59B0" w:rsidRDefault="001123DE" w:rsidP="001123DE">
      <w:pPr>
        <w:pStyle w:val="berschrift2"/>
      </w:pPr>
      <w:r>
        <w:t>Organizational Rules</w:t>
      </w:r>
    </w:p>
    <w:p w:rsidR="00AC59B0" w:rsidRDefault="00AC59B0">
      <w:pPr>
        <w:spacing w:line="240" w:lineRule="auto"/>
        <w:jc w:val="left"/>
        <w:rPr>
          <w:rFonts w:ascii="Cambria" w:eastAsia="Times New Roman" w:hAnsi="Cambria"/>
          <w:b/>
          <w:bCs/>
          <w:sz w:val="28"/>
          <w:szCs w:val="28"/>
        </w:rPr>
      </w:pPr>
      <w:r>
        <w:br w:type="page"/>
      </w:r>
    </w:p>
    <w:p w:rsidR="00C21BEC" w:rsidRDefault="00584908" w:rsidP="00584908">
      <w:pPr>
        <w:pStyle w:val="berschrift1"/>
      </w:pPr>
      <w:bookmarkStart w:id="9" w:name="_Toc350183878"/>
      <w:r>
        <w:lastRenderedPageBreak/>
        <w:t>Agent Interaction</w:t>
      </w:r>
      <w:bookmarkEnd w:id="9"/>
    </w:p>
    <w:p w:rsidR="00CC6FC2" w:rsidRPr="00C1332A" w:rsidRDefault="00C21BEC" w:rsidP="00584908">
      <w:pPr>
        <w:pStyle w:val="berschrift1"/>
      </w:pPr>
      <w:bookmarkStart w:id="10" w:name="_Toc350183879"/>
      <w:r>
        <w:t>Agent Communication</w:t>
      </w:r>
      <w:bookmarkEnd w:id="10"/>
      <w:r w:rsidR="00CC6FC2" w:rsidRPr="00C1332A">
        <w:br w:type="page"/>
      </w:r>
    </w:p>
    <w:p w:rsidR="004A4FB5" w:rsidRPr="00C1332A" w:rsidRDefault="00DC042D" w:rsidP="004A4FB5">
      <w:pPr>
        <w:pStyle w:val="berschrift1"/>
      </w:pPr>
      <w:bookmarkStart w:id="11" w:name="_Toc350183880"/>
      <w:r>
        <w:lastRenderedPageBreak/>
        <w:t xml:space="preserve">Register of </w:t>
      </w:r>
      <w:r w:rsidR="00B85073">
        <w:t>Illustrations</w:t>
      </w:r>
      <w:bookmarkEnd w:id="11"/>
    </w:p>
    <w:p w:rsidR="00A54E33" w:rsidRPr="00C1332A" w:rsidRDefault="001105F7">
      <w:pPr>
        <w:pStyle w:val="Abbildungsverzeichnis"/>
        <w:tabs>
          <w:tab w:val="right" w:leader="dot" w:pos="9062"/>
        </w:tabs>
        <w:rPr>
          <w:noProof/>
        </w:rPr>
      </w:pPr>
      <w:r w:rsidRPr="00C1332A">
        <w:fldChar w:fldCharType="begin"/>
      </w:r>
      <w:r w:rsidR="00A54E33" w:rsidRPr="00C1332A">
        <w:instrText xml:space="preserve"> TOC \h \z \c "Abbildung" </w:instrText>
      </w:r>
      <w:r w:rsidRPr="00C1332A">
        <w:fldChar w:fldCharType="separate"/>
      </w:r>
      <w:hyperlink w:anchor="_Toc305602880" w:history="1">
        <w:r w:rsidR="00A54E33" w:rsidRPr="00C1332A">
          <w:rPr>
            <w:rStyle w:val="Hyperlink"/>
            <w:noProof/>
          </w:rPr>
          <w:t>Abbildung 1: Logo FHNW (Quelle)</w:t>
        </w:r>
        <w:r w:rsidR="00A54E33" w:rsidRPr="00C1332A">
          <w:rPr>
            <w:noProof/>
            <w:webHidden/>
          </w:rPr>
          <w:tab/>
        </w:r>
        <w:r w:rsidRPr="00C1332A">
          <w:rPr>
            <w:noProof/>
            <w:webHidden/>
          </w:rPr>
          <w:fldChar w:fldCharType="begin"/>
        </w:r>
        <w:r w:rsidR="00A54E33" w:rsidRPr="00C1332A">
          <w:rPr>
            <w:noProof/>
            <w:webHidden/>
          </w:rPr>
          <w:instrText xml:space="preserve"> PAGEREF _Toc305602880 \h </w:instrText>
        </w:r>
        <w:r w:rsidRPr="00C1332A">
          <w:rPr>
            <w:noProof/>
            <w:webHidden/>
          </w:rPr>
        </w:r>
        <w:r w:rsidRPr="00C1332A">
          <w:rPr>
            <w:noProof/>
            <w:webHidden/>
          </w:rPr>
          <w:fldChar w:fldCharType="separate"/>
        </w:r>
        <w:r w:rsidR="00820C0D" w:rsidRPr="00C1332A">
          <w:rPr>
            <w:b/>
            <w:bCs/>
            <w:noProof/>
            <w:webHidden/>
          </w:rPr>
          <w:t>Fehler</w:t>
        </w:r>
        <w:r w:rsidR="004B47C7" w:rsidRPr="00C1332A">
          <w:rPr>
            <w:b/>
            <w:bCs/>
            <w:noProof/>
            <w:webHidden/>
          </w:rPr>
          <w:t xml:space="preserve"> </w:t>
        </w:r>
        <w:r w:rsidR="00820C0D" w:rsidRPr="00C1332A">
          <w:rPr>
            <w:b/>
            <w:bCs/>
            <w:noProof/>
            <w:webHidden/>
          </w:rPr>
          <w:t>Textmarke nicht definiert.</w:t>
        </w:r>
        <w:r w:rsidRPr="00C1332A">
          <w:rPr>
            <w:noProof/>
            <w:webHidden/>
          </w:rPr>
          <w:fldChar w:fldCharType="end"/>
        </w:r>
      </w:hyperlink>
    </w:p>
    <w:p w:rsidR="00A54E33" w:rsidRPr="00C1332A" w:rsidRDefault="001105F7" w:rsidP="00A54E33">
      <w:r w:rsidRPr="00C1332A">
        <w:fldChar w:fldCharType="end"/>
      </w:r>
    </w:p>
    <w:p w:rsidR="00CC6FC2" w:rsidRPr="00C1332A" w:rsidRDefault="00855F86" w:rsidP="00CC6FC2">
      <w:pPr>
        <w:pStyle w:val="berschrift1"/>
      </w:pPr>
      <w:bookmarkStart w:id="12" w:name="_Toc350183881"/>
      <w:r w:rsidRPr="00C1332A">
        <w:t>Bibliography</w:t>
      </w:r>
      <w:bookmarkEnd w:id="12"/>
    </w:p>
    <w:p w:rsidR="00E56965" w:rsidRPr="00C1332A" w:rsidRDefault="00E56965" w:rsidP="00E56965"/>
    <w:p w:rsidR="004A4FB5" w:rsidRPr="00C1332A" w:rsidRDefault="004A4FB5">
      <w:r w:rsidRPr="00C1332A">
        <w:br w:type="page"/>
      </w:r>
    </w:p>
    <w:p w:rsidR="004A4FB5" w:rsidRPr="00C1332A" w:rsidRDefault="00A54E5D" w:rsidP="004A4FB5">
      <w:pPr>
        <w:pStyle w:val="berschrift1"/>
      </w:pPr>
      <w:bookmarkStart w:id="13" w:name="_Toc350183882"/>
      <w:r w:rsidRPr="00C1332A">
        <w:lastRenderedPageBreak/>
        <w:t>Appendix</w:t>
      </w:r>
      <w:r w:rsidR="004A4FB5" w:rsidRPr="00C1332A">
        <w:t xml:space="preserve"> 1</w:t>
      </w:r>
      <w:r w:rsidRPr="00C1332A">
        <w:t xml:space="preserve"> </w:t>
      </w:r>
      <w:r w:rsidR="004A444B" w:rsidRPr="00C1332A">
        <w:t>–</w:t>
      </w:r>
      <w:r w:rsidRPr="00C1332A">
        <w:t xml:space="preserve"> </w:t>
      </w:r>
      <w:r w:rsidR="004A444B" w:rsidRPr="00C1332A">
        <w:t>Operating Room Planning</w:t>
      </w:r>
      <w:bookmarkEnd w:id="13"/>
    </w:p>
    <w:p w:rsidR="003335D3" w:rsidRPr="00C1332A" w:rsidRDefault="003335D3" w:rsidP="003335D3">
      <w:pPr>
        <w:pStyle w:val="berschrift2"/>
      </w:pPr>
      <w:bookmarkStart w:id="14" w:name="_Toc350183883"/>
      <w:r w:rsidRPr="00C1332A">
        <w:t>Introduction</w:t>
      </w:r>
      <w:bookmarkEnd w:id="14"/>
    </w:p>
    <w:p w:rsidR="003335D3" w:rsidRPr="00C1332A" w:rsidRDefault="003335D3" w:rsidP="003335D3">
      <w:r w:rsidRPr="00C1332A">
        <w:t>Most</w:t>
      </w:r>
      <w:r w:rsidR="004B47C7" w:rsidRPr="00C1332A">
        <w:t xml:space="preserve"> </w:t>
      </w:r>
      <w:r w:rsidRPr="00C1332A">
        <w:t>countries</w:t>
      </w:r>
      <w:r w:rsidR="004B47C7" w:rsidRPr="00C1332A">
        <w:t xml:space="preserve"> </w:t>
      </w:r>
      <w:r w:rsidRPr="00C1332A">
        <w:t>today,</w:t>
      </w:r>
      <w:r w:rsidR="004B47C7" w:rsidRPr="00C1332A">
        <w:t xml:space="preserve"> </w:t>
      </w:r>
      <w:r w:rsidRPr="00C1332A">
        <w:t>try</w:t>
      </w:r>
      <w:r w:rsidR="004B47C7" w:rsidRPr="00C1332A">
        <w:t xml:space="preserve"> </w:t>
      </w:r>
      <w:r w:rsidRPr="00C1332A">
        <w:t>to</w:t>
      </w:r>
      <w:r w:rsidR="004B47C7" w:rsidRPr="00C1332A">
        <w:t xml:space="preserve"> </w:t>
      </w:r>
      <w:r w:rsidRPr="00C1332A">
        <w:t>adjust</w:t>
      </w:r>
      <w:r w:rsidR="004B47C7" w:rsidRPr="00C1332A">
        <w:t xml:space="preserve"> </w:t>
      </w:r>
      <w:r w:rsidRPr="00C1332A">
        <w:t>to</w:t>
      </w:r>
      <w:r w:rsidR="004B47C7" w:rsidRPr="00C1332A">
        <w:t xml:space="preserve"> </w:t>
      </w:r>
      <w:r w:rsidRPr="00C1332A">
        <w:t>increasing</w:t>
      </w:r>
      <w:r w:rsidR="004B47C7" w:rsidRPr="00C1332A">
        <w:t xml:space="preserve"> </w:t>
      </w:r>
      <w:r w:rsidRPr="00C1332A">
        <w:t>demand</w:t>
      </w:r>
      <w:r w:rsidR="004B47C7" w:rsidRPr="00C1332A">
        <w:t xml:space="preserve"> </w:t>
      </w:r>
      <w:r w:rsidRPr="00C1332A">
        <w:t>and</w:t>
      </w:r>
      <w:r w:rsidR="004B47C7" w:rsidRPr="00C1332A">
        <w:t xml:space="preserve"> </w:t>
      </w:r>
      <w:r w:rsidRPr="00C1332A">
        <w:t>cost</w:t>
      </w:r>
      <w:r w:rsidR="004B47C7" w:rsidRPr="00C1332A">
        <w:t xml:space="preserve"> </w:t>
      </w:r>
      <w:r w:rsidRPr="00C1332A">
        <w:t>for</w:t>
      </w:r>
      <w:r w:rsidR="004B47C7" w:rsidRPr="00C1332A">
        <w:t xml:space="preserve"> </w:t>
      </w:r>
      <w:r w:rsidRPr="00C1332A">
        <w:t>healthcare</w:t>
      </w:r>
      <w:r w:rsidR="00133970" w:rsidRPr="00C1332A">
        <w:t xml:space="preserve"> </w:t>
      </w:r>
      <w:r w:rsidRPr="00C1332A">
        <w:t>services.</w:t>
      </w:r>
      <w:r w:rsidR="004B47C7" w:rsidRPr="00C1332A">
        <w:t xml:space="preserve"> </w:t>
      </w:r>
      <w:r w:rsidRPr="00C1332A">
        <w:t>One</w:t>
      </w:r>
      <w:r w:rsidR="004B47C7" w:rsidRPr="00C1332A">
        <w:t xml:space="preserve"> </w:t>
      </w:r>
      <w:r w:rsidRPr="00C1332A">
        <w:t>of</w:t>
      </w:r>
      <w:r w:rsidR="004B47C7" w:rsidRPr="00C1332A">
        <w:t xml:space="preserve"> </w:t>
      </w:r>
      <w:r w:rsidRPr="00C1332A">
        <w:t>the</w:t>
      </w:r>
      <w:r w:rsidR="004B47C7" w:rsidRPr="00C1332A">
        <w:t xml:space="preserve"> </w:t>
      </w:r>
      <w:r w:rsidRPr="00C1332A">
        <w:t>most</w:t>
      </w:r>
      <w:r w:rsidR="004B47C7" w:rsidRPr="00C1332A">
        <w:t xml:space="preserve"> </w:t>
      </w:r>
      <w:r w:rsidRPr="00C1332A">
        <w:t>expensive</w:t>
      </w:r>
      <w:r w:rsidR="004B47C7" w:rsidRPr="00C1332A">
        <w:t xml:space="preserve"> </w:t>
      </w:r>
      <w:r w:rsidRPr="00C1332A">
        <w:t>areas</w:t>
      </w:r>
      <w:r w:rsidR="004B47C7" w:rsidRPr="00C1332A">
        <w:t xml:space="preserve"> </w:t>
      </w:r>
      <w:r w:rsidRPr="00C1332A">
        <w:t>in</w:t>
      </w:r>
      <w:r w:rsidR="004B47C7" w:rsidRPr="00C1332A">
        <w:t xml:space="preserve"> </w:t>
      </w:r>
      <w:r w:rsidRPr="00C1332A">
        <w:t>healthcare</w:t>
      </w:r>
      <w:r w:rsidR="004B47C7" w:rsidRPr="00C1332A">
        <w:t xml:space="preserve"> </w:t>
      </w:r>
      <w:r w:rsidRPr="00C1332A">
        <w:t>is</w:t>
      </w:r>
      <w:r w:rsidR="004B47C7" w:rsidRPr="00C1332A">
        <w:t xml:space="preserve"> </w:t>
      </w:r>
      <w:r w:rsidRPr="00C1332A">
        <w:t>surgery,</w:t>
      </w:r>
      <w:r w:rsidR="004B47C7" w:rsidRPr="00C1332A">
        <w:t xml:space="preserve"> </w:t>
      </w:r>
      <w:r w:rsidRPr="00C1332A">
        <w:t>which</w:t>
      </w:r>
      <w:r w:rsidR="00133970" w:rsidRPr="00C1332A">
        <w:t xml:space="preserve"> </w:t>
      </w:r>
      <w:r w:rsidRPr="00C1332A">
        <w:t>necessitates</w:t>
      </w:r>
      <w:r w:rsidR="004B47C7" w:rsidRPr="00C1332A">
        <w:t xml:space="preserve"> </w:t>
      </w:r>
      <w:r w:rsidRPr="00C1332A">
        <w:t>many</w:t>
      </w:r>
      <w:r w:rsidR="004B47C7" w:rsidRPr="00C1332A">
        <w:t xml:space="preserve"> </w:t>
      </w:r>
      <w:r w:rsidRPr="00C1332A">
        <w:t>expe</w:t>
      </w:r>
      <w:r w:rsidRPr="00C1332A">
        <w:t>n</w:t>
      </w:r>
      <w:r w:rsidRPr="00C1332A">
        <w:t>sive</w:t>
      </w:r>
      <w:r w:rsidR="004B47C7" w:rsidRPr="00C1332A">
        <w:t xml:space="preserve"> </w:t>
      </w:r>
      <w:r w:rsidRPr="00C1332A">
        <w:t>resources</w:t>
      </w:r>
      <w:r w:rsidR="004B47C7" w:rsidRPr="00C1332A">
        <w:t xml:space="preserve"> </w:t>
      </w:r>
      <w:r w:rsidRPr="00C1332A">
        <w:t>in</w:t>
      </w:r>
      <w:r w:rsidR="004B47C7" w:rsidRPr="00C1332A">
        <w:t xml:space="preserve"> </w:t>
      </w:r>
      <w:r w:rsidRPr="00C1332A">
        <w:t>terms</w:t>
      </w:r>
      <w:r w:rsidR="004B47C7" w:rsidRPr="00C1332A">
        <w:t xml:space="preserve"> </w:t>
      </w:r>
      <w:r w:rsidRPr="00C1332A">
        <w:t>of</w:t>
      </w:r>
      <w:r w:rsidR="004B47C7" w:rsidRPr="00C1332A">
        <w:t xml:space="preserve"> </w:t>
      </w:r>
      <w:r w:rsidRPr="00C1332A">
        <w:t>staff,</w:t>
      </w:r>
      <w:r w:rsidR="004B47C7" w:rsidRPr="00C1332A">
        <w:t xml:space="preserve"> </w:t>
      </w:r>
      <w:r w:rsidRPr="00C1332A">
        <w:t>equipment,</w:t>
      </w:r>
      <w:r w:rsidR="004B47C7" w:rsidRPr="00C1332A">
        <w:t xml:space="preserve"> </w:t>
      </w:r>
      <w:r w:rsidRPr="00C1332A">
        <w:t>and</w:t>
      </w:r>
      <w:r w:rsidR="004B47C7" w:rsidRPr="00C1332A">
        <w:t xml:space="preserve"> </w:t>
      </w:r>
      <w:r w:rsidRPr="00C1332A">
        <w:t>medical</w:t>
      </w:r>
      <w:r w:rsidR="00133970" w:rsidRPr="00C1332A">
        <w:t xml:space="preserve"> </w:t>
      </w:r>
      <w:r w:rsidRPr="00C1332A">
        <w:t>resources.</w:t>
      </w:r>
      <w:r w:rsidR="004B47C7" w:rsidRPr="00C1332A">
        <w:t xml:space="preserve"> </w:t>
      </w:r>
      <w:r w:rsidRPr="00C1332A">
        <w:t>Generally,</w:t>
      </w:r>
      <w:r w:rsidR="004B47C7" w:rsidRPr="00C1332A">
        <w:t xml:space="preserve"> </w:t>
      </w:r>
      <w:r w:rsidRPr="00C1332A">
        <w:t>these</w:t>
      </w:r>
      <w:r w:rsidR="004B47C7" w:rsidRPr="00C1332A">
        <w:t xml:space="preserve"> </w:t>
      </w:r>
      <w:r w:rsidRPr="00C1332A">
        <w:t>r</w:t>
      </w:r>
      <w:r w:rsidRPr="00C1332A">
        <w:t>e</w:t>
      </w:r>
      <w:r w:rsidRPr="00C1332A">
        <w:t>sources</w:t>
      </w:r>
      <w:r w:rsidR="004B47C7" w:rsidRPr="00C1332A">
        <w:t xml:space="preserve"> </w:t>
      </w:r>
      <w:r w:rsidRPr="00C1332A">
        <w:t>have</w:t>
      </w:r>
      <w:r w:rsidR="004B47C7" w:rsidRPr="00C1332A">
        <w:t xml:space="preserve"> </w:t>
      </w:r>
      <w:r w:rsidRPr="00C1332A">
        <w:t>to</w:t>
      </w:r>
      <w:r w:rsidR="004B47C7" w:rsidRPr="00C1332A">
        <w:t xml:space="preserve"> </w:t>
      </w:r>
      <w:r w:rsidRPr="00C1332A">
        <w:t>be</w:t>
      </w:r>
      <w:r w:rsidR="004B47C7" w:rsidRPr="00C1332A">
        <w:t xml:space="preserve"> </w:t>
      </w:r>
      <w:r w:rsidRPr="00C1332A">
        <w:t>managed</w:t>
      </w:r>
      <w:r w:rsidR="004B47C7" w:rsidRPr="00C1332A">
        <w:t xml:space="preserve"> </w:t>
      </w:r>
      <w:r w:rsidRPr="00C1332A">
        <w:t>and</w:t>
      </w:r>
      <w:r w:rsidR="004B47C7" w:rsidRPr="00C1332A">
        <w:t xml:space="preserve"> </w:t>
      </w:r>
      <w:r w:rsidRPr="00C1332A">
        <w:t>divided</w:t>
      </w:r>
      <w:r w:rsidR="004B47C7" w:rsidRPr="00C1332A">
        <w:t xml:space="preserve"> </w:t>
      </w:r>
      <w:r w:rsidRPr="00C1332A">
        <w:t>between</w:t>
      </w:r>
      <w:r w:rsidR="004B47C7" w:rsidRPr="00C1332A">
        <w:t xml:space="preserve"> </w:t>
      </w:r>
      <w:r w:rsidRPr="00C1332A">
        <w:t>several</w:t>
      </w:r>
      <w:r w:rsidR="004B47C7" w:rsidRPr="00C1332A">
        <w:t xml:space="preserve"> </w:t>
      </w:r>
      <w:r w:rsidRPr="00C1332A">
        <w:t>departments</w:t>
      </w:r>
      <w:r w:rsidR="004B47C7" w:rsidRPr="00C1332A">
        <w:t xml:space="preserve"> </w:t>
      </w:r>
      <w:r w:rsidRPr="00C1332A">
        <w:t>within</w:t>
      </w:r>
      <w:r w:rsidR="004B47C7" w:rsidRPr="00C1332A">
        <w:t xml:space="preserve"> </w:t>
      </w:r>
      <w:r w:rsidRPr="00C1332A">
        <w:t>the</w:t>
      </w:r>
      <w:r w:rsidR="004B47C7" w:rsidRPr="00C1332A">
        <w:t xml:space="preserve"> </w:t>
      </w:r>
      <w:r w:rsidRPr="00C1332A">
        <w:t>hospital,</w:t>
      </w:r>
      <w:r w:rsidR="004B47C7" w:rsidRPr="00C1332A">
        <w:t xml:space="preserve"> </w:t>
      </w:r>
      <w:r w:rsidRPr="00C1332A">
        <w:t>e.g.,</w:t>
      </w:r>
      <w:r w:rsidR="004B47C7" w:rsidRPr="00C1332A">
        <w:t xml:space="preserve"> </w:t>
      </w:r>
      <w:r w:rsidRPr="00C1332A">
        <w:t>orthopaedics,</w:t>
      </w:r>
      <w:r w:rsidR="004B47C7" w:rsidRPr="00C1332A">
        <w:t xml:space="preserve"> </w:t>
      </w:r>
      <w:r w:rsidRPr="00C1332A">
        <w:t>gynaecology</w:t>
      </w:r>
      <w:r w:rsidR="004B47C7" w:rsidRPr="00C1332A">
        <w:t xml:space="preserve"> </w:t>
      </w:r>
      <w:r w:rsidRPr="00C1332A">
        <w:t>and</w:t>
      </w:r>
      <w:r w:rsidR="004B47C7" w:rsidRPr="00C1332A">
        <w:t xml:space="preserve"> </w:t>
      </w:r>
      <w:r w:rsidRPr="00C1332A">
        <w:t>general</w:t>
      </w:r>
      <w:r w:rsidR="004B47C7" w:rsidRPr="00C1332A">
        <w:t xml:space="preserve"> </w:t>
      </w:r>
      <w:r w:rsidRPr="00C1332A">
        <w:t>surgery,</w:t>
      </w:r>
      <w:r w:rsidR="004B47C7" w:rsidRPr="00C1332A">
        <w:t xml:space="preserve"> </w:t>
      </w:r>
      <w:r w:rsidRPr="00C1332A">
        <w:t>in</w:t>
      </w:r>
      <w:r w:rsidR="004B47C7" w:rsidRPr="00C1332A">
        <w:t xml:space="preserve"> </w:t>
      </w:r>
      <w:r w:rsidRPr="00C1332A">
        <w:t>order</w:t>
      </w:r>
      <w:r w:rsidR="004B47C7" w:rsidRPr="00C1332A">
        <w:t xml:space="preserve"> </w:t>
      </w:r>
      <w:r w:rsidRPr="00C1332A">
        <w:t>to</w:t>
      </w:r>
      <w:r w:rsidR="004B47C7" w:rsidRPr="00C1332A">
        <w:t xml:space="preserve"> </w:t>
      </w:r>
      <w:r w:rsidRPr="00C1332A">
        <w:t>meet</w:t>
      </w:r>
      <w:r w:rsidR="004B47C7" w:rsidRPr="00C1332A">
        <w:t xml:space="preserve"> </w:t>
      </w:r>
      <w:r w:rsidRPr="00C1332A">
        <w:t>the</w:t>
      </w:r>
      <w:r w:rsidR="004B47C7" w:rsidRPr="00C1332A">
        <w:t xml:space="preserve"> </w:t>
      </w:r>
      <w:r w:rsidRPr="00C1332A">
        <w:t>total</w:t>
      </w:r>
      <w:r w:rsidR="004B47C7" w:rsidRPr="00C1332A">
        <w:t xml:space="preserve"> </w:t>
      </w:r>
      <w:r w:rsidRPr="00C1332A">
        <w:t>surgery</w:t>
      </w:r>
      <w:r w:rsidR="004B47C7" w:rsidRPr="00C1332A">
        <w:t xml:space="preserve"> </w:t>
      </w:r>
      <w:r w:rsidRPr="00C1332A">
        <w:t>d</w:t>
      </w:r>
      <w:r w:rsidRPr="00C1332A">
        <w:t>e</w:t>
      </w:r>
      <w:r w:rsidRPr="00C1332A">
        <w:t>mand.</w:t>
      </w:r>
    </w:p>
    <w:p w:rsidR="003335D3" w:rsidRPr="00C1332A" w:rsidRDefault="003335D3" w:rsidP="003335D3">
      <w:pPr>
        <w:pStyle w:val="berschrift2"/>
      </w:pPr>
      <w:bookmarkStart w:id="15" w:name="_Toc350183884"/>
      <w:r w:rsidRPr="00C1332A">
        <w:t>Operating Room Planning</w:t>
      </w:r>
      <w:bookmarkEnd w:id="15"/>
    </w:p>
    <w:p w:rsidR="003D3B6B" w:rsidRPr="00C1332A" w:rsidRDefault="003D3B6B" w:rsidP="004B47C7">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planning</w:t>
      </w:r>
      <w:r w:rsidR="004B47C7" w:rsidRPr="00C1332A">
        <w:t xml:space="preserve"> </w:t>
      </w:r>
      <w:r w:rsidRPr="00C1332A">
        <w:t>includes</w:t>
      </w:r>
      <w:r w:rsidR="004B47C7" w:rsidRPr="00C1332A">
        <w:t xml:space="preserve"> </w:t>
      </w:r>
      <w:r w:rsidRPr="00C1332A">
        <w:t>both</w:t>
      </w:r>
      <w:r w:rsidR="004B47C7" w:rsidRPr="00C1332A">
        <w:t xml:space="preserve"> </w:t>
      </w:r>
      <w:r w:rsidRPr="00C1332A">
        <w:t>short</w:t>
      </w:r>
      <w:r w:rsidR="004B47C7" w:rsidRPr="00C1332A">
        <w:t xml:space="preserve"> </w:t>
      </w:r>
      <w:r w:rsidRPr="00C1332A">
        <w:t>term</w:t>
      </w:r>
      <w:r w:rsidR="004B47C7" w:rsidRPr="00C1332A">
        <w:t xml:space="preserve"> </w:t>
      </w:r>
      <w:r w:rsidRPr="00C1332A">
        <w:t>planning</w:t>
      </w:r>
      <w:r w:rsidR="004B47C7" w:rsidRPr="00C1332A">
        <w:t xml:space="preserve"> </w:t>
      </w:r>
      <w:r w:rsidRPr="00C1332A">
        <w:t>and</w:t>
      </w:r>
      <w:r w:rsidR="004B47C7" w:rsidRPr="00C1332A">
        <w:t xml:space="preserve"> </w:t>
      </w:r>
      <w:r w:rsidRPr="00C1332A">
        <w:t>long</w:t>
      </w:r>
      <w:r w:rsidR="004B47C7" w:rsidRPr="00C1332A">
        <w:t xml:space="preserve"> </w:t>
      </w:r>
      <w:r w:rsidRPr="00C1332A">
        <w:t>term</w:t>
      </w:r>
      <w:r w:rsidR="004B47C7" w:rsidRPr="00C1332A">
        <w:t xml:space="preserve"> </w:t>
      </w:r>
      <w:r w:rsidRPr="00C1332A">
        <w:t>planning,</w:t>
      </w:r>
      <w:r w:rsidR="004B47C7" w:rsidRPr="00C1332A">
        <w:t xml:space="preserve"> </w:t>
      </w:r>
      <w:r w:rsidRPr="00C1332A">
        <w:t>i.e.,</w:t>
      </w:r>
      <w:r w:rsidR="00133970" w:rsidRPr="00C1332A">
        <w:t xml:space="preserve"> </w:t>
      </w:r>
      <w:r w:rsidRPr="00C1332A">
        <w:t>emergency</w:t>
      </w:r>
      <w:r w:rsidR="004B47C7" w:rsidRPr="00C1332A">
        <w:t xml:space="preserve"> </w:t>
      </w:r>
      <w:r w:rsidRPr="00C1332A">
        <w:t>cases</w:t>
      </w:r>
      <w:r w:rsidR="004B47C7" w:rsidRPr="00C1332A">
        <w:t xml:space="preserve"> </w:t>
      </w:r>
      <w:r w:rsidRPr="00C1332A">
        <w:t>and</w:t>
      </w:r>
      <w:r w:rsidR="004B47C7" w:rsidRPr="00C1332A">
        <w:t xml:space="preserve"> </w:t>
      </w:r>
      <w:r w:rsidR="005653B8" w:rsidRPr="00C1332A">
        <w:t>non-</w:t>
      </w:r>
      <w:r w:rsidRPr="00C1332A">
        <w:t>emergency</w:t>
      </w:r>
      <w:r w:rsidR="004B47C7" w:rsidRPr="00C1332A">
        <w:t xml:space="preserve"> </w:t>
      </w:r>
      <w:r w:rsidRPr="00C1332A">
        <w:t>cases.</w:t>
      </w:r>
      <w:r w:rsidR="004B47C7" w:rsidRPr="00C1332A">
        <w:t xml:space="preserve"> </w:t>
      </w:r>
      <w:r w:rsidRPr="00C1332A">
        <w:t>Non</w:t>
      </w:r>
      <w:r w:rsidR="005653B8" w:rsidRPr="00C1332A">
        <w:t>-</w:t>
      </w:r>
      <w:r w:rsidRPr="00C1332A">
        <w:t>emergency</w:t>
      </w:r>
      <w:r w:rsidR="004B47C7" w:rsidRPr="00C1332A">
        <w:t xml:space="preserve"> </w:t>
      </w:r>
      <w:r w:rsidRPr="00C1332A">
        <w:t>cases</w:t>
      </w:r>
      <w:r w:rsidR="004B47C7" w:rsidRPr="00C1332A">
        <w:t xml:space="preserve"> </w:t>
      </w:r>
      <w:r w:rsidRPr="00C1332A">
        <w:t>are</w:t>
      </w:r>
      <w:r w:rsidR="004B47C7" w:rsidRPr="00C1332A">
        <w:t xml:space="preserve"> </w:t>
      </w:r>
      <w:r w:rsidRPr="00C1332A">
        <w:t>described</w:t>
      </w:r>
      <w:r w:rsidR="004B47C7" w:rsidRPr="00C1332A">
        <w:t xml:space="preserve"> </w:t>
      </w:r>
      <w:r w:rsidRPr="00C1332A">
        <w:t>as</w:t>
      </w:r>
      <w:r w:rsidR="004B47C7" w:rsidRPr="00C1332A">
        <w:t xml:space="preserve"> </w:t>
      </w:r>
      <w:r w:rsidRPr="00C1332A">
        <w:t>ele</w:t>
      </w:r>
      <w:r w:rsidRPr="00C1332A">
        <w:t>c</w:t>
      </w:r>
      <w:r w:rsidRPr="00C1332A">
        <w:t>tive</w:t>
      </w:r>
      <w:r w:rsidR="004B47C7" w:rsidRPr="00C1332A">
        <w:t xml:space="preserve"> </w:t>
      </w:r>
      <w:r w:rsidRPr="00C1332A">
        <w:t>cases</w:t>
      </w:r>
      <w:r w:rsidR="004B47C7" w:rsidRPr="00C1332A">
        <w:t xml:space="preserve"> </w:t>
      </w:r>
      <w:r w:rsidRPr="00C1332A">
        <w:t>and</w:t>
      </w:r>
      <w:r w:rsidR="004B47C7" w:rsidRPr="00C1332A">
        <w:t xml:space="preserve"> </w:t>
      </w:r>
      <w:r w:rsidRPr="00C1332A">
        <w:t>are</w:t>
      </w:r>
      <w:r w:rsidR="004B47C7" w:rsidRPr="00C1332A">
        <w:t xml:space="preserve"> </w:t>
      </w:r>
      <w:r w:rsidRPr="00C1332A">
        <w:t>commonly</w:t>
      </w:r>
      <w:r w:rsidR="004B47C7" w:rsidRPr="00C1332A">
        <w:t xml:space="preserve"> </w:t>
      </w:r>
      <w:r w:rsidRPr="00C1332A">
        <w:t>referred</w:t>
      </w:r>
      <w:r w:rsidR="004B47C7" w:rsidRPr="00C1332A">
        <w:t xml:space="preserve"> </w:t>
      </w:r>
      <w:r w:rsidRPr="00C1332A">
        <w:t>from</w:t>
      </w:r>
      <w:r w:rsidR="004B47C7" w:rsidRPr="00C1332A">
        <w:t xml:space="preserve"> </w:t>
      </w:r>
      <w:r w:rsidRPr="00C1332A">
        <w:t>primary</w:t>
      </w:r>
      <w:r w:rsidR="004B47C7" w:rsidRPr="00C1332A">
        <w:t xml:space="preserve"> </w:t>
      </w:r>
      <w:r w:rsidRPr="00C1332A">
        <w:t>care</w:t>
      </w:r>
      <w:r w:rsidR="004B47C7" w:rsidRPr="00C1332A">
        <w:t xml:space="preserve"> </w:t>
      </w:r>
      <w:r w:rsidRPr="00C1332A">
        <w:t>to</w:t>
      </w:r>
      <w:r w:rsidR="004B47C7" w:rsidRPr="00C1332A">
        <w:t xml:space="preserve"> </w:t>
      </w:r>
      <w:r w:rsidRPr="00C1332A">
        <w:t>a</w:t>
      </w:r>
      <w:r w:rsidR="004B47C7" w:rsidRPr="00C1332A">
        <w:t xml:space="preserve"> </w:t>
      </w:r>
      <w:r w:rsidRPr="00C1332A">
        <w:t>specified</w:t>
      </w:r>
      <w:r w:rsidR="004B47C7" w:rsidRPr="00C1332A">
        <w:t xml:space="preserve"> </w:t>
      </w:r>
      <w:r w:rsidRPr="00C1332A">
        <w:t>department</w:t>
      </w:r>
      <w:r w:rsidR="004B47C7" w:rsidRPr="00C1332A">
        <w:t xml:space="preserve"> </w:t>
      </w:r>
      <w:r w:rsidRPr="00C1332A">
        <w:t>within</w:t>
      </w:r>
      <w:r w:rsidR="00133970"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Before</w:t>
      </w:r>
      <w:r w:rsidR="004B47C7" w:rsidRPr="00C1332A">
        <w:t xml:space="preserve"> </w:t>
      </w:r>
      <w:r w:rsidRPr="00C1332A">
        <w:t>surgery</w:t>
      </w:r>
      <w:r w:rsidR="004B47C7" w:rsidRPr="00C1332A">
        <w:t xml:space="preserve"> </w:t>
      </w:r>
      <w:r w:rsidRPr="00C1332A">
        <w:t>is</w:t>
      </w:r>
      <w:r w:rsidR="004B47C7" w:rsidRPr="00C1332A">
        <w:t xml:space="preserve"> </w:t>
      </w:r>
      <w:r w:rsidRPr="00C1332A">
        <w:t>decided,</w:t>
      </w:r>
      <w:r w:rsidR="004B47C7" w:rsidRPr="00C1332A">
        <w:t xml:space="preserve"> </w:t>
      </w:r>
      <w:r w:rsidRPr="00C1332A">
        <w:t>the</w:t>
      </w:r>
      <w:r w:rsidR="004B47C7" w:rsidRPr="00C1332A">
        <w:t xml:space="preserve"> </w:t>
      </w:r>
      <w:r w:rsidRPr="00C1332A">
        <w:t>patient</w:t>
      </w:r>
      <w:r w:rsidR="004B47C7" w:rsidRPr="00C1332A">
        <w:t xml:space="preserve"> </w:t>
      </w:r>
      <w:r w:rsidRPr="00C1332A">
        <w:t>generally</w:t>
      </w:r>
      <w:r w:rsidR="004B47C7" w:rsidRPr="00C1332A">
        <w:t xml:space="preserve"> </w:t>
      </w:r>
      <w:r w:rsidRPr="00C1332A">
        <w:t>meets</w:t>
      </w:r>
      <w:r w:rsidR="004B47C7" w:rsidRPr="00C1332A">
        <w:t xml:space="preserve"> </w:t>
      </w:r>
      <w:r w:rsidRPr="00C1332A">
        <w:t>the</w:t>
      </w:r>
      <w:r w:rsidR="004B47C7" w:rsidRPr="00C1332A">
        <w:t xml:space="preserve"> </w:t>
      </w:r>
      <w:r w:rsidRPr="00C1332A">
        <w:t>surgeon</w:t>
      </w:r>
      <w:r w:rsidR="004B47C7" w:rsidRPr="00C1332A">
        <w:t xml:space="preserve"> </w:t>
      </w:r>
      <w:r w:rsidRPr="00C1332A">
        <w:t>at</w:t>
      </w:r>
      <w:r w:rsidR="004B47C7" w:rsidRPr="00C1332A">
        <w:t xml:space="preserve"> </w:t>
      </w:r>
      <w:r w:rsidRPr="00C1332A">
        <w:t>the</w:t>
      </w:r>
      <w:r w:rsidR="00133970" w:rsidRPr="00C1332A">
        <w:t xml:space="preserve"> </w:t>
      </w:r>
      <w:r w:rsidRPr="00C1332A">
        <w:t>ou</w:t>
      </w:r>
      <w:r w:rsidRPr="00C1332A">
        <w:t>t</w:t>
      </w:r>
      <w:r w:rsidRPr="00C1332A">
        <w:t>patient</w:t>
      </w:r>
      <w:r w:rsidR="004B47C7" w:rsidRPr="00C1332A">
        <w:t xml:space="preserve"> </w:t>
      </w:r>
      <w:r w:rsidRPr="00C1332A">
        <w:t>clinic,</w:t>
      </w:r>
      <w:r w:rsidR="004B47C7" w:rsidRPr="00C1332A">
        <w:t xml:space="preserve"> </w:t>
      </w:r>
      <w:r w:rsidRPr="00C1332A">
        <w:t>i.e.,</w:t>
      </w:r>
      <w:r w:rsidR="004B47C7" w:rsidRPr="00C1332A">
        <w:t xml:space="preserve"> </w:t>
      </w:r>
      <w:r w:rsidRPr="00C1332A">
        <w:t>the</w:t>
      </w:r>
      <w:r w:rsidR="004B47C7" w:rsidRPr="00C1332A">
        <w:t xml:space="preserve"> </w:t>
      </w:r>
      <w:r w:rsidRPr="00C1332A">
        <w:t>hospital</w:t>
      </w:r>
      <w:r w:rsidR="004B47C7" w:rsidRPr="00C1332A">
        <w:t xml:space="preserve"> </w:t>
      </w:r>
      <w:r w:rsidRPr="00C1332A">
        <w:t>care.</w:t>
      </w:r>
      <w:r w:rsidR="004B47C7" w:rsidRPr="00C1332A">
        <w:t xml:space="preserve"> </w:t>
      </w:r>
      <w:r w:rsidRPr="00C1332A">
        <w:t>Emergency</w:t>
      </w:r>
      <w:r w:rsidR="004B47C7" w:rsidRPr="00C1332A">
        <w:t xml:space="preserve"> </w:t>
      </w:r>
      <w:r w:rsidRPr="00C1332A">
        <w:t>cases</w:t>
      </w:r>
      <w:r w:rsidR="004B47C7" w:rsidRPr="00C1332A">
        <w:t xml:space="preserve"> </w:t>
      </w:r>
      <w:r w:rsidRPr="00C1332A">
        <w:t>commonly</w:t>
      </w:r>
      <w:r w:rsidR="004B47C7" w:rsidRPr="00C1332A">
        <w:t xml:space="preserve"> </w:t>
      </w:r>
      <w:r w:rsidRPr="00C1332A">
        <w:t>enter</w:t>
      </w:r>
      <w:r w:rsidR="004B47C7" w:rsidRPr="00C1332A">
        <w:t xml:space="preserve"> </w:t>
      </w:r>
      <w:r w:rsidRPr="00C1332A">
        <w:t>the</w:t>
      </w:r>
      <w:r w:rsidR="004B47C7" w:rsidRPr="00C1332A">
        <w:t xml:space="preserve"> </w:t>
      </w:r>
      <w:r w:rsidRPr="00C1332A">
        <w:t>Operating</w:t>
      </w:r>
      <w:r w:rsidR="004B47C7" w:rsidRPr="00C1332A">
        <w:t xml:space="preserve"> </w:t>
      </w:r>
      <w:r w:rsidRPr="00C1332A">
        <w:t>room</w:t>
      </w:r>
      <w:r w:rsidR="004B47C7" w:rsidRPr="00C1332A">
        <w:t xml:space="preserve"> </w:t>
      </w:r>
      <w:r w:rsidRPr="00C1332A">
        <w:t>department</w:t>
      </w:r>
      <w:r w:rsidR="004B47C7" w:rsidRPr="00C1332A">
        <w:t xml:space="preserve"> </w:t>
      </w:r>
      <w:r w:rsidRPr="00C1332A">
        <w:t>passing</w:t>
      </w:r>
      <w:r w:rsidR="004B47C7" w:rsidRPr="00C1332A">
        <w:t xml:space="preserve"> </w:t>
      </w:r>
      <w:r w:rsidRPr="00C1332A">
        <w:t>through</w:t>
      </w:r>
      <w:r w:rsidR="004B47C7" w:rsidRPr="00C1332A">
        <w:t xml:space="preserve"> </w:t>
      </w:r>
      <w:r w:rsidRPr="00C1332A">
        <w:t>the</w:t>
      </w:r>
      <w:r w:rsidR="004B47C7" w:rsidRPr="00C1332A">
        <w:t xml:space="preserve"> </w:t>
      </w:r>
      <w:r w:rsidRPr="00C1332A">
        <w:t>Emergency</w:t>
      </w:r>
      <w:r w:rsidR="004B47C7" w:rsidRPr="00C1332A">
        <w:t xml:space="preserve"> </w:t>
      </w:r>
      <w:r w:rsidRPr="00C1332A">
        <w:t>department</w:t>
      </w:r>
      <w:r w:rsidR="004B47C7" w:rsidRPr="00C1332A">
        <w:t xml:space="preserve"> </w:t>
      </w:r>
      <w:r w:rsidRPr="00C1332A">
        <w:t>as</w:t>
      </w:r>
      <w:r w:rsidR="004B47C7" w:rsidRPr="00C1332A">
        <w:t xml:space="preserve"> </w:t>
      </w:r>
      <w:r w:rsidRPr="00C1332A">
        <w:t>illustrated</w:t>
      </w:r>
      <w:r w:rsidR="004B47C7" w:rsidRPr="00C1332A">
        <w:t xml:space="preserve"> </w:t>
      </w:r>
      <w:r w:rsidRPr="00C1332A">
        <w:t>in</w:t>
      </w:r>
      <w:r w:rsidR="004B47C7" w:rsidRPr="00C1332A">
        <w:t xml:space="preserve"> </w:t>
      </w:r>
      <w:r w:rsidRPr="00C1332A">
        <w:t>Figure</w:t>
      </w:r>
      <w:r w:rsidR="004B47C7" w:rsidRPr="00C1332A">
        <w:t xml:space="preserve"> </w:t>
      </w:r>
      <w:r w:rsidRPr="00C1332A">
        <w:t>2.</w:t>
      </w:r>
      <w:r w:rsidR="004B47C7" w:rsidRPr="00C1332A">
        <w:t xml:space="preserve"> </w:t>
      </w:r>
      <w:r w:rsidRPr="00C1332A">
        <w:t>However,</w:t>
      </w:r>
      <w:r w:rsidR="004B47C7" w:rsidRPr="00C1332A">
        <w:t xml:space="preserve"> </w:t>
      </w:r>
      <w:r w:rsidRPr="00C1332A">
        <w:t>there</w:t>
      </w:r>
      <w:r w:rsidR="004B47C7" w:rsidRPr="00C1332A">
        <w:t xml:space="preserve"> </w:t>
      </w:r>
      <w:r w:rsidRPr="00C1332A">
        <w:t>are</w:t>
      </w:r>
      <w:r w:rsidR="004B47C7" w:rsidRPr="00C1332A">
        <w:t xml:space="preserve"> </w:t>
      </w:r>
      <w:r w:rsidRPr="00C1332A">
        <w:t>exceptions</w:t>
      </w:r>
      <w:r w:rsidR="004B47C7" w:rsidRPr="00C1332A">
        <w:t xml:space="preserve"> </w:t>
      </w:r>
      <w:r w:rsidRPr="00C1332A">
        <w:t>to</w:t>
      </w:r>
      <w:r w:rsidR="004B47C7" w:rsidRPr="00C1332A">
        <w:t xml:space="preserve"> </w:t>
      </w:r>
      <w:r w:rsidRPr="00C1332A">
        <w:t>this</w:t>
      </w:r>
      <w:r w:rsidR="004B47C7" w:rsidRPr="00C1332A">
        <w:t xml:space="preserve"> </w:t>
      </w:r>
      <w:r w:rsidRPr="00C1332A">
        <w:t>rule;</w:t>
      </w:r>
      <w:r w:rsidR="004B47C7" w:rsidRPr="00C1332A">
        <w:t xml:space="preserve"> </w:t>
      </w:r>
      <w:r w:rsidRPr="00C1332A">
        <w:t>for</w:t>
      </w:r>
      <w:r w:rsidR="004B47C7" w:rsidRPr="00C1332A">
        <w:t xml:space="preserve"> </w:t>
      </w:r>
      <w:r w:rsidRPr="00C1332A">
        <w:t>instance,</w:t>
      </w:r>
      <w:r w:rsidR="004B47C7" w:rsidRPr="00C1332A">
        <w:t xml:space="preserve"> </w:t>
      </w:r>
      <w:r w:rsidRPr="00C1332A">
        <w:t>an</w:t>
      </w:r>
      <w:r w:rsidR="004B47C7" w:rsidRPr="00C1332A">
        <w:t xml:space="preserve"> </w:t>
      </w:r>
      <w:r w:rsidRPr="00C1332A">
        <w:t>elective</w:t>
      </w:r>
      <w:r w:rsidR="004B47C7" w:rsidRPr="00C1332A">
        <w:t xml:space="preserve"> </w:t>
      </w:r>
      <w:r w:rsidRPr="00C1332A">
        <w:t>patient</w:t>
      </w:r>
      <w:r w:rsidR="004B47C7" w:rsidRPr="00C1332A">
        <w:t xml:space="preserve"> </w:t>
      </w:r>
      <w:r w:rsidRPr="00C1332A">
        <w:t>admitted</w:t>
      </w:r>
      <w:r w:rsidR="004B47C7" w:rsidRPr="00C1332A">
        <w:t xml:space="preserve"> </w:t>
      </w:r>
      <w:r w:rsidRPr="00C1332A">
        <w:t>to</w:t>
      </w:r>
      <w:r w:rsidR="004B47C7" w:rsidRPr="00C1332A">
        <w:t xml:space="preserve"> </w:t>
      </w:r>
      <w:r w:rsidRPr="00C1332A">
        <w:t>an</w:t>
      </w:r>
      <w:r w:rsidR="004B47C7" w:rsidRPr="00C1332A">
        <w:t xml:space="preserve"> </w:t>
      </w:r>
      <w:r w:rsidRPr="00C1332A">
        <w:t>inpatient</w:t>
      </w:r>
      <w:r w:rsidR="004B47C7" w:rsidRPr="00C1332A">
        <w:t xml:space="preserve"> </w:t>
      </w:r>
      <w:r w:rsidRPr="00C1332A">
        <w:t>ward</w:t>
      </w:r>
      <w:r w:rsidR="004B47C7" w:rsidRPr="00C1332A">
        <w:t xml:space="preserve"> </w:t>
      </w:r>
      <w:r w:rsidRPr="00C1332A">
        <w:t>can</w:t>
      </w:r>
      <w:r w:rsidR="004B47C7" w:rsidRPr="00C1332A">
        <w:t xml:space="preserve"> </w:t>
      </w:r>
      <w:r w:rsidRPr="00C1332A">
        <w:t>suddenly</w:t>
      </w:r>
      <w:r w:rsidR="004B47C7" w:rsidRPr="00C1332A">
        <w:t xml:space="preserve"> </w:t>
      </w:r>
      <w:r w:rsidRPr="00C1332A">
        <w:t>become</w:t>
      </w:r>
      <w:r w:rsidR="004B47C7" w:rsidRPr="00C1332A">
        <w:t xml:space="preserve"> </w:t>
      </w:r>
      <w:r w:rsidRPr="00C1332A">
        <w:t>an</w:t>
      </w:r>
      <w:r w:rsidR="004B47C7" w:rsidRPr="00C1332A">
        <w:t xml:space="preserve"> </w:t>
      </w:r>
      <w:r w:rsidRPr="00C1332A">
        <w:t>emergency</w:t>
      </w:r>
      <w:r w:rsidR="004B47C7" w:rsidRPr="00C1332A">
        <w:t xml:space="preserve"> </w:t>
      </w:r>
      <w:r w:rsidRPr="00C1332A">
        <w:t>surgery</w:t>
      </w:r>
      <w:r w:rsidR="004B47C7" w:rsidRPr="00C1332A">
        <w:t xml:space="preserve"> </w:t>
      </w:r>
      <w:r w:rsidRPr="00C1332A">
        <w:t>case</w:t>
      </w:r>
      <w:r w:rsidR="004B47C7" w:rsidRPr="00C1332A">
        <w:t xml:space="preserve"> </w:t>
      </w:r>
      <w:r w:rsidRPr="00C1332A">
        <w:t>due</w:t>
      </w:r>
      <w:r w:rsidR="004B47C7" w:rsidRPr="00C1332A">
        <w:t xml:space="preserve"> </w:t>
      </w:r>
      <w:r w:rsidRPr="00C1332A">
        <w:t>to</w:t>
      </w:r>
      <w:r w:rsidR="004B47C7" w:rsidRPr="00C1332A">
        <w:t xml:space="preserve"> </w:t>
      </w:r>
      <w:r w:rsidRPr="00C1332A">
        <w:t>unexpected</w:t>
      </w:r>
      <w:r w:rsidR="004B47C7" w:rsidRPr="00C1332A">
        <w:t xml:space="preserve"> </w:t>
      </w:r>
      <w:r w:rsidRPr="00C1332A">
        <w:t>complications</w:t>
      </w:r>
      <w:r w:rsidR="001846B3">
        <w:t>.</w:t>
      </w:r>
    </w:p>
    <w:p w:rsidR="003D3B6B" w:rsidRPr="00C1332A" w:rsidRDefault="003D3B6B" w:rsidP="003335D3">
      <w:r w:rsidRPr="00C1332A">
        <w:rPr>
          <w:noProof/>
        </w:rPr>
        <w:drawing>
          <wp:inline distT="0" distB="0" distL="0" distR="0" wp14:anchorId="283DD75D" wp14:editId="677BCAD9">
            <wp:extent cx="5760720" cy="19622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962295"/>
                    </a:xfrm>
                    <a:prstGeom prst="rect">
                      <a:avLst/>
                    </a:prstGeom>
                  </pic:spPr>
                </pic:pic>
              </a:graphicData>
            </a:graphic>
          </wp:inline>
        </w:drawing>
      </w:r>
    </w:p>
    <w:p w:rsidR="007D15B2" w:rsidRPr="00C1332A" w:rsidRDefault="007D15B2" w:rsidP="003335D3"/>
    <w:p w:rsidR="007D15B2" w:rsidRPr="00C1332A" w:rsidRDefault="007D15B2" w:rsidP="00B24C5D">
      <w:r w:rsidRPr="00C1332A">
        <w:t xml:space="preserve">In general, the elective surgery process starts at primary care. The patient is then referred to specialist care for an outpatient appointment. If surgery is decided, the patient is then put on hold for surgery. In reality, the </w:t>
      </w:r>
      <w:r w:rsidRPr="00C1332A">
        <w:rPr>
          <w:i/>
        </w:rPr>
        <w:t>surgery waiting list</w:t>
      </w:r>
      <w:r w:rsidRPr="00C1332A">
        <w:t xml:space="preserve"> system consists of two waiting lists; one, waiting to meet the surgeon specialist at the outpatient appointment, and one, waiting to be scheduled for surgery after the appointment. Moreover, there is one surgery waiting list sy</w:t>
      </w:r>
      <w:r w:rsidRPr="00C1332A">
        <w:t>s</w:t>
      </w:r>
      <w:r w:rsidRPr="00C1332A">
        <w:t>tem representing</w:t>
      </w:r>
      <w:r w:rsidR="003D796A" w:rsidRPr="00C1332A">
        <w:t xml:space="preserve"> </w:t>
      </w:r>
      <w:r w:rsidRPr="00C1332A">
        <w:t xml:space="preserve">each of the operating departments and which are separately managed, i.e., one waiting list system at the </w:t>
      </w:r>
      <w:r w:rsidR="00B24C5D" w:rsidRPr="00C1332A">
        <w:t>Department</w:t>
      </w:r>
      <w:r w:rsidRPr="00C1332A">
        <w:t xml:space="preserve"> of Orthopaedics (as depicted in Figure 2), another one at the Department of General Surgery and at the Department of Gynaecology, and so on. Consequently, the allocation of operating room r</w:t>
      </w:r>
      <w:r w:rsidR="0082274F">
        <w:t xml:space="preserve">esources affects every surgery waiting list </w:t>
      </w:r>
      <w:r w:rsidRPr="00C1332A">
        <w:t>system. In addition, the Operating room department also has to consider a variety of postoperative resources when planning. After surgery, the patients are monitored in a pos</w:t>
      </w:r>
      <w:r w:rsidRPr="00C1332A">
        <w:t>t</w:t>
      </w:r>
      <w:r w:rsidRPr="00C1332A">
        <w:t>operative ward for circulation and respiration, but also for assistance with analgesic before being transferred to the ward or directly discharged. In addition, some patients will need postoperative intensive care and consequently have to be transferred to the Intensive care unit, (ICU) after surgery.</w:t>
      </w:r>
    </w:p>
    <w:sectPr w:rsidR="007D15B2" w:rsidRPr="00C1332A" w:rsidSect="00723E8A">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D12" w:rsidRDefault="001E2D12" w:rsidP="0007273D">
      <w:pPr>
        <w:spacing w:line="240" w:lineRule="auto"/>
      </w:pPr>
      <w:r>
        <w:separator/>
      </w:r>
    </w:p>
  </w:endnote>
  <w:endnote w:type="continuationSeparator" w:id="0">
    <w:p w:rsidR="001E2D12" w:rsidRDefault="001E2D12"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9D646B" w:rsidP="007240FC">
    <w:pPr>
      <w:pStyle w:val="Fuzeile"/>
      <w:pBdr>
        <w:top w:val="single" w:sz="4" w:space="1" w:color="auto"/>
      </w:pBdr>
    </w:pPr>
    <w:r w:rsidRPr="00E71E33">
      <w:rPr>
        <w:lang w:val="en-GB"/>
      </w:rPr>
      <w:t>Eric Neher, Pascal Büttiker</w:t>
    </w:r>
    <w:r w:rsidR="007240FC" w:rsidRPr="00E71E33">
      <w:rPr>
        <w:lang w:val="en-GB"/>
      </w:rPr>
      <w:tab/>
    </w:r>
    <w:r w:rsidR="00E71E33">
      <w:rPr>
        <w:lang w:val="en-GB"/>
      </w:rPr>
      <w:tab/>
    </w:r>
    <w:r w:rsidR="002664B7" w:rsidRPr="00E71E33">
      <w:rPr>
        <w:lang w:val="en-GB"/>
      </w:rPr>
      <w:t>Page</w:t>
    </w:r>
    <w:r w:rsidR="009F43A2" w:rsidRPr="00E71E33">
      <w:rPr>
        <w:lang w:val="en-GB"/>
      </w:rPr>
      <w:t xml:space="preserve"> </w:t>
    </w:r>
    <w:r w:rsidR="009F43A2">
      <w:rPr>
        <w:b/>
        <w:bCs/>
        <w:sz w:val="24"/>
        <w:szCs w:val="24"/>
      </w:rPr>
      <w:fldChar w:fldCharType="begin"/>
    </w:r>
    <w:r w:rsidR="009F43A2">
      <w:rPr>
        <w:b/>
        <w:bCs/>
      </w:rPr>
      <w:instrText>PAGE</w:instrText>
    </w:r>
    <w:r w:rsidR="009F43A2">
      <w:rPr>
        <w:b/>
        <w:bCs/>
        <w:sz w:val="24"/>
        <w:szCs w:val="24"/>
      </w:rPr>
      <w:fldChar w:fldCharType="separate"/>
    </w:r>
    <w:r w:rsidR="00A95828">
      <w:rPr>
        <w:b/>
        <w:bCs/>
        <w:noProof/>
      </w:rPr>
      <w:t>8</w:t>
    </w:r>
    <w:r w:rsidR="009F43A2">
      <w:rPr>
        <w:b/>
        <w:bCs/>
        <w:sz w:val="24"/>
        <w:szCs w:val="24"/>
      </w:rPr>
      <w:fldChar w:fldCharType="end"/>
    </w:r>
    <w:r w:rsidR="009F43A2" w:rsidRPr="00E71E33">
      <w:rPr>
        <w:lang w:val="en-GB"/>
      </w:rPr>
      <w:t xml:space="preserve"> </w:t>
    </w:r>
    <w:r w:rsidR="002664B7" w:rsidRPr="00E71E33">
      <w:rPr>
        <w:lang w:val="en-GB"/>
      </w:rPr>
      <w:t>of</w:t>
    </w:r>
    <w:r w:rsidR="009F43A2" w:rsidRPr="00E71E33">
      <w:rPr>
        <w:lang w:val="en-GB"/>
      </w:rPr>
      <w:t xml:space="preserve"> </w:t>
    </w:r>
    <w:r w:rsidR="009F43A2">
      <w:rPr>
        <w:b/>
        <w:bCs/>
        <w:sz w:val="24"/>
        <w:szCs w:val="24"/>
      </w:rPr>
      <w:fldChar w:fldCharType="begin"/>
    </w:r>
    <w:r w:rsidR="009F43A2">
      <w:rPr>
        <w:b/>
        <w:bCs/>
      </w:rPr>
      <w:instrText>NUMPAGES</w:instrText>
    </w:r>
    <w:r w:rsidR="009F43A2">
      <w:rPr>
        <w:b/>
        <w:bCs/>
        <w:sz w:val="24"/>
        <w:szCs w:val="24"/>
      </w:rPr>
      <w:fldChar w:fldCharType="separate"/>
    </w:r>
    <w:r w:rsidR="00A95828">
      <w:rPr>
        <w:b/>
        <w:bCs/>
        <w:noProof/>
      </w:rPr>
      <w:t>11</w:t>
    </w:r>
    <w:r w:rsidR="009F43A2">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D12" w:rsidRDefault="001E2D12" w:rsidP="0007273D">
      <w:pPr>
        <w:spacing w:line="240" w:lineRule="auto"/>
      </w:pPr>
      <w:r>
        <w:separator/>
      </w:r>
    </w:p>
  </w:footnote>
  <w:footnote w:type="continuationSeparator" w:id="0">
    <w:p w:rsidR="001E2D12" w:rsidRDefault="001E2D12"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73D" w:rsidRDefault="00723E8A" w:rsidP="00723E8A">
    <w:pPr>
      <w:pStyle w:val="Kopfzeile"/>
      <w:pBdr>
        <w:bottom w:val="single" w:sz="4" w:space="1" w:color="auto"/>
      </w:pBdr>
      <w:jc w:val="left"/>
    </w:pPr>
    <w:r>
      <w:rPr>
        <w:noProof/>
      </w:rPr>
      <w:drawing>
        <wp:inline distT="0" distB="0" distL="0" distR="0" wp14:anchorId="3604EEA7" wp14:editId="76444A71">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00B3708D" w:rsidRPr="00B3708D">
      <w:rPr>
        <w:lang w:val="en-GB"/>
      </w:rPr>
      <w:t xml:space="preserve"> </w:t>
    </w:r>
    <w:r>
      <w:rPr>
        <w:lang w:val="en-GB"/>
      </w:rPr>
      <w:tab/>
    </w:r>
    <w:r>
      <w:rPr>
        <w:lang w:val="en-GB"/>
      </w:rPr>
      <w:tab/>
    </w:r>
    <w:r w:rsidR="00B3708D" w:rsidRPr="00E71E33">
      <w:rPr>
        <w:lang w:val="en-GB"/>
      </w:rPr>
      <w:t>Operation Room Planning</w:t>
    </w:r>
  </w:p>
  <w:p w:rsidR="0007273D" w:rsidRDefault="000727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0BF5556"/>
    <w:multiLevelType w:val="hybridMultilevel"/>
    <w:tmpl w:val="051C7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0360F38"/>
    <w:multiLevelType w:val="hybridMultilevel"/>
    <w:tmpl w:val="23D0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D51CA"/>
    <w:multiLevelType w:val="hybridMultilevel"/>
    <w:tmpl w:val="0A6C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F74109"/>
    <w:multiLevelType w:val="hybridMultilevel"/>
    <w:tmpl w:val="759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E266E"/>
    <w:multiLevelType w:val="hybridMultilevel"/>
    <w:tmpl w:val="F06C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0"/>
  </w:num>
  <w:num w:numId="14">
    <w:abstractNumId w:val="14"/>
  </w:num>
  <w:num w:numId="15">
    <w:abstractNumId w:val="12"/>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436CE"/>
    <w:rsid w:val="00052FC3"/>
    <w:rsid w:val="000672FD"/>
    <w:rsid w:val="0007273D"/>
    <w:rsid w:val="000A60E7"/>
    <w:rsid w:val="000F733C"/>
    <w:rsid w:val="001105F7"/>
    <w:rsid w:val="001123DE"/>
    <w:rsid w:val="00133970"/>
    <w:rsid w:val="0014540B"/>
    <w:rsid w:val="00172323"/>
    <w:rsid w:val="001846B3"/>
    <w:rsid w:val="0018602F"/>
    <w:rsid w:val="001B5138"/>
    <w:rsid w:val="001D226E"/>
    <w:rsid w:val="001E2D12"/>
    <w:rsid w:val="001F7CD4"/>
    <w:rsid w:val="00257381"/>
    <w:rsid w:val="002664B7"/>
    <w:rsid w:val="002970CD"/>
    <w:rsid w:val="002A7229"/>
    <w:rsid w:val="002B0DDD"/>
    <w:rsid w:val="00327547"/>
    <w:rsid w:val="003335D3"/>
    <w:rsid w:val="0035462D"/>
    <w:rsid w:val="003676D5"/>
    <w:rsid w:val="0037264C"/>
    <w:rsid w:val="00377FD6"/>
    <w:rsid w:val="00386577"/>
    <w:rsid w:val="003A655C"/>
    <w:rsid w:val="003B622C"/>
    <w:rsid w:val="003B6EC8"/>
    <w:rsid w:val="003D3B6B"/>
    <w:rsid w:val="003D3FA9"/>
    <w:rsid w:val="003D796A"/>
    <w:rsid w:val="003E4CA4"/>
    <w:rsid w:val="00401A23"/>
    <w:rsid w:val="00442954"/>
    <w:rsid w:val="00445D43"/>
    <w:rsid w:val="00453DD1"/>
    <w:rsid w:val="0046327E"/>
    <w:rsid w:val="004953EB"/>
    <w:rsid w:val="004A444B"/>
    <w:rsid w:val="004A4FB5"/>
    <w:rsid w:val="004B396E"/>
    <w:rsid w:val="004B47C7"/>
    <w:rsid w:val="004D4AAD"/>
    <w:rsid w:val="00513328"/>
    <w:rsid w:val="0053686A"/>
    <w:rsid w:val="00544BDC"/>
    <w:rsid w:val="005653B8"/>
    <w:rsid w:val="00583BF7"/>
    <w:rsid w:val="00584908"/>
    <w:rsid w:val="005D263C"/>
    <w:rsid w:val="00626F1E"/>
    <w:rsid w:val="00632208"/>
    <w:rsid w:val="0064359F"/>
    <w:rsid w:val="006B1018"/>
    <w:rsid w:val="006E1A99"/>
    <w:rsid w:val="00711618"/>
    <w:rsid w:val="0071715C"/>
    <w:rsid w:val="00720AEE"/>
    <w:rsid w:val="00723E8A"/>
    <w:rsid w:val="007240FC"/>
    <w:rsid w:val="00741211"/>
    <w:rsid w:val="00742802"/>
    <w:rsid w:val="00782436"/>
    <w:rsid w:val="007A155D"/>
    <w:rsid w:val="007C2908"/>
    <w:rsid w:val="007C4FA1"/>
    <w:rsid w:val="007D15B2"/>
    <w:rsid w:val="007E4BF6"/>
    <w:rsid w:val="007F66E6"/>
    <w:rsid w:val="008015C8"/>
    <w:rsid w:val="00810940"/>
    <w:rsid w:val="00811408"/>
    <w:rsid w:val="00820C0D"/>
    <w:rsid w:val="0082274F"/>
    <w:rsid w:val="008230A3"/>
    <w:rsid w:val="00855F86"/>
    <w:rsid w:val="00871A06"/>
    <w:rsid w:val="008A2C00"/>
    <w:rsid w:val="008A57F5"/>
    <w:rsid w:val="008D0942"/>
    <w:rsid w:val="008D19BC"/>
    <w:rsid w:val="008D3391"/>
    <w:rsid w:val="008D3A19"/>
    <w:rsid w:val="008E21D0"/>
    <w:rsid w:val="008E715C"/>
    <w:rsid w:val="008F106E"/>
    <w:rsid w:val="008F23EA"/>
    <w:rsid w:val="00920363"/>
    <w:rsid w:val="00931257"/>
    <w:rsid w:val="0094568B"/>
    <w:rsid w:val="00951B45"/>
    <w:rsid w:val="009678EA"/>
    <w:rsid w:val="00980270"/>
    <w:rsid w:val="00987487"/>
    <w:rsid w:val="00992107"/>
    <w:rsid w:val="009A55FC"/>
    <w:rsid w:val="009B0E29"/>
    <w:rsid w:val="009D646B"/>
    <w:rsid w:val="009E70D8"/>
    <w:rsid w:val="009F43A2"/>
    <w:rsid w:val="00A05C33"/>
    <w:rsid w:val="00A50916"/>
    <w:rsid w:val="00A50DB8"/>
    <w:rsid w:val="00A54E33"/>
    <w:rsid w:val="00A54E5D"/>
    <w:rsid w:val="00A95828"/>
    <w:rsid w:val="00AA0EA4"/>
    <w:rsid w:val="00AA7BEB"/>
    <w:rsid w:val="00AB4D6E"/>
    <w:rsid w:val="00AC59B0"/>
    <w:rsid w:val="00B21FCF"/>
    <w:rsid w:val="00B24C5D"/>
    <w:rsid w:val="00B3708D"/>
    <w:rsid w:val="00B42BE0"/>
    <w:rsid w:val="00B44522"/>
    <w:rsid w:val="00B464C4"/>
    <w:rsid w:val="00B52780"/>
    <w:rsid w:val="00B85073"/>
    <w:rsid w:val="00BB02D0"/>
    <w:rsid w:val="00BB0EC1"/>
    <w:rsid w:val="00BC7F23"/>
    <w:rsid w:val="00BD7E57"/>
    <w:rsid w:val="00BE113A"/>
    <w:rsid w:val="00C1332A"/>
    <w:rsid w:val="00C21BEC"/>
    <w:rsid w:val="00C27CBC"/>
    <w:rsid w:val="00C325E1"/>
    <w:rsid w:val="00C37909"/>
    <w:rsid w:val="00C60817"/>
    <w:rsid w:val="00C771DC"/>
    <w:rsid w:val="00C9571D"/>
    <w:rsid w:val="00CC6FC2"/>
    <w:rsid w:val="00CD1582"/>
    <w:rsid w:val="00CF1376"/>
    <w:rsid w:val="00D00B37"/>
    <w:rsid w:val="00D03C11"/>
    <w:rsid w:val="00D32A17"/>
    <w:rsid w:val="00D574F1"/>
    <w:rsid w:val="00D64A7B"/>
    <w:rsid w:val="00D712BC"/>
    <w:rsid w:val="00D72C5B"/>
    <w:rsid w:val="00D7504A"/>
    <w:rsid w:val="00D81B7D"/>
    <w:rsid w:val="00D917FA"/>
    <w:rsid w:val="00DC042D"/>
    <w:rsid w:val="00E01328"/>
    <w:rsid w:val="00E11652"/>
    <w:rsid w:val="00E33533"/>
    <w:rsid w:val="00E56965"/>
    <w:rsid w:val="00E63B6C"/>
    <w:rsid w:val="00E678C4"/>
    <w:rsid w:val="00E71E33"/>
    <w:rsid w:val="00E82F51"/>
    <w:rsid w:val="00E938BA"/>
    <w:rsid w:val="00E95600"/>
    <w:rsid w:val="00EA4C02"/>
    <w:rsid w:val="00ED435C"/>
    <w:rsid w:val="00ED665B"/>
    <w:rsid w:val="00EF304D"/>
    <w:rsid w:val="00F0303D"/>
    <w:rsid w:val="00F0639B"/>
    <w:rsid w:val="00F10674"/>
    <w:rsid w:val="00F11389"/>
    <w:rsid w:val="00F35DEB"/>
    <w:rsid w:val="00F53DE7"/>
    <w:rsid w:val="00F540D9"/>
    <w:rsid w:val="00F5518A"/>
    <w:rsid w:val="00F80A95"/>
    <w:rsid w:val="00F836EE"/>
    <w:rsid w:val="00FC597E"/>
    <w:rsid w:val="00FE76C3"/>
    <w:rsid w:val="00FF51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E938BA"/>
    <w:rPr>
      <w:rFonts w:ascii="Cambria" w:eastAsia="Times New Roman" w:hAnsi="Cambria" w:cs="Times New Roman"/>
      <w:b/>
      <w:bCs/>
      <w:sz w:val="24"/>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D81B7D"/>
    <w:pPr>
      <w:keepNext/>
      <w:keepLines/>
      <w:numPr>
        <w:ilvl w:val="1"/>
        <w:numId w:val="11"/>
      </w:numPr>
      <w:spacing w:before="200" w:after="120"/>
      <w:ind w:left="578" w:hanging="578"/>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E938BA"/>
    <w:pPr>
      <w:keepNext/>
      <w:keepLines/>
      <w:numPr>
        <w:ilvl w:val="2"/>
        <w:numId w:val="11"/>
      </w:numPr>
      <w:spacing w:before="20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D81B7D"/>
    <w:rPr>
      <w:rFonts w:ascii="Cambria" w:eastAsia="Times New Roman" w:hAnsi="Cambria"/>
      <w:b/>
      <w:bCs/>
      <w:sz w:val="26"/>
      <w:szCs w:val="26"/>
      <w:lang w:val="en-US" w:eastAsia="en-US"/>
    </w:rPr>
  </w:style>
  <w:style w:type="character" w:customStyle="1" w:styleId="berschrift3Zchn">
    <w:name w:val="Überschrift 3 Zchn"/>
    <w:link w:val="berschrift3"/>
    <w:uiPriority w:val="9"/>
    <w:rsid w:val="00E938BA"/>
    <w:rPr>
      <w:rFonts w:ascii="Cambria" w:eastAsia="Times New Roman" w:hAnsi="Cambria" w:cs="Times New Roman"/>
      <w:b/>
      <w:bCs/>
      <w:sz w:val="24"/>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paragraph" w:styleId="Listenabsatz">
    <w:name w:val="List Paragraph"/>
    <w:basedOn w:val="Standard"/>
    <w:uiPriority w:val="34"/>
    <w:qFormat/>
    <w:rsid w:val="00711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DCC7A3-16E8-478F-89A5-D32454644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697</TotalTime>
  <Pages>11</Pages>
  <Words>1240</Words>
  <Characters>7073</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8297</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n0daft</dc:creator>
  <cp:lastModifiedBy>n0daft</cp:lastModifiedBy>
  <cp:revision>126</cp:revision>
  <dcterms:created xsi:type="dcterms:W3CDTF">2013-02-14T15:39:00Z</dcterms:created>
  <dcterms:modified xsi:type="dcterms:W3CDTF">2013-03-04T18:53:00Z</dcterms:modified>
</cp:coreProperties>
</file>