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D05E8" w14:textId="77777777" w:rsidR="00931257" w:rsidRDefault="00931257" w:rsidP="00931257">
      <w:pPr>
        <w:jc w:val="center"/>
      </w:pPr>
    </w:p>
    <w:p w14:paraId="0D8864A2" w14:textId="77777777" w:rsidR="00931257" w:rsidRDefault="00931257" w:rsidP="00931257">
      <w:pPr>
        <w:jc w:val="center"/>
      </w:pPr>
    </w:p>
    <w:p w14:paraId="44895C0A" w14:textId="77777777" w:rsidR="00931257" w:rsidRDefault="00931257" w:rsidP="00931257">
      <w:pPr>
        <w:jc w:val="center"/>
      </w:pPr>
    </w:p>
    <w:p w14:paraId="649CC685" w14:textId="77777777" w:rsidR="00931257" w:rsidRDefault="00931257" w:rsidP="00931257">
      <w:pPr>
        <w:jc w:val="center"/>
      </w:pPr>
    </w:p>
    <w:p w14:paraId="6D78C2D1" w14:textId="77777777" w:rsidR="00931257" w:rsidRDefault="00931257" w:rsidP="00931257">
      <w:pPr>
        <w:jc w:val="center"/>
      </w:pPr>
    </w:p>
    <w:p w14:paraId="4CD6B859" w14:textId="77777777" w:rsidR="00931257" w:rsidRDefault="009460B5" w:rsidP="00931257">
      <w:pPr>
        <w:jc w:val="center"/>
        <w:rPr>
          <w:sz w:val="60"/>
          <w:szCs w:val="60"/>
        </w:rPr>
      </w:pPr>
      <w:r>
        <w:rPr>
          <w:sz w:val="60"/>
          <w:szCs w:val="60"/>
        </w:rPr>
        <w:t>TAC Report</w:t>
      </w:r>
    </w:p>
    <w:p w14:paraId="646B01E0" w14:textId="77777777" w:rsidR="00064D42" w:rsidRDefault="00064D42" w:rsidP="00064D42">
      <w:pPr>
        <w:jc w:val="center"/>
        <w:rPr>
          <w:sz w:val="60"/>
          <w:szCs w:val="60"/>
        </w:rPr>
      </w:pPr>
      <w:r>
        <w:rPr>
          <w:sz w:val="60"/>
          <w:szCs w:val="60"/>
        </w:rPr>
        <w:t>Agent “Tacy”</w:t>
      </w:r>
    </w:p>
    <w:p w14:paraId="7833DC84" w14:textId="77777777" w:rsidR="00931257" w:rsidRDefault="009460B5" w:rsidP="00931257">
      <w:pPr>
        <w:jc w:val="center"/>
        <w:rPr>
          <w:sz w:val="50"/>
          <w:szCs w:val="50"/>
        </w:rPr>
      </w:pPr>
      <w:r>
        <w:rPr>
          <w:sz w:val="50"/>
          <w:szCs w:val="50"/>
        </w:rPr>
        <w:t>Trading Agent Competition</w:t>
      </w:r>
    </w:p>
    <w:p w14:paraId="789FB49A" w14:textId="77777777" w:rsidR="008F106E" w:rsidRDefault="008F106E" w:rsidP="00AB33E1">
      <w:pPr>
        <w:rPr>
          <w:sz w:val="50"/>
          <w:szCs w:val="50"/>
        </w:rPr>
      </w:pPr>
    </w:p>
    <w:p w14:paraId="21E07381" w14:textId="77777777" w:rsidR="008F106E" w:rsidRDefault="008F106E" w:rsidP="00931257">
      <w:pPr>
        <w:jc w:val="center"/>
        <w:rPr>
          <w:sz w:val="50"/>
          <w:szCs w:val="50"/>
        </w:rPr>
      </w:pPr>
    </w:p>
    <w:p w14:paraId="3ABBE392" w14:textId="77777777" w:rsidR="00ED435C" w:rsidRDefault="008F106E" w:rsidP="00931257">
      <w:pPr>
        <w:jc w:val="center"/>
        <w:rPr>
          <w:sz w:val="40"/>
          <w:szCs w:val="40"/>
        </w:rPr>
      </w:pPr>
      <w:r w:rsidRPr="008F106E">
        <w:rPr>
          <w:sz w:val="40"/>
          <w:szCs w:val="40"/>
        </w:rPr>
        <w:t>By Eric Neher and Pascal Büttiker</w:t>
      </w:r>
    </w:p>
    <w:p w14:paraId="55162B5C" w14:textId="77777777" w:rsidR="00AB33E1" w:rsidRDefault="00AB33E1" w:rsidP="00931257">
      <w:pPr>
        <w:jc w:val="center"/>
        <w:rPr>
          <w:sz w:val="40"/>
          <w:szCs w:val="40"/>
        </w:rPr>
      </w:pPr>
    </w:p>
    <w:p w14:paraId="4E8A41A9" w14:textId="77777777" w:rsidR="00AB33E1" w:rsidRDefault="00AB33E1" w:rsidP="00931257">
      <w:pPr>
        <w:jc w:val="center"/>
        <w:rPr>
          <w:sz w:val="40"/>
          <w:szCs w:val="40"/>
        </w:rPr>
      </w:pPr>
    </w:p>
    <w:p w14:paraId="2905D70C" w14:textId="77777777" w:rsidR="00AB33E1" w:rsidRDefault="00AB33E1" w:rsidP="00931257">
      <w:pPr>
        <w:jc w:val="center"/>
        <w:rPr>
          <w:sz w:val="40"/>
          <w:szCs w:val="40"/>
        </w:rPr>
      </w:pPr>
      <w:r>
        <w:rPr>
          <w:noProof/>
        </w:rPr>
        <w:drawing>
          <wp:inline distT="0" distB="0" distL="0" distR="0" wp14:anchorId="24BB7C0F" wp14:editId="4793061E">
            <wp:extent cx="1860697" cy="1854697"/>
            <wp:effectExtent l="0" t="0" r="6350" b="0"/>
            <wp:docPr id="1" name="Grafik 1" descr="E:\Dropbox\Karlskro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Karlskrona\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7036" cy="1870984"/>
                    </a:xfrm>
                    <a:prstGeom prst="rect">
                      <a:avLst/>
                    </a:prstGeom>
                    <a:noFill/>
                    <a:ln>
                      <a:noFill/>
                    </a:ln>
                  </pic:spPr>
                </pic:pic>
              </a:graphicData>
            </a:graphic>
          </wp:inline>
        </w:drawing>
      </w:r>
    </w:p>
    <w:p w14:paraId="6017BB5A" w14:textId="77777777" w:rsidR="001C1A3C" w:rsidRDefault="001C1A3C" w:rsidP="00931257">
      <w:pPr>
        <w:jc w:val="center"/>
        <w:rPr>
          <w:sz w:val="40"/>
          <w:szCs w:val="40"/>
        </w:rPr>
      </w:pPr>
    </w:p>
    <w:p w14:paraId="097B5D4A" w14:textId="77777777" w:rsidR="008F106E" w:rsidRDefault="008F106E" w:rsidP="00931257">
      <w:pPr>
        <w:jc w:val="center"/>
        <w:rPr>
          <w:sz w:val="40"/>
          <w:szCs w:val="40"/>
        </w:rPr>
      </w:pPr>
    </w:p>
    <w:p w14:paraId="5CB6A172" w14:textId="77777777" w:rsidR="002B0DDD" w:rsidRDefault="00AB33E1" w:rsidP="00931257">
      <w:pPr>
        <w:jc w:val="center"/>
        <w:rPr>
          <w:sz w:val="40"/>
          <w:szCs w:val="40"/>
        </w:rPr>
      </w:pPr>
      <w:r>
        <w:rPr>
          <w:sz w:val="40"/>
          <w:szCs w:val="40"/>
        </w:rPr>
        <w:t>Course “Agent Systems”</w:t>
      </w:r>
    </w:p>
    <w:p w14:paraId="655C69C7" w14:textId="77777777" w:rsidR="00AB33E1" w:rsidRDefault="002C5EC8" w:rsidP="00931257">
      <w:pPr>
        <w:jc w:val="center"/>
        <w:rPr>
          <w:sz w:val="40"/>
          <w:szCs w:val="40"/>
        </w:rPr>
      </w:pPr>
      <w:r>
        <w:rPr>
          <w:sz w:val="40"/>
          <w:szCs w:val="40"/>
        </w:rPr>
        <w:t xml:space="preserve">Teacher: </w:t>
      </w:r>
      <w:r w:rsidR="00AB33E1">
        <w:rPr>
          <w:sz w:val="40"/>
          <w:szCs w:val="40"/>
        </w:rPr>
        <w:t xml:space="preserve">Marie </w:t>
      </w:r>
      <w:proofErr w:type="spellStart"/>
      <w:r w:rsidR="00AB33E1">
        <w:rPr>
          <w:sz w:val="40"/>
          <w:szCs w:val="40"/>
        </w:rPr>
        <w:t>Persson</w:t>
      </w:r>
      <w:proofErr w:type="spellEnd"/>
    </w:p>
    <w:p w14:paraId="2552EF8E" w14:textId="77777777" w:rsidR="002B0DDD" w:rsidRDefault="002B0DDD" w:rsidP="00931257">
      <w:pPr>
        <w:jc w:val="center"/>
        <w:rPr>
          <w:sz w:val="40"/>
          <w:szCs w:val="40"/>
        </w:rPr>
      </w:pPr>
    </w:p>
    <w:p w14:paraId="79BCE284" w14:textId="77777777" w:rsidR="008F106E" w:rsidRDefault="008F106E" w:rsidP="00931257">
      <w:pPr>
        <w:jc w:val="center"/>
        <w:rPr>
          <w:sz w:val="40"/>
          <w:szCs w:val="40"/>
        </w:rPr>
      </w:pPr>
    </w:p>
    <w:p w14:paraId="5E4ACA2D" w14:textId="77777777" w:rsidR="008F106E" w:rsidRPr="002B0DDD" w:rsidRDefault="008F106E" w:rsidP="00931257">
      <w:pPr>
        <w:jc w:val="center"/>
        <w:rPr>
          <w:sz w:val="30"/>
          <w:szCs w:val="30"/>
        </w:rPr>
      </w:pPr>
      <w:r w:rsidRPr="002B0DDD">
        <w:rPr>
          <w:sz w:val="30"/>
          <w:szCs w:val="30"/>
        </w:rPr>
        <w:t>Version 1.0</w:t>
      </w:r>
    </w:p>
    <w:p w14:paraId="763B13A9" w14:textId="77777777" w:rsidR="008F106E" w:rsidRPr="002B0DDD" w:rsidRDefault="008F106E" w:rsidP="00931257">
      <w:pPr>
        <w:jc w:val="center"/>
        <w:rPr>
          <w:sz w:val="30"/>
          <w:szCs w:val="30"/>
        </w:rPr>
      </w:pPr>
      <w:r w:rsidRPr="002B0DDD">
        <w:rPr>
          <w:sz w:val="30"/>
          <w:szCs w:val="30"/>
        </w:rPr>
        <w:t>March 2013</w:t>
      </w:r>
    </w:p>
    <w:p w14:paraId="536E2923" w14:textId="77777777" w:rsidR="00E01328" w:rsidRPr="00C1332A" w:rsidRDefault="00E01328" w:rsidP="00931257">
      <w:pPr>
        <w:jc w:val="center"/>
      </w:pPr>
      <w:r w:rsidRPr="00C1332A">
        <w:br w:type="page"/>
      </w:r>
    </w:p>
    <w:p w14:paraId="442D0F89" w14:textId="77777777" w:rsidR="004D4AAD" w:rsidRPr="0041768C" w:rsidRDefault="004D4AAD"/>
    <w:p w14:paraId="0FB9E339" w14:textId="77777777" w:rsidR="00F540D9" w:rsidRPr="00C1332A" w:rsidRDefault="006E1A99" w:rsidP="0046327E">
      <w:pPr>
        <w:rPr>
          <w:rFonts w:ascii="Cambria" w:hAnsi="Cambria"/>
          <w:b/>
          <w:sz w:val="28"/>
          <w:szCs w:val="28"/>
        </w:rPr>
      </w:pPr>
      <w:r>
        <w:rPr>
          <w:rFonts w:ascii="Cambria" w:hAnsi="Cambria"/>
          <w:b/>
          <w:sz w:val="28"/>
          <w:szCs w:val="28"/>
        </w:rPr>
        <w:t>Table of Content</w:t>
      </w:r>
    </w:p>
    <w:bookmarkStart w:id="0" w:name="_GoBack"/>
    <w:bookmarkEnd w:id="0"/>
    <w:p w14:paraId="39CAA2D9" w14:textId="77777777" w:rsidR="00794980" w:rsidRDefault="001105F7">
      <w:pPr>
        <w:pStyle w:val="Verzeichnis1"/>
        <w:tabs>
          <w:tab w:val="left" w:pos="440"/>
          <w:tab w:val="right" w:leader="dot" w:pos="9062"/>
        </w:tabs>
        <w:rPr>
          <w:rFonts w:asciiTheme="minorHAnsi" w:eastAsiaTheme="minorEastAsia" w:hAnsiTheme="minorHAnsi" w:cstheme="minorBidi"/>
          <w:b w:val="0"/>
          <w:bCs w:val="0"/>
          <w:caps w:val="0"/>
          <w:noProof/>
          <w:sz w:val="22"/>
          <w:szCs w:val="22"/>
        </w:rPr>
      </w:pPr>
      <w:r w:rsidRPr="00C1332A">
        <w:fldChar w:fldCharType="begin"/>
      </w:r>
      <w:r w:rsidR="00F540D9" w:rsidRPr="00C1332A">
        <w:instrText xml:space="preserve"> TOC \o "1-5" \h \z \u </w:instrText>
      </w:r>
      <w:r w:rsidRPr="00C1332A">
        <w:fldChar w:fldCharType="separate"/>
      </w:r>
      <w:hyperlink w:anchor="_Toc350100128" w:history="1">
        <w:r w:rsidR="00794980" w:rsidRPr="00312D21">
          <w:rPr>
            <w:rStyle w:val="Hyperlink"/>
            <w:noProof/>
          </w:rPr>
          <w:t>1</w:t>
        </w:r>
        <w:r w:rsidR="00794980">
          <w:rPr>
            <w:rFonts w:asciiTheme="minorHAnsi" w:eastAsiaTheme="minorEastAsia" w:hAnsiTheme="minorHAnsi" w:cstheme="minorBidi"/>
            <w:b w:val="0"/>
            <w:bCs w:val="0"/>
            <w:caps w:val="0"/>
            <w:noProof/>
            <w:sz w:val="22"/>
            <w:szCs w:val="22"/>
          </w:rPr>
          <w:tab/>
        </w:r>
        <w:r w:rsidR="00794980" w:rsidRPr="00312D21">
          <w:rPr>
            <w:rStyle w:val="Hyperlink"/>
            <w:noProof/>
          </w:rPr>
          <w:t>Introduction</w:t>
        </w:r>
        <w:r w:rsidR="00794980">
          <w:rPr>
            <w:noProof/>
            <w:webHidden/>
          </w:rPr>
          <w:tab/>
        </w:r>
        <w:r w:rsidR="00794980">
          <w:rPr>
            <w:noProof/>
            <w:webHidden/>
          </w:rPr>
          <w:fldChar w:fldCharType="begin"/>
        </w:r>
        <w:r w:rsidR="00794980">
          <w:rPr>
            <w:noProof/>
            <w:webHidden/>
          </w:rPr>
          <w:instrText xml:space="preserve"> PAGEREF _Toc350100128 \h </w:instrText>
        </w:r>
        <w:r w:rsidR="00794980">
          <w:rPr>
            <w:noProof/>
            <w:webHidden/>
          </w:rPr>
        </w:r>
        <w:r w:rsidR="00794980">
          <w:rPr>
            <w:noProof/>
            <w:webHidden/>
          </w:rPr>
          <w:fldChar w:fldCharType="separate"/>
        </w:r>
        <w:r w:rsidR="00794980">
          <w:rPr>
            <w:noProof/>
            <w:webHidden/>
          </w:rPr>
          <w:t>3</w:t>
        </w:r>
        <w:r w:rsidR="00794980">
          <w:rPr>
            <w:noProof/>
            <w:webHidden/>
          </w:rPr>
          <w:fldChar w:fldCharType="end"/>
        </w:r>
      </w:hyperlink>
    </w:p>
    <w:p w14:paraId="2DD629B0" w14:textId="77777777" w:rsidR="00794980" w:rsidRDefault="00794980">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100129" w:history="1">
        <w:r w:rsidRPr="00312D21">
          <w:rPr>
            <w:rStyle w:val="Hyperlink"/>
            <w:noProof/>
          </w:rPr>
          <w:t>2</w:t>
        </w:r>
        <w:r>
          <w:rPr>
            <w:rFonts w:asciiTheme="minorHAnsi" w:eastAsiaTheme="minorEastAsia" w:hAnsiTheme="minorHAnsi" w:cstheme="minorBidi"/>
            <w:b w:val="0"/>
            <w:bCs w:val="0"/>
            <w:caps w:val="0"/>
            <w:noProof/>
            <w:sz w:val="22"/>
            <w:szCs w:val="22"/>
          </w:rPr>
          <w:tab/>
        </w:r>
        <w:r w:rsidRPr="00312D21">
          <w:rPr>
            <w:rStyle w:val="Hyperlink"/>
            <w:noProof/>
          </w:rPr>
          <w:t>Purpose of Agent System</w:t>
        </w:r>
        <w:r>
          <w:rPr>
            <w:noProof/>
            <w:webHidden/>
          </w:rPr>
          <w:tab/>
        </w:r>
        <w:r>
          <w:rPr>
            <w:noProof/>
            <w:webHidden/>
          </w:rPr>
          <w:fldChar w:fldCharType="begin"/>
        </w:r>
        <w:r>
          <w:rPr>
            <w:noProof/>
            <w:webHidden/>
          </w:rPr>
          <w:instrText xml:space="preserve"> PAGEREF _Toc350100129 \h </w:instrText>
        </w:r>
        <w:r>
          <w:rPr>
            <w:noProof/>
            <w:webHidden/>
          </w:rPr>
        </w:r>
        <w:r>
          <w:rPr>
            <w:noProof/>
            <w:webHidden/>
          </w:rPr>
          <w:fldChar w:fldCharType="separate"/>
        </w:r>
        <w:r>
          <w:rPr>
            <w:noProof/>
            <w:webHidden/>
          </w:rPr>
          <w:t>3</w:t>
        </w:r>
        <w:r>
          <w:rPr>
            <w:noProof/>
            <w:webHidden/>
          </w:rPr>
          <w:fldChar w:fldCharType="end"/>
        </w:r>
      </w:hyperlink>
    </w:p>
    <w:p w14:paraId="0C0A0A06" w14:textId="77777777" w:rsidR="00794980" w:rsidRDefault="00794980">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100130" w:history="1">
        <w:r w:rsidRPr="00312D21">
          <w:rPr>
            <w:rStyle w:val="Hyperlink"/>
            <w:noProof/>
          </w:rPr>
          <w:t>3</w:t>
        </w:r>
        <w:r>
          <w:rPr>
            <w:rFonts w:asciiTheme="minorHAnsi" w:eastAsiaTheme="minorEastAsia" w:hAnsiTheme="minorHAnsi" w:cstheme="minorBidi"/>
            <w:b w:val="0"/>
            <w:bCs w:val="0"/>
            <w:caps w:val="0"/>
            <w:noProof/>
            <w:sz w:val="22"/>
            <w:szCs w:val="22"/>
          </w:rPr>
          <w:tab/>
        </w:r>
        <w:r w:rsidRPr="00312D21">
          <w:rPr>
            <w:rStyle w:val="Hyperlink"/>
            <w:noProof/>
          </w:rPr>
          <w:t>Process</w:t>
        </w:r>
        <w:r>
          <w:rPr>
            <w:noProof/>
            <w:webHidden/>
          </w:rPr>
          <w:tab/>
        </w:r>
        <w:r>
          <w:rPr>
            <w:noProof/>
            <w:webHidden/>
          </w:rPr>
          <w:fldChar w:fldCharType="begin"/>
        </w:r>
        <w:r>
          <w:rPr>
            <w:noProof/>
            <w:webHidden/>
          </w:rPr>
          <w:instrText xml:space="preserve"> PAGEREF _Toc350100130 \h </w:instrText>
        </w:r>
        <w:r>
          <w:rPr>
            <w:noProof/>
            <w:webHidden/>
          </w:rPr>
        </w:r>
        <w:r>
          <w:rPr>
            <w:noProof/>
            <w:webHidden/>
          </w:rPr>
          <w:fldChar w:fldCharType="separate"/>
        </w:r>
        <w:r>
          <w:rPr>
            <w:noProof/>
            <w:webHidden/>
          </w:rPr>
          <w:t>3</w:t>
        </w:r>
        <w:r>
          <w:rPr>
            <w:noProof/>
            <w:webHidden/>
          </w:rPr>
          <w:fldChar w:fldCharType="end"/>
        </w:r>
      </w:hyperlink>
    </w:p>
    <w:p w14:paraId="782F4DC9" w14:textId="77777777" w:rsidR="00794980" w:rsidRDefault="00794980">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100131" w:history="1">
        <w:r w:rsidRPr="00312D21">
          <w:rPr>
            <w:rStyle w:val="Hyperlink"/>
            <w:noProof/>
          </w:rPr>
          <w:t>4</w:t>
        </w:r>
        <w:r>
          <w:rPr>
            <w:rFonts w:asciiTheme="minorHAnsi" w:eastAsiaTheme="minorEastAsia" w:hAnsiTheme="minorHAnsi" w:cstheme="minorBidi"/>
            <w:b w:val="0"/>
            <w:bCs w:val="0"/>
            <w:caps w:val="0"/>
            <w:noProof/>
            <w:sz w:val="22"/>
            <w:szCs w:val="22"/>
          </w:rPr>
          <w:tab/>
        </w:r>
        <w:r w:rsidRPr="00312D21">
          <w:rPr>
            <w:rStyle w:val="Hyperlink"/>
            <w:noProof/>
          </w:rPr>
          <w:t>Design Strategy</w:t>
        </w:r>
        <w:r>
          <w:rPr>
            <w:noProof/>
            <w:webHidden/>
          </w:rPr>
          <w:tab/>
        </w:r>
        <w:r>
          <w:rPr>
            <w:noProof/>
            <w:webHidden/>
          </w:rPr>
          <w:fldChar w:fldCharType="begin"/>
        </w:r>
        <w:r>
          <w:rPr>
            <w:noProof/>
            <w:webHidden/>
          </w:rPr>
          <w:instrText xml:space="preserve"> PAGEREF _Toc350100131 \h </w:instrText>
        </w:r>
        <w:r>
          <w:rPr>
            <w:noProof/>
            <w:webHidden/>
          </w:rPr>
        </w:r>
        <w:r>
          <w:rPr>
            <w:noProof/>
            <w:webHidden/>
          </w:rPr>
          <w:fldChar w:fldCharType="separate"/>
        </w:r>
        <w:r>
          <w:rPr>
            <w:noProof/>
            <w:webHidden/>
          </w:rPr>
          <w:t>4</w:t>
        </w:r>
        <w:r>
          <w:rPr>
            <w:noProof/>
            <w:webHidden/>
          </w:rPr>
          <w:fldChar w:fldCharType="end"/>
        </w:r>
      </w:hyperlink>
    </w:p>
    <w:p w14:paraId="49C80E68" w14:textId="77777777" w:rsidR="00794980" w:rsidRDefault="00794980">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100132" w:history="1">
        <w:r w:rsidRPr="00312D21">
          <w:rPr>
            <w:rStyle w:val="Hyperlink"/>
            <w:noProof/>
          </w:rPr>
          <w:t>4.1</w:t>
        </w:r>
        <w:r>
          <w:rPr>
            <w:rFonts w:asciiTheme="minorHAnsi" w:eastAsiaTheme="minorEastAsia" w:hAnsiTheme="minorHAnsi" w:cstheme="minorBidi"/>
            <w:smallCaps w:val="0"/>
            <w:noProof/>
            <w:sz w:val="22"/>
            <w:szCs w:val="22"/>
          </w:rPr>
          <w:tab/>
        </w:r>
        <w:r w:rsidRPr="00312D21">
          <w:rPr>
            <w:rStyle w:val="Hyperlink"/>
            <w:noProof/>
          </w:rPr>
          <w:t>Introduction</w:t>
        </w:r>
        <w:r>
          <w:rPr>
            <w:noProof/>
            <w:webHidden/>
          </w:rPr>
          <w:tab/>
        </w:r>
        <w:r>
          <w:rPr>
            <w:noProof/>
            <w:webHidden/>
          </w:rPr>
          <w:fldChar w:fldCharType="begin"/>
        </w:r>
        <w:r>
          <w:rPr>
            <w:noProof/>
            <w:webHidden/>
          </w:rPr>
          <w:instrText xml:space="preserve"> PAGEREF _Toc350100132 \h </w:instrText>
        </w:r>
        <w:r>
          <w:rPr>
            <w:noProof/>
            <w:webHidden/>
          </w:rPr>
        </w:r>
        <w:r>
          <w:rPr>
            <w:noProof/>
            <w:webHidden/>
          </w:rPr>
          <w:fldChar w:fldCharType="separate"/>
        </w:r>
        <w:r>
          <w:rPr>
            <w:noProof/>
            <w:webHidden/>
          </w:rPr>
          <w:t>4</w:t>
        </w:r>
        <w:r>
          <w:rPr>
            <w:noProof/>
            <w:webHidden/>
          </w:rPr>
          <w:fldChar w:fldCharType="end"/>
        </w:r>
      </w:hyperlink>
    </w:p>
    <w:p w14:paraId="1ADD8553" w14:textId="77777777" w:rsidR="00794980" w:rsidRDefault="00794980">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100133" w:history="1">
        <w:r w:rsidRPr="00312D21">
          <w:rPr>
            <w:rStyle w:val="Hyperlink"/>
            <w:noProof/>
          </w:rPr>
          <w:t>4.2</w:t>
        </w:r>
        <w:r>
          <w:rPr>
            <w:rFonts w:asciiTheme="minorHAnsi" w:eastAsiaTheme="minorEastAsia" w:hAnsiTheme="minorHAnsi" w:cstheme="minorBidi"/>
            <w:smallCaps w:val="0"/>
            <w:noProof/>
            <w:sz w:val="22"/>
            <w:szCs w:val="22"/>
          </w:rPr>
          <w:tab/>
        </w:r>
        <w:r w:rsidRPr="00312D21">
          <w:rPr>
            <w:rStyle w:val="Hyperlink"/>
            <w:noProof/>
          </w:rPr>
          <w:t>Flights</w:t>
        </w:r>
        <w:r>
          <w:rPr>
            <w:noProof/>
            <w:webHidden/>
          </w:rPr>
          <w:tab/>
        </w:r>
        <w:r>
          <w:rPr>
            <w:noProof/>
            <w:webHidden/>
          </w:rPr>
          <w:fldChar w:fldCharType="begin"/>
        </w:r>
        <w:r>
          <w:rPr>
            <w:noProof/>
            <w:webHidden/>
          </w:rPr>
          <w:instrText xml:space="preserve"> PAGEREF _Toc350100133 \h </w:instrText>
        </w:r>
        <w:r>
          <w:rPr>
            <w:noProof/>
            <w:webHidden/>
          </w:rPr>
        </w:r>
        <w:r>
          <w:rPr>
            <w:noProof/>
            <w:webHidden/>
          </w:rPr>
          <w:fldChar w:fldCharType="separate"/>
        </w:r>
        <w:r>
          <w:rPr>
            <w:noProof/>
            <w:webHidden/>
          </w:rPr>
          <w:t>5</w:t>
        </w:r>
        <w:r>
          <w:rPr>
            <w:noProof/>
            <w:webHidden/>
          </w:rPr>
          <w:fldChar w:fldCharType="end"/>
        </w:r>
      </w:hyperlink>
    </w:p>
    <w:p w14:paraId="3F5076F4" w14:textId="77777777" w:rsidR="00794980" w:rsidRDefault="00794980">
      <w:pPr>
        <w:pStyle w:val="Verzeichnis3"/>
        <w:tabs>
          <w:tab w:val="left" w:pos="1320"/>
          <w:tab w:val="right" w:leader="dot" w:pos="9062"/>
        </w:tabs>
        <w:rPr>
          <w:rFonts w:asciiTheme="minorHAnsi" w:eastAsiaTheme="minorEastAsia" w:hAnsiTheme="minorHAnsi" w:cstheme="minorBidi"/>
          <w:i w:val="0"/>
          <w:iCs w:val="0"/>
          <w:noProof/>
          <w:sz w:val="22"/>
          <w:szCs w:val="22"/>
        </w:rPr>
      </w:pPr>
      <w:hyperlink w:anchor="_Toc350100134" w:history="1">
        <w:r w:rsidRPr="00312D21">
          <w:rPr>
            <w:rStyle w:val="Hyperlink"/>
            <w:noProof/>
          </w:rPr>
          <w:t>4.2.1</w:t>
        </w:r>
        <w:r>
          <w:rPr>
            <w:rFonts w:asciiTheme="minorHAnsi" w:eastAsiaTheme="minorEastAsia" w:hAnsiTheme="minorHAnsi" w:cstheme="minorBidi"/>
            <w:i w:val="0"/>
            <w:iCs w:val="0"/>
            <w:noProof/>
            <w:sz w:val="22"/>
            <w:szCs w:val="22"/>
          </w:rPr>
          <w:tab/>
        </w:r>
        <w:r w:rsidRPr="00312D21">
          <w:rPr>
            <w:rStyle w:val="Hyperlink"/>
            <w:noProof/>
          </w:rPr>
          <w:t>Introduction</w:t>
        </w:r>
        <w:r>
          <w:rPr>
            <w:noProof/>
            <w:webHidden/>
          </w:rPr>
          <w:tab/>
        </w:r>
        <w:r>
          <w:rPr>
            <w:noProof/>
            <w:webHidden/>
          </w:rPr>
          <w:fldChar w:fldCharType="begin"/>
        </w:r>
        <w:r>
          <w:rPr>
            <w:noProof/>
            <w:webHidden/>
          </w:rPr>
          <w:instrText xml:space="preserve"> PAGEREF _Toc350100134 \h </w:instrText>
        </w:r>
        <w:r>
          <w:rPr>
            <w:noProof/>
            <w:webHidden/>
          </w:rPr>
        </w:r>
        <w:r>
          <w:rPr>
            <w:noProof/>
            <w:webHidden/>
          </w:rPr>
          <w:fldChar w:fldCharType="separate"/>
        </w:r>
        <w:r>
          <w:rPr>
            <w:noProof/>
            <w:webHidden/>
          </w:rPr>
          <w:t>5</w:t>
        </w:r>
        <w:r>
          <w:rPr>
            <w:noProof/>
            <w:webHidden/>
          </w:rPr>
          <w:fldChar w:fldCharType="end"/>
        </w:r>
      </w:hyperlink>
    </w:p>
    <w:p w14:paraId="0CF03228" w14:textId="77777777" w:rsidR="00794980" w:rsidRDefault="00794980">
      <w:pPr>
        <w:pStyle w:val="Verzeichnis3"/>
        <w:tabs>
          <w:tab w:val="left" w:pos="1320"/>
          <w:tab w:val="right" w:leader="dot" w:pos="9062"/>
        </w:tabs>
        <w:rPr>
          <w:rFonts w:asciiTheme="minorHAnsi" w:eastAsiaTheme="minorEastAsia" w:hAnsiTheme="minorHAnsi" w:cstheme="minorBidi"/>
          <w:i w:val="0"/>
          <w:iCs w:val="0"/>
          <w:noProof/>
          <w:sz w:val="22"/>
          <w:szCs w:val="22"/>
        </w:rPr>
      </w:pPr>
      <w:hyperlink w:anchor="_Toc350100135" w:history="1">
        <w:r w:rsidRPr="00312D21">
          <w:rPr>
            <w:rStyle w:val="Hyperlink"/>
            <w:noProof/>
          </w:rPr>
          <w:t>4.2.2</w:t>
        </w:r>
        <w:r>
          <w:rPr>
            <w:rFonts w:asciiTheme="minorHAnsi" w:eastAsiaTheme="minorEastAsia" w:hAnsiTheme="minorHAnsi" w:cstheme="minorBidi"/>
            <w:i w:val="0"/>
            <w:iCs w:val="0"/>
            <w:noProof/>
            <w:sz w:val="22"/>
            <w:szCs w:val="22"/>
          </w:rPr>
          <w:tab/>
        </w:r>
        <w:r w:rsidRPr="00312D21">
          <w:rPr>
            <w:rStyle w:val="Hyperlink"/>
            <w:noProof/>
          </w:rPr>
          <w:t>Pricing / Bidding</w:t>
        </w:r>
        <w:r>
          <w:rPr>
            <w:noProof/>
            <w:webHidden/>
          </w:rPr>
          <w:tab/>
        </w:r>
        <w:r>
          <w:rPr>
            <w:noProof/>
            <w:webHidden/>
          </w:rPr>
          <w:fldChar w:fldCharType="begin"/>
        </w:r>
        <w:r>
          <w:rPr>
            <w:noProof/>
            <w:webHidden/>
          </w:rPr>
          <w:instrText xml:space="preserve"> PAGEREF _Toc350100135 \h </w:instrText>
        </w:r>
        <w:r>
          <w:rPr>
            <w:noProof/>
            <w:webHidden/>
          </w:rPr>
        </w:r>
        <w:r>
          <w:rPr>
            <w:noProof/>
            <w:webHidden/>
          </w:rPr>
          <w:fldChar w:fldCharType="separate"/>
        </w:r>
        <w:r>
          <w:rPr>
            <w:noProof/>
            <w:webHidden/>
          </w:rPr>
          <w:t>5</w:t>
        </w:r>
        <w:r>
          <w:rPr>
            <w:noProof/>
            <w:webHidden/>
          </w:rPr>
          <w:fldChar w:fldCharType="end"/>
        </w:r>
      </w:hyperlink>
    </w:p>
    <w:p w14:paraId="75C0CEE4" w14:textId="77777777" w:rsidR="00794980" w:rsidRDefault="00794980">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100136" w:history="1">
        <w:r w:rsidRPr="00312D21">
          <w:rPr>
            <w:rStyle w:val="Hyperlink"/>
            <w:noProof/>
          </w:rPr>
          <w:t>4.3</w:t>
        </w:r>
        <w:r>
          <w:rPr>
            <w:rFonts w:asciiTheme="minorHAnsi" w:eastAsiaTheme="minorEastAsia" w:hAnsiTheme="minorHAnsi" w:cstheme="minorBidi"/>
            <w:smallCaps w:val="0"/>
            <w:noProof/>
            <w:sz w:val="22"/>
            <w:szCs w:val="22"/>
          </w:rPr>
          <w:tab/>
        </w:r>
        <w:r w:rsidRPr="00312D21">
          <w:rPr>
            <w:rStyle w:val="Hyperlink"/>
            <w:noProof/>
          </w:rPr>
          <w:t>Hotels</w:t>
        </w:r>
        <w:r>
          <w:rPr>
            <w:noProof/>
            <w:webHidden/>
          </w:rPr>
          <w:tab/>
        </w:r>
        <w:r>
          <w:rPr>
            <w:noProof/>
            <w:webHidden/>
          </w:rPr>
          <w:fldChar w:fldCharType="begin"/>
        </w:r>
        <w:r>
          <w:rPr>
            <w:noProof/>
            <w:webHidden/>
          </w:rPr>
          <w:instrText xml:space="preserve"> PAGEREF _Toc350100136 \h </w:instrText>
        </w:r>
        <w:r>
          <w:rPr>
            <w:noProof/>
            <w:webHidden/>
          </w:rPr>
        </w:r>
        <w:r>
          <w:rPr>
            <w:noProof/>
            <w:webHidden/>
          </w:rPr>
          <w:fldChar w:fldCharType="separate"/>
        </w:r>
        <w:r>
          <w:rPr>
            <w:noProof/>
            <w:webHidden/>
          </w:rPr>
          <w:t>6</w:t>
        </w:r>
        <w:r>
          <w:rPr>
            <w:noProof/>
            <w:webHidden/>
          </w:rPr>
          <w:fldChar w:fldCharType="end"/>
        </w:r>
      </w:hyperlink>
    </w:p>
    <w:p w14:paraId="00CE0109" w14:textId="77777777" w:rsidR="00794980" w:rsidRDefault="00794980">
      <w:pPr>
        <w:pStyle w:val="Verzeichnis3"/>
        <w:tabs>
          <w:tab w:val="left" w:pos="1320"/>
          <w:tab w:val="right" w:leader="dot" w:pos="9062"/>
        </w:tabs>
        <w:rPr>
          <w:rFonts w:asciiTheme="minorHAnsi" w:eastAsiaTheme="minorEastAsia" w:hAnsiTheme="minorHAnsi" w:cstheme="minorBidi"/>
          <w:i w:val="0"/>
          <w:iCs w:val="0"/>
          <w:noProof/>
          <w:sz w:val="22"/>
          <w:szCs w:val="22"/>
        </w:rPr>
      </w:pPr>
      <w:hyperlink w:anchor="_Toc350100137" w:history="1">
        <w:r w:rsidRPr="00312D21">
          <w:rPr>
            <w:rStyle w:val="Hyperlink"/>
            <w:noProof/>
          </w:rPr>
          <w:t>4.3.1</w:t>
        </w:r>
        <w:r>
          <w:rPr>
            <w:rFonts w:asciiTheme="minorHAnsi" w:eastAsiaTheme="minorEastAsia" w:hAnsiTheme="minorHAnsi" w:cstheme="minorBidi"/>
            <w:i w:val="0"/>
            <w:iCs w:val="0"/>
            <w:noProof/>
            <w:sz w:val="22"/>
            <w:szCs w:val="22"/>
          </w:rPr>
          <w:tab/>
        </w:r>
        <w:r w:rsidRPr="00312D21">
          <w:rPr>
            <w:rStyle w:val="Hyperlink"/>
            <w:noProof/>
          </w:rPr>
          <w:t>Introduction</w:t>
        </w:r>
        <w:r>
          <w:rPr>
            <w:noProof/>
            <w:webHidden/>
          </w:rPr>
          <w:tab/>
        </w:r>
        <w:r>
          <w:rPr>
            <w:noProof/>
            <w:webHidden/>
          </w:rPr>
          <w:fldChar w:fldCharType="begin"/>
        </w:r>
        <w:r>
          <w:rPr>
            <w:noProof/>
            <w:webHidden/>
          </w:rPr>
          <w:instrText xml:space="preserve"> PAGEREF _Toc350100137 \h </w:instrText>
        </w:r>
        <w:r>
          <w:rPr>
            <w:noProof/>
            <w:webHidden/>
          </w:rPr>
        </w:r>
        <w:r>
          <w:rPr>
            <w:noProof/>
            <w:webHidden/>
          </w:rPr>
          <w:fldChar w:fldCharType="separate"/>
        </w:r>
        <w:r>
          <w:rPr>
            <w:noProof/>
            <w:webHidden/>
          </w:rPr>
          <w:t>6</w:t>
        </w:r>
        <w:r>
          <w:rPr>
            <w:noProof/>
            <w:webHidden/>
          </w:rPr>
          <w:fldChar w:fldCharType="end"/>
        </w:r>
      </w:hyperlink>
    </w:p>
    <w:p w14:paraId="7A0A61A6" w14:textId="77777777" w:rsidR="00794980" w:rsidRDefault="00794980">
      <w:pPr>
        <w:pStyle w:val="Verzeichnis3"/>
        <w:tabs>
          <w:tab w:val="left" w:pos="1320"/>
          <w:tab w:val="right" w:leader="dot" w:pos="9062"/>
        </w:tabs>
        <w:rPr>
          <w:rFonts w:asciiTheme="minorHAnsi" w:eastAsiaTheme="minorEastAsia" w:hAnsiTheme="minorHAnsi" w:cstheme="minorBidi"/>
          <w:i w:val="0"/>
          <w:iCs w:val="0"/>
          <w:noProof/>
          <w:sz w:val="22"/>
          <w:szCs w:val="22"/>
        </w:rPr>
      </w:pPr>
      <w:hyperlink w:anchor="_Toc350100138" w:history="1">
        <w:r w:rsidRPr="00312D21">
          <w:rPr>
            <w:rStyle w:val="Hyperlink"/>
            <w:noProof/>
          </w:rPr>
          <w:t>4.3.2</w:t>
        </w:r>
        <w:r>
          <w:rPr>
            <w:rFonts w:asciiTheme="minorHAnsi" w:eastAsiaTheme="minorEastAsia" w:hAnsiTheme="minorHAnsi" w:cstheme="minorBidi"/>
            <w:i w:val="0"/>
            <w:iCs w:val="0"/>
            <w:noProof/>
            <w:sz w:val="22"/>
            <w:szCs w:val="22"/>
          </w:rPr>
          <w:tab/>
        </w:r>
        <w:r w:rsidRPr="00312D21">
          <w:rPr>
            <w:rStyle w:val="Hyperlink"/>
            <w:noProof/>
          </w:rPr>
          <w:t>Worst-Case scenario</w:t>
        </w:r>
        <w:r>
          <w:rPr>
            <w:noProof/>
            <w:webHidden/>
          </w:rPr>
          <w:tab/>
        </w:r>
        <w:r>
          <w:rPr>
            <w:noProof/>
            <w:webHidden/>
          </w:rPr>
          <w:fldChar w:fldCharType="begin"/>
        </w:r>
        <w:r>
          <w:rPr>
            <w:noProof/>
            <w:webHidden/>
          </w:rPr>
          <w:instrText xml:space="preserve"> PAGEREF _Toc350100138 \h </w:instrText>
        </w:r>
        <w:r>
          <w:rPr>
            <w:noProof/>
            <w:webHidden/>
          </w:rPr>
        </w:r>
        <w:r>
          <w:rPr>
            <w:noProof/>
            <w:webHidden/>
          </w:rPr>
          <w:fldChar w:fldCharType="separate"/>
        </w:r>
        <w:r>
          <w:rPr>
            <w:noProof/>
            <w:webHidden/>
          </w:rPr>
          <w:t>7</w:t>
        </w:r>
        <w:r>
          <w:rPr>
            <w:noProof/>
            <w:webHidden/>
          </w:rPr>
          <w:fldChar w:fldCharType="end"/>
        </w:r>
      </w:hyperlink>
    </w:p>
    <w:p w14:paraId="7B512406" w14:textId="77777777" w:rsidR="00794980" w:rsidRDefault="00794980">
      <w:pPr>
        <w:pStyle w:val="Verzeichnis3"/>
        <w:tabs>
          <w:tab w:val="left" w:pos="1320"/>
          <w:tab w:val="right" w:leader="dot" w:pos="9062"/>
        </w:tabs>
        <w:rPr>
          <w:rFonts w:asciiTheme="minorHAnsi" w:eastAsiaTheme="minorEastAsia" w:hAnsiTheme="minorHAnsi" w:cstheme="minorBidi"/>
          <w:i w:val="0"/>
          <w:iCs w:val="0"/>
          <w:noProof/>
          <w:sz w:val="22"/>
          <w:szCs w:val="22"/>
        </w:rPr>
      </w:pPr>
      <w:hyperlink w:anchor="_Toc350100139" w:history="1">
        <w:r w:rsidRPr="00312D21">
          <w:rPr>
            <w:rStyle w:val="Hyperlink"/>
            <w:noProof/>
          </w:rPr>
          <w:t>4.3.3</w:t>
        </w:r>
        <w:r>
          <w:rPr>
            <w:rFonts w:asciiTheme="minorHAnsi" w:eastAsiaTheme="minorEastAsia" w:hAnsiTheme="minorHAnsi" w:cstheme="minorBidi"/>
            <w:i w:val="0"/>
            <w:iCs w:val="0"/>
            <w:noProof/>
            <w:sz w:val="22"/>
            <w:szCs w:val="22"/>
          </w:rPr>
          <w:tab/>
        </w:r>
        <w:r w:rsidRPr="00312D21">
          <w:rPr>
            <w:rStyle w:val="Hyperlink"/>
            <w:noProof/>
          </w:rPr>
          <w:t>Hotel types</w:t>
        </w:r>
        <w:r>
          <w:rPr>
            <w:noProof/>
            <w:webHidden/>
          </w:rPr>
          <w:tab/>
        </w:r>
        <w:r>
          <w:rPr>
            <w:noProof/>
            <w:webHidden/>
          </w:rPr>
          <w:fldChar w:fldCharType="begin"/>
        </w:r>
        <w:r>
          <w:rPr>
            <w:noProof/>
            <w:webHidden/>
          </w:rPr>
          <w:instrText xml:space="preserve"> PAGEREF _Toc350100139 \h </w:instrText>
        </w:r>
        <w:r>
          <w:rPr>
            <w:noProof/>
            <w:webHidden/>
          </w:rPr>
        </w:r>
        <w:r>
          <w:rPr>
            <w:noProof/>
            <w:webHidden/>
          </w:rPr>
          <w:fldChar w:fldCharType="separate"/>
        </w:r>
        <w:r>
          <w:rPr>
            <w:noProof/>
            <w:webHidden/>
          </w:rPr>
          <w:t>8</w:t>
        </w:r>
        <w:r>
          <w:rPr>
            <w:noProof/>
            <w:webHidden/>
          </w:rPr>
          <w:fldChar w:fldCharType="end"/>
        </w:r>
      </w:hyperlink>
    </w:p>
    <w:p w14:paraId="72DFF62F" w14:textId="77777777" w:rsidR="00794980" w:rsidRDefault="00794980">
      <w:pPr>
        <w:pStyle w:val="Verzeichnis3"/>
        <w:tabs>
          <w:tab w:val="left" w:pos="1320"/>
          <w:tab w:val="right" w:leader="dot" w:pos="9062"/>
        </w:tabs>
        <w:rPr>
          <w:rFonts w:asciiTheme="minorHAnsi" w:eastAsiaTheme="minorEastAsia" w:hAnsiTheme="minorHAnsi" w:cstheme="minorBidi"/>
          <w:i w:val="0"/>
          <w:iCs w:val="0"/>
          <w:noProof/>
          <w:sz w:val="22"/>
          <w:szCs w:val="22"/>
        </w:rPr>
      </w:pPr>
      <w:hyperlink w:anchor="_Toc350100140" w:history="1">
        <w:r w:rsidRPr="00312D21">
          <w:rPr>
            <w:rStyle w:val="Hyperlink"/>
            <w:noProof/>
          </w:rPr>
          <w:t>4.3.4</w:t>
        </w:r>
        <w:r>
          <w:rPr>
            <w:rFonts w:asciiTheme="minorHAnsi" w:eastAsiaTheme="minorEastAsia" w:hAnsiTheme="minorHAnsi" w:cstheme="minorBidi"/>
            <w:i w:val="0"/>
            <w:iCs w:val="0"/>
            <w:noProof/>
            <w:sz w:val="22"/>
            <w:szCs w:val="22"/>
          </w:rPr>
          <w:tab/>
        </w:r>
        <w:r w:rsidRPr="00312D21">
          <w:rPr>
            <w:rStyle w:val="Hyperlink"/>
            <w:noProof/>
          </w:rPr>
          <w:t>Pricing / Bidding</w:t>
        </w:r>
        <w:r>
          <w:rPr>
            <w:noProof/>
            <w:webHidden/>
          </w:rPr>
          <w:tab/>
        </w:r>
        <w:r>
          <w:rPr>
            <w:noProof/>
            <w:webHidden/>
          </w:rPr>
          <w:fldChar w:fldCharType="begin"/>
        </w:r>
        <w:r>
          <w:rPr>
            <w:noProof/>
            <w:webHidden/>
          </w:rPr>
          <w:instrText xml:space="preserve"> PAGEREF _Toc350100140 \h </w:instrText>
        </w:r>
        <w:r>
          <w:rPr>
            <w:noProof/>
            <w:webHidden/>
          </w:rPr>
        </w:r>
        <w:r>
          <w:rPr>
            <w:noProof/>
            <w:webHidden/>
          </w:rPr>
          <w:fldChar w:fldCharType="separate"/>
        </w:r>
        <w:r>
          <w:rPr>
            <w:noProof/>
            <w:webHidden/>
          </w:rPr>
          <w:t>8</w:t>
        </w:r>
        <w:r>
          <w:rPr>
            <w:noProof/>
            <w:webHidden/>
          </w:rPr>
          <w:fldChar w:fldCharType="end"/>
        </w:r>
      </w:hyperlink>
    </w:p>
    <w:p w14:paraId="14F45A98" w14:textId="77777777" w:rsidR="00794980" w:rsidRDefault="00794980">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100141" w:history="1">
        <w:r w:rsidRPr="00312D21">
          <w:rPr>
            <w:rStyle w:val="Hyperlink"/>
            <w:noProof/>
          </w:rPr>
          <w:t>4.4</w:t>
        </w:r>
        <w:r>
          <w:rPr>
            <w:rFonts w:asciiTheme="minorHAnsi" w:eastAsiaTheme="minorEastAsia" w:hAnsiTheme="minorHAnsi" w:cstheme="minorBidi"/>
            <w:smallCaps w:val="0"/>
            <w:noProof/>
            <w:sz w:val="22"/>
            <w:szCs w:val="22"/>
          </w:rPr>
          <w:tab/>
        </w:r>
        <w:r w:rsidRPr="00312D21">
          <w:rPr>
            <w:rStyle w:val="Hyperlink"/>
            <w:noProof/>
          </w:rPr>
          <w:t>Entertainment</w:t>
        </w:r>
        <w:r>
          <w:rPr>
            <w:noProof/>
            <w:webHidden/>
          </w:rPr>
          <w:tab/>
        </w:r>
        <w:r>
          <w:rPr>
            <w:noProof/>
            <w:webHidden/>
          </w:rPr>
          <w:fldChar w:fldCharType="begin"/>
        </w:r>
        <w:r>
          <w:rPr>
            <w:noProof/>
            <w:webHidden/>
          </w:rPr>
          <w:instrText xml:space="preserve"> PAGEREF _Toc350100141 \h </w:instrText>
        </w:r>
        <w:r>
          <w:rPr>
            <w:noProof/>
            <w:webHidden/>
          </w:rPr>
        </w:r>
        <w:r>
          <w:rPr>
            <w:noProof/>
            <w:webHidden/>
          </w:rPr>
          <w:fldChar w:fldCharType="separate"/>
        </w:r>
        <w:r>
          <w:rPr>
            <w:noProof/>
            <w:webHidden/>
          </w:rPr>
          <w:t>9</w:t>
        </w:r>
        <w:r>
          <w:rPr>
            <w:noProof/>
            <w:webHidden/>
          </w:rPr>
          <w:fldChar w:fldCharType="end"/>
        </w:r>
      </w:hyperlink>
    </w:p>
    <w:p w14:paraId="7D4433E2" w14:textId="77777777" w:rsidR="00794980" w:rsidRDefault="00794980">
      <w:pPr>
        <w:pStyle w:val="Verzeichnis3"/>
        <w:tabs>
          <w:tab w:val="left" w:pos="1320"/>
          <w:tab w:val="right" w:leader="dot" w:pos="9062"/>
        </w:tabs>
        <w:rPr>
          <w:rFonts w:asciiTheme="minorHAnsi" w:eastAsiaTheme="minorEastAsia" w:hAnsiTheme="minorHAnsi" w:cstheme="minorBidi"/>
          <w:i w:val="0"/>
          <w:iCs w:val="0"/>
          <w:noProof/>
          <w:sz w:val="22"/>
          <w:szCs w:val="22"/>
        </w:rPr>
      </w:pPr>
      <w:hyperlink w:anchor="_Toc350100142" w:history="1">
        <w:r w:rsidRPr="00312D21">
          <w:rPr>
            <w:rStyle w:val="Hyperlink"/>
            <w:noProof/>
          </w:rPr>
          <w:t>4.4.1</w:t>
        </w:r>
        <w:r>
          <w:rPr>
            <w:rFonts w:asciiTheme="minorHAnsi" w:eastAsiaTheme="minorEastAsia" w:hAnsiTheme="minorHAnsi" w:cstheme="minorBidi"/>
            <w:i w:val="0"/>
            <w:iCs w:val="0"/>
            <w:noProof/>
            <w:sz w:val="22"/>
            <w:szCs w:val="22"/>
          </w:rPr>
          <w:tab/>
        </w:r>
        <w:r w:rsidRPr="00312D21">
          <w:rPr>
            <w:rStyle w:val="Hyperlink"/>
            <w:noProof/>
          </w:rPr>
          <w:t>Introduction</w:t>
        </w:r>
        <w:r>
          <w:rPr>
            <w:noProof/>
            <w:webHidden/>
          </w:rPr>
          <w:tab/>
        </w:r>
        <w:r>
          <w:rPr>
            <w:noProof/>
            <w:webHidden/>
          </w:rPr>
          <w:fldChar w:fldCharType="begin"/>
        </w:r>
        <w:r>
          <w:rPr>
            <w:noProof/>
            <w:webHidden/>
          </w:rPr>
          <w:instrText xml:space="preserve"> PAGEREF _Toc350100142 \h </w:instrText>
        </w:r>
        <w:r>
          <w:rPr>
            <w:noProof/>
            <w:webHidden/>
          </w:rPr>
        </w:r>
        <w:r>
          <w:rPr>
            <w:noProof/>
            <w:webHidden/>
          </w:rPr>
          <w:fldChar w:fldCharType="separate"/>
        </w:r>
        <w:r>
          <w:rPr>
            <w:noProof/>
            <w:webHidden/>
          </w:rPr>
          <w:t>9</w:t>
        </w:r>
        <w:r>
          <w:rPr>
            <w:noProof/>
            <w:webHidden/>
          </w:rPr>
          <w:fldChar w:fldCharType="end"/>
        </w:r>
      </w:hyperlink>
    </w:p>
    <w:p w14:paraId="3C876DEC" w14:textId="77777777" w:rsidR="00794980" w:rsidRDefault="00794980">
      <w:pPr>
        <w:pStyle w:val="Verzeichnis3"/>
        <w:tabs>
          <w:tab w:val="left" w:pos="1320"/>
          <w:tab w:val="right" w:leader="dot" w:pos="9062"/>
        </w:tabs>
        <w:rPr>
          <w:rFonts w:asciiTheme="minorHAnsi" w:eastAsiaTheme="minorEastAsia" w:hAnsiTheme="minorHAnsi" w:cstheme="minorBidi"/>
          <w:i w:val="0"/>
          <w:iCs w:val="0"/>
          <w:noProof/>
          <w:sz w:val="22"/>
          <w:szCs w:val="22"/>
        </w:rPr>
      </w:pPr>
      <w:hyperlink w:anchor="_Toc350100143" w:history="1">
        <w:r w:rsidRPr="00312D21">
          <w:rPr>
            <w:rStyle w:val="Hyperlink"/>
            <w:noProof/>
          </w:rPr>
          <w:t>4.4.2</w:t>
        </w:r>
        <w:r>
          <w:rPr>
            <w:rFonts w:asciiTheme="minorHAnsi" w:eastAsiaTheme="minorEastAsia" w:hAnsiTheme="minorHAnsi" w:cstheme="minorBidi"/>
            <w:i w:val="0"/>
            <w:iCs w:val="0"/>
            <w:noProof/>
            <w:sz w:val="22"/>
            <w:szCs w:val="22"/>
          </w:rPr>
          <w:tab/>
        </w:r>
        <w:r w:rsidRPr="00312D21">
          <w:rPr>
            <w:rStyle w:val="Hyperlink"/>
            <w:noProof/>
          </w:rPr>
          <w:t>Premium value</w:t>
        </w:r>
        <w:r>
          <w:rPr>
            <w:noProof/>
            <w:webHidden/>
          </w:rPr>
          <w:tab/>
        </w:r>
        <w:r>
          <w:rPr>
            <w:noProof/>
            <w:webHidden/>
          </w:rPr>
          <w:fldChar w:fldCharType="begin"/>
        </w:r>
        <w:r>
          <w:rPr>
            <w:noProof/>
            <w:webHidden/>
          </w:rPr>
          <w:instrText xml:space="preserve"> PAGEREF _Toc350100143 \h </w:instrText>
        </w:r>
        <w:r>
          <w:rPr>
            <w:noProof/>
            <w:webHidden/>
          </w:rPr>
        </w:r>
        <w:r>
          <w:rPr>
            <w:noProof/>
            <w:webHidden/>
          </w:rPr>
          <w:fldChar w:fldCharType="separate"/>
        </w:r>
        <w:r>
          <w:rPr>
            <w:noProof/>
            <w:webHidden/>
          </w:rPr>
          <w:t>9</w:t>
        </w:r>
        <w:r>
          <w:rPr>
            <w:noProof/>
            <w:webHidden/>
          </w:rPr>
          <w:fldChar w:fldCharType="end"/>
        </w:r>
      </w:hyperlink>
    </w:p>
    <w:p w14:paraId="3290C449" w14:textId="77777777" w:rsidR="00794980" w:rsidRDefault="00794980">
      <w:pPr>
        <w:pStyle w:val="Verzeichnis3"/>
        <w:tabs>
          <w:tab w:val="left" w:pos="1320"/>
          <w:tab w:val="right" w:leader="dot" w:pos="9062"/>
        </w:tabs>
        <w:rPr>
          <w:rFonts w:asciiTheme="minorHAnsi" w:eastAsiaTheme="minorEastAsia" w:hAnsiTheme="minorHAnsi" w:cstheme="minorBidi"/>
          <w:i w:val="0"/>
          <w:iCs w:val="0"/>
          <w:noProof/>
          <w:sz w:val="22"/>
          <w:szCs w:val="22"/>
        </w:rPr>
      </w:pPr>
      <w:hyperlink w:anchor="_Toc350100144" w:history="1">
        <w:r w:rsidRPr="00312D21">
          <w:rPr>
            <w:rStyle w:val="Hyperlink"/>
            <w:noProof/>
          </w:rPr>
          <w:t>4.4.3</w:t>
        </w:r>
        <w:r>
          <w:rPr>
            <w:rFonts w:asciiTheme="minorHAnsi" w:eastAsiaTheme="minorEastAsia" w:hAnsiTheme="minorHAnsi" w:cstheme="minorBidi"/>
            <w:i w:val="0"/>
            <w:iCs w:val="0"/>
            <w:noProof/>
            <w:sz w:val="22"/>
            <w:szCs w:val="22"/>
          </w:rPr>
          <w:tab/>
        </w:r>
        <w:r w:rsidRPr="00312D21">
          <w:rPr>
            <w:rStyle w:val="Hyperlink"/>
            <w:noProof/>
          </w:rPr>
          <w:t>Pricing / Bidding</w:t>
        </w:r>
        <w:r>
          <w:rPr>
            <w:noProof/>
            <w:webHidden/>
          </w:rPr>
          <w:tab/>
        </w:r>
        <w:r>
          <w:rPr>
            <w:noProof/>
            <w:webHidden/>
          </w:rPr>
          <w:fldChar w:fldCharType="begin"/>
        </w:r>
        <w:r>
          <w:rPr>
            <w:noProof/>
            <w:webHidden/>
          </w:rPr>
          <w:instrText xml:space="preserve"> PAGEREF _Toc350100144 \h </w:instrText>
        </w:r>
        <w:r>
          <w:rPr>
            <w:noProof/>
            <w:webHidden/>
          </w:rPr>
        </w:r>
        <w:r>
          <w:rPr>
            <w:noProof/>
            <w:webHidden/>
          </w:rPr>
          <w:fldChar w:fldCharType="separate"/>
        </w:r>
        <w:r>
          <w:rPr>
            <w:noProof/>
            <w:webHidden/>
          </w:rPr>
          <w:t>10</w:t>
        </w:r>
        <w:r>
          <w:rPr>
            <w:noProof/>
            <w:webHidden/>
          </w:rPr>
          <w:fldChar w:fldCharType="end"/>
        </w:r>
      </w:hyperlink>
    </w:p>
    <w:p w14:paraId="76C6FE48" w14:textId="77777777" w:rsidR="00794980" w:rsidRDefault="00794980">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100145" w:history="1">
        <w:r w:rsidRPr="00312D21">
          <w:rPr>
            <w:rStyle w:val="Hyperlink"/>
            <w:noProof/>
          </w:rPr>
          <w:t>5</w:t>
        </w:r>
        <w:r>
          <w:rPr>
            <w:rFonts w:asciiTheme="minorHAnsi" w:eastAsiaTheme="minorEastAsia" w:hAnsiTheme="minorHAnsi" w:cstheme="minorBidi"/>
            <w:b w:val="0"/>
            <w:bCs w:val="0"/>
            <w:caps w:val="0"/>
            <w:noProof/>
            <w:sz w:val="22"/>
            <w:szCs w:val="22"/>
          </w:rPr>
          <w:tab/>
        </w:r>
        <w:r w:rsidRPr="00312D21">
          <w:rPr>
            <w:rStyle w:val="Hyperlink"/>
            <w:noProof/>
          </w:rPr>
          <w:t>Implementation</w:t>
        </w:r>
        <w:r>
          <w:rPr>
            <w:noProof/>
            <w:webHidden/>
          </w:rPr>
          <w:tab/>
        </w:r>
        <w:r>
          <w:rPr>
            <w:noProof/>
            <w:webHidden/>
          </w:rPr>
          <w:fldChar w:fldCharType="begin"/>
        </w:r>
        <w:r>
          <w:rPr>
            <w:noProof/>
            <w:webHidden/>
          </w:rPr>
          <w:instrText xml:space="preserve"> PAGEREF _Toc350100145 \h </w:instrText>
        </w:r>
        <w:r>
          <w:rPr>
            <w:noProof/>
            <w:webHidden/>
          </w:rPr>
        </w:r>
        <w:r>
          <w:rPr>
            <w:noProof/>
            <w:webHidden/>
          </w:rPr>
          <w:fldChar w:fldCharType="separate"/>
        </w:r>
        <w:r>
          <w:rPr>
            <w:noProof/>
            <w:webHidden/>
          </w:rPr>
          <w:t>11</w:t>
        </w:r>
        <w:r>
          <w:rPr>
            <w:noProof/>
            <w:webHidden/>
          </w:rPr>
          <w:fldChar w:fldCharType="end"/>
        </w:r>
      </w:hyperlink>
    </w:p>
    <w:p w14:paraId="4B160139" w14:textId="77777777" w:rsidR="00794980" w:rsidRDefault="00794980">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100146" w:history="1">
        <w:r w:rsidRPr="00312D21">
          <w:rPr>
            <w:rStyle w:val="Hyperlink"/>
            <w:noProof/>
          </w:rPr>
          <w:t>5.1</w:t>
        </w:r>
        <w:r>
          <w:rPr>
            <w:rFonts w:asciiTheme="minorHAnsi" w:eastAsiaTheme="minorEastAsia" w:hAnsiTheme="minorHAnsi" w:cstheme="minorBidi"/>
            <w:smallCaps w:val="0"/>
            <w:noProof/>
            <w:sz w:val="22"/>
            <w:szCs w:val="22"/>
          </w:rPr>
          <w:tab/>
        </w:r>
        <w:r w:rsidRPr="00312D21">
          <w:rPr>
            <w:rStyle w:val="Hyperlink"/>
            <w:noProof/>
          </w:rPr>
          <w:t>Introduction</w:t>
        </w:r>
        <w:r>
          <w:rPr>
            <w:noProof/>
            <w:webHidden/>
          </w:rPr>
          <w:tab/>
        </w:r>
        <w:r>
          <w:rPr>
            <w:noProof/>
            <w:webHidden/>
          </w:rPr>
          <w:fldChar w:fldCharType="begin"/>
        </w:r>
        <w:r>
          <w:rPr>
            <w:noProof/>
            <w:webHidden/>
          </w:rPr>
          <w:instrText xml:space="preserve"> PAGEREF _Toc350100146 \h </w:instrText>
        </w:r>
        <w:r>
          <w:rPr>
            <w:noProof/>
            <w:webHidden/>
          </w:rPr>
        </w:r>
        <w:r>
          <w:rPr>
            <w:noProof/>
            <w:webHidden/>
          </w:rPr>
          <w:fldChar w:fldCharType="separate"/>
        </w:r>
        <w:r>
          <w:rPr>
            <w:noProof/>
            <w:webHidden/>
          </w:rPr>
          <w:t>11</w:t>
        </w:r>
        <w:r>
          <w:rPr>
            <w:noProof/>
            <w:webHidden/>
          </w:rPr>
          <w:fldChar w:fldCharType="end"/>
        </w:r>
      </w:hyperlink>
    </w:p>
    <w:p w14:paraId="2639C54B" w14:textId="77777777" w:rsidR="00794980" w:rsidRDefault="00794980">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100147" w:history="1">
        <w:r w:rsidRPr="00312D21">
          <w:rPr>
            <w:rStyle w:val="Hyperlink"/>
            <w:noProof/>
          </w:rPr>
          <w:t>5.2</w:t>
        </w:r>
        <w:r>
          <w:rPr>
            <w:rFonts w:asciiTheme="minorHAnsi" w:eastAsiaTheme="minorEastAsia" w:hAnsiTheme="minorHAnsi" w:cstheme="minorBidi"/>
            <w:smallCaps w:val="0"/>
            <w:noProof/>
            <w:sz w:val="22"/>
            <w:szCs w:val="22"/>
          </w:rPr>
          <w:tab/>
        </w:r>
        <w:r w:rsidRPr="00312D21">
          <w:rPr>
            <w:rStyle w:val="Hyperlink"/>
            <w:noProof/>
          </w:rPr>
          <w:t>Services</w:t>
        </w:r>
        <w:r>
          <w:rPr>
            <w:noProof/>
            <w:webHidden/>
          </w:rPr>
          <w:tab/>
        </w:r>
        <w:r>
          <w:rPr>
            <w:noProof/>
            <w:webHidden/>
          </w:rPr>
          <w:fldChar w:fldCharType="begin"/>
        </w:r>
        <w:r>
          <w:rPr>
            <w:noProof/>
            <w:webHidden/>
          </w:rPr>
          <w:instrText xml:space="preserve"> PAGEREF _Toc350100147 \h </w:instrText>
        </w:r>
        <w:r>
          <w:rPr>
            <w:noProof/>
            <w:webHidden/>
          </w:rPr>
        </w:r>
        <w:r>
          <w:rPr>
            <w:noProof/>
            <w:webHidden/>
          </w:rPr>
          <w:fldChar w:fldCharType="separate"/>
        </w:r>
        <w:r>
          <w:rPr>
            <w:noProof/>
            <w:webHidden/>
          </w:rPr>
          <w:t>12</w:t>
        </w:r>
        <w:r>
          <w:rPr>
            <w:noProof/>
            <w:webHidden/>
          </w:rPr>
          <w:fldChar w:fldCharType="end"/>
        </w:r>
      </w:hyperlink>
    </w:p>
    <w:p w14:paraId="1152A311" w14:textId="77777777" w:rsidR="00794980" w:rsidRDefault="00794980">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100148" w:history="1">
        <w:r w:rsidRPr="00312D21">
          <w:rPr>
            <w:rStyle w:val="Hyperlink"/>
            <w:noProof/>
          </w:rPr>
          <w:t>5.3</w:t>
        </w:r>
        <w:r>
          <w:rPr>
            <w:rFonts w:asciiTheme="minorHAnsi" w:eastAsiaTheme="minorEastAsia" w:hAnsiTheme="minorHAnsi" w:cstheme="minorBidi"/>
            <w:smallCaps w:val="0"/>
            <w:noProof/>
            <w:sz w:val="22"/>
            <w:szCs w:val="22"/>
          </w:rPr>
          <w:tab/>
        </w:r>
        <w:r w:rsidRPr="00312D21">
          <w:rPr>
            <w:rStyle w:val="Hyperlink"/>
            <w:noProof/>
          </w:rPr>
          <w:t>Clients – ClientManager</w:t>
        </w:r>
        <w:r>
          <w:rPr>
            <w:noProof/>
            <w:webHidden/>
          </w:rPr>
          <w:tab/>
        </w:r>
        <w:r>
          <w:rPr>
            <w:noProof/>
            <w:webHidden/>
          </w:rPr>
          <w:fldChar w:fldCharType="begin"/>
        </w:r>
        <w:r>
          <w:rPr>
            <w:noProof/>
            <w:webHidden/>
          </w:rPr>
          <w:instrText xml:space="preserve"> PAGEREF _Toc350100148 \h </w:instrText>
        </w:r>
        <w:r>
          <w:rPr>
            <w:noProof/>
            <w:webHidden/>
          </w:rPr>
        </w:r>
        <w:r>
          <w:rPr>
            <w:noProof/>
            <w:webHidden/>
          </w:rPr>
          <w:fldChar w:fldCharType="separate"/>
        </w:r>
        <w:r>
          <w:rPr>
            <w:noProof/>
            <w:webHidden/>
          </w:rPr>
          <w:t>12</w:t>
        </w:r>
        <w:r>
          <w:rPr>
            <w:noProof/>
            <w:webHidden/>
          </w:rPr>
          <w:fldChar w:fldCharType="end"/>
        </w:r>
      </w:hyperlink>
    </w:p>
    <w:p w14:paraId="2A468E55" w14:textId="77777777" w:rsidR="00794980" w:rsidRDefault="00794980">
      <w:pPr>
        <w:pStyle w:val="Verzeichnis3"/>
        <w:tabs>
          <w:tab w:val="left" w:pos="1320"/>
          <w:tab w:val="right" w:leader="dot" w:pos="9062"/>
        </w:tabs>
        <w:rPr>
          <w:rFonts w:asciiTheme="minorHAnsi" w:eastAsiaTheme="minorEastAsia" w:hAnsiTheme="minorHAnsi" w:cstheme="minorBidi"/>
          <w:i w:val="0"/>
          <w:iCs w:val="0"/>
          <w:noProof/>
          <w:sz w:val="22"/>
          <w:szCs w:val="22"/>
        </w:rPr>
      </w:pPr>
      <w:hyperlink w:anchor="_Toc350100149" w:history="1">
        <w:r w:rsidRPr="00312D21">
          <w:rPr>
            <w:rStyle w:val="Hyperlink"/>
            <w:noProof/>
          </w:rPr>
          <w:t>5.3.1</w:t>
        </w:r>
        <w:r>
          <w:rPr>
            <w:rFonts w:asciiTheme="minorHAnsi" w:eastAsiaTheme="minorEastAsia" w:hAnsiTheme="minorHAnsi" w:cstheme="minorBidi"/>
            <w:i w:val="0"/>
            <w:iCs w:val="0"/>
            <w:noProof/>
            <w:sz w:val="22"/>
            <w:szCs w:val="22"/>
          </w:rPr>
          <w:tab/>
        </w:r>
        <w:r w:rsidRPr="00312D21">
          <w:rPr>
            <w:rStyle w:val="Hyperlink"/>
            <w:noProof/>
          </w:rPr>
          <w:t>ClientAgents</w:t>
        </w:r>
        <w:r>
          <w:rPr>
            <w:noProof/>
            <w:webHidden/>
          </w:rPr>
          <w:tab/>
        </w:r>
        <w:r>
          <w:rPr>
            <w:noProof/>
            <w:webHidden/>
          </w:rPr>
          <w:fldChar w:fldCharType="begin"/>
        </w:r>
        <w:r>
          <w:rPr>
            <w:noProof/>
            <w:webHidden/>
          </w:rPr>
          <w:instrText xml:space="preserve"> PAGEREF _Toc350100149 \h </w:instrText>
        </w:r>
        <w:r>
          <w:rPr>
            <w:noProof/>
            <w:webHidden/>
          </w:rPr>
        </w:r>
        <w:r>
          <w:rPr>
            <w:noProof/>
            <w:webHidden/>
          </w:rPr>
          <w:fldChar w:fldCharType="separate"/>
        </w:r>
        <w:r>
          <w:rPr>
            <w:noProof/>
            <w:webHidden/>
          </w:rPr>
          <w:t>12</w:t>
        </w:r>
        <w:r>
          <w:rPr>
            <w:noProof/>
            <w:webHidden/>
          </w:rPr>
          <w:fldChar w:fldCharType="end"/>
        </w:r>
      </w:hyperlink>
    </w:p>
    <w:p w14:paraId="6FCF0D78" w14:textId="77777777" w:rsidR="00794980" w:rsidRDefault="00794980">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100150" w:history="1">
        <w:r w:rsidRPr="00312D21">
          <w:rPr>
            <w:rStyle w:val="Hyperlink"/>
            <w:noProof/>
          </w:rPr>
          <w:t>5.4</w:t>
        </w:r>
        <w:r>
          <w:rPr>
            <w:rFonts w:asciiTheme="minorHAnsi" w:eastAsiaTheme="minorEastAsia" w:hAnsiTheme="minorHAnsi" w:cstheme="minorBidi"/>
            <w:smallCaps w:val="0"/>
            <w:noProof/>
            <w:sz w:val="22"/>
            <w:szCs w:val="22"/>
          </w:rPr>
          <w:tab/>
        </w:r>
        <w:r w:rsidRPr="00312D21">
          <w:rPr>
            <w:rStyle w:val="Hyperlink"/>
            <w:noProof/>
          </w:rPr>
          <w:t>Bidding – TradeMaster</w:t>
        </w:r>
        <w:r>
          <w:rPr>
            <w:noProof/>
            <w:webHidden/>
          </w:rPr>
          <w:tab/>
        </w:r>
        <w:r>
          <w:rPr>
            <w:noProof/>
            <w:webHidden/>
          </w:rPr>
          <w:fldChar w:fldCharType="begin"/>
        </w:r>
        <w:r>
          <w:rPr>
            <w:noProof/>
            <w:webHidden/>
          </w:rPr>
          <w:instrText xml:space="preserve"> PAGEREF _Toc350100150 \h </w:instrText>
        </w:r>
        <w:r>
          <w:rPr>
            <w:noProof/>
            <w:webHidden/>
          </w:rPr>
        </w:r>
        <w:r>
          <w:rPr>
            <w:noProof/>
            <w:webHidden/>
          </w:rPr>
          <w:fldChar w:fldCharType="separate"/>
        </w:r>
        <w:r>
          <w:rPr>
            <w:noProof/>
            <w:webHidden/>
          </w:rPr>
          <w:t>13</w:t>
        </w:r>
        <w:r>
          <w:rPr>
            <w:noProof/>
            <w:webHidden/>
          </w:rPr>
          <w:fldChar w:fldCharType="end"/>
        </w:r>
      </w:hyperlink>
    </w:p>
    <w:p w14:paraId="7544B671" w14:textId="77777777" w:rsidR="00794980" w:rsidRDefault="00794980">
      <w:pPr>
        <w:pStyle w:val="Verzeichnis3"/>
        <w:tabs>
          <w:tab w:val="left" w:pos="1320"/>
          <w:tab w:val="right" w:leader="dot" w:pos="9062"/>
        </w:tabs>
        <w:rPr>
          <w:rFonts w:asciiTheme="minorHAnsi" w:eastAsiaTheme="minorEastAsia" w:hAnsiTheme="minorHAnsi" w:cstheme="minorBidi"/>
          <w:i w:val="0"/>
          <w:iCs w:val="0"/>
          <w:noProof/>
          <w:sz w:val="22"/>
          <w:szCs w:val="22"/>
        </w:rPr>
      </w:pPr>
      <w:hyperlink w:anchor="_Toc350100151" w:history="1">
        <w:r w:rsidRPr="00312D21">
          <w:rPr>
            <w:rStyle w:val="Hyperlink"/>
            <w:noProof/>
          </w:rPr>
          <w:t>5.4.1</w:t>
        </w:r>
        <w:r>
          <w:rPr>
            <w:rFonts w:asciiTheme="minorHAnsi" w:eastAsiaTheme="minorEastAsia" w:hAnsiTheme="minorHAnsi" w:cstheme="minorBidi"/>
            <w:i w:val="0"/>
            <w:iCs w:val="0"/>
            <w:noProof/>
            <w:sz w:val="22"/>
            <w:szCs w:val="22"/>
          </w:rPr>
          <w:tab/>
        </w:r>
        <w:r w:rsidRPr="00312D21">
          <w:rPr>
            <w:rStyle w:val="Hyperlink"/>
            <w:noProof/>
          </w:rPr>
          <w:t>ClientPackageAllocationStrategy</w:t>
        </w:r>
        <w:r>
          <w:rPr>
            <w:noProof/>
            <w:webHidden/>
          </w:rPr>
          <w:tab/>
        </w:r>
        <w:r>
          <w:rPr>
            <w:noProof/>
            <w:webHidden/>
          </w:rPr>
          <w:fldChar w:fldCharType="begin"/>
        </w:r>
        <w:r>
          <w:rPr>
            <w:noProof/>
            <w:webHidden/>
          </w:rPr>
          <w:instrText xml:space="preserve"> PAGEREF _Toc350100151 \h </w:instrText>
        </w:r>
        <w:r>
          <w:rPr>
            <w:noProof/>
            <w:webHidden/>
          </w:rPr>
        </w:r>
        <w:r>
          <w:rPr>
            <w:noProof/>
            <w:webHidden/>
          </w:rPr>
          <w:fldChar w:fldCharType="separate"/>
        </w:r>
        <w:r>
          <w:rPr>
            <w:noProof/>
            <w:webHidden/>
          </w:rPr>
          <w:t>13</w:t>
        </w:r>
        <w:r>
          <w:rPr>
            <w:noProof/>
            <w:webHidden/>
          </w:rPr>
          <w:fldChar w:fldCharType="end"/>
        </w:r>
      </w:hyperlink>
    </w:p>
    <w:p w14:paraId="68180502" w14:textId="77777777" w:rsidR="00794980" w:rsidRDefault="00794980">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100152" w:history="1">
        <w:r w:rsidRPr="00312D21">
          <w:rPr>
            <w:rStyle w:val="Hyperlink"/>
            <w:noProof/>
          </w:rPr>
          <w:t>5.5</w:t>
        </w:r>
        <w:r>
          <w:rPr>
            <w:rFonts w:asciiTheme="minorHAnsi" w:eastAsiaTheme="minorEastAsia" w:hAnsiTheme="minorHAnsi" w:cstheme="minorBidi"/>
            <w:smallCaps w:val="0"/>
            <w:noProof/>
            <w:sz w:val="22"/>
            <w:szCs w:val="22"/>
          </w:rPr>
          <w:tab/>
        </w:r>
        <w:r w:rsidRPr="00312D21">
          <w:rPr>
            <w:rStyle w:val="Hyperlink"/>
            <w:noProof/>
          </w:rPr>
          <w:t>Auctions – AuctionInformationManager</w:t>
        </w:r>
        <w:r>
          <w:rPr>
            <w:noProof/>
            <w:webHidden/>
          </w:rPr>
          <w:tab/>
        </w:r>
        <w:r>
          <w:rPr>
            <w:noProof/>
            <w:webHidden/>
          </w:rPr>
          <w:fldChar w:fldCharType="begin"/>
        </w:r>
        <w:r>
          <w:rPr>
            <w:noProof/>
            <w:webHidden/>
          </w:rPr>
          <w:instrText xml:space="preserve"> PAGEREF _Toc350100152 \h </w:instrText>
        </w:r>
        <w:r>
          <w:rPr>
            <w:noProof/>
            <w:webHidden/>
          </w:rPr>
        </w:r>
        <w:r>
          <w:rPr>
            <w:noProof/>
            <w:webHidden/>
          </w:rPr>
          <w:fldChar w:fldCharType="separate"/>
        </w:r>
        <w:r>
          <w:rPr>
            <w:noProof/>
            <w:webHidden/>
          </w:rPr>
          <w:t>14</w:t>
        </w:r>
        <w:r>
          <w:rPr>
            <w:noProof/>
            <w:webHidden/>
          </w:rPr>
          <w:fldChar w:fldCharType="end"/>
        </w:r>
      </w:hyperlink>
    </w:p>
    <w:p w14:paraId="7C851695" w14:textId="77777777" w:rsidR="00794980" w:rsidRDefault="00794980">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100153" w:history="1">
        <w:r w:rsidRPr="00312D21">
          <w:rPr>
            <w:rStyle w:val="Hyperlink"/>
            <w:noProof/>
          </w:rPr>
          <w:t>5.6</w:t>
        </w:r>
        <w:r>
          <w:rPr>
            <w:rFonts w:asciiTheme="minorHAnsi" w:eastAsiaTheme="minorEastAsia" w:hAnsiTheme="minorHAnsi" w:cstheme="minorBidi"/>
            <w:smallCaps w:val="0"/>
            <w:noProof/>
            <w:sz w:val="22"/>
            <w:szCs w:val="22"/>
          </w:rPr>
          <w:tab/>
        </w:r>
        <w:r w:rsidRPr="00312D21">
          <w:rPr>
            <w:rStyle w:val="Hyperlink"/>
            <w:noProof/>
          </w:rPr>
          <w:t>Auction risk analysis – AuctionRiskManager</w:t>
        </w:r>
        <w:r>
          <w:rPr>
            <w:noProof/>
            <w:webHidden/>
          </w:rPr>
          <w:tab/>
        </w:r>
        <w:r>
          <w:rPr>
            <w:noProof/>
            <w:webHidden/>
          </w:rPr>
          <w:fldChar w:fldCharType="begin"/>
        </w:r>
        <w:r>
          <w:rPr>
            <w:noProof/>
            <w:webHidden/>
          </w:rPr>
          <w:instrText xml:space="preserve"> PAGEREF _Toc350100153 \h </w:instrText>
        </w:r>
        <w:r>
          <w:rPr>
            <w:noProof/>
            <w:webHidden/>
          </w:rPr>
        </w:r>
        <w:r>
          <w:rPr>
            <w:noProof/>
            <w:webHidden/>
          </w:rPr>
          <w:fldChar w:fldCharType="separate"/>
        </w:r>
        <w:r>
          <w:rPr>
            <w:noProof/>
            <w:webHidden/>
          </w:rPr>
          <w:t>14</w:t>
        </w:r>
        <w:r>
          <w:rPr>
            <w:noProof/>
            <w:webHidden/>
          </w:rPr>
          <w:fldChar w:fldCharType="end"/>
        </w:r>
      </w:hyperlink>
    </w:p>
    <w:p w14:paraId="18C051CF" w14:textId="77777777" w:rsidR="00794980" w:rsidRDefault="00794980">
      <w:pPr>
        <w:pStyle w:val="Verzeichnis2"/>
        <w:tabs>
          <w:tab w:val="left" w:pos="880"/>
          <w:tab w:val="right" w:leader="dot" w:pos="9062"/>
        </w:tabs>
        <w:rPr>
          <w:rFonts w:asciiTheme="minorHAnsi" w:eastAsiaTheme="minorEastAsia" w:hAnsiTheme="minorHAnsi" w:cstheme="minorBidi"/>
          <w:smallCaps w:val="0"/>
          <w:noProof/>
          <w:sz w:val="22"/>
          <w:szCs w:val="22"/>
        </w:rPr>
      </w:pPr>
      <w:hyperlink w:anchor="_Toc350100154" w:history="1">
        <w:r w:rsidRPr="00312D21">
          <w:rPr>
            <w:rStyle w:val="Hyperlink"/>
            <w:noProof/>
          </w:rPr>
          <w:t>5.7</w:t>
        </w:r>
        <w:r>
          <w:rPr>
            <w:rFonts w:asciiTheme="minorHAnsi" w:eastAsiaTheme="minorEastAsia" w:hAnsiTheme="minorHAnsi" w:cstheme="minorBidi"/>
            <w:smallCaps w:val="0"/>
            <w:noProof/>
            <w:sz w:val="22"/>
            <w:szCs w:val="22"/>
          </w:rPr>
          <w:tab/>
        </w:r>
        <w:r w:rsidRPr="00312D21">
          <w:rPr>
            <w:rStyle w:val="Hyperlink"/>
            <w:noProof/>
          </w:rPr>
          <w:t>Communication / Event handling</w:t>
        </w:r>
        <w:r>
          <w:rPr>
            <w:noProof/>
            <w:webHidden/>
          </w:rPr>
          <w:tab/>
        </w:r>
        <w:r>
          <w:rPr>
            <w:noProof/>
            <w:webHidden/>
          </w:rPr>
          <w:fldChar w:fldCharType="begin"/>
        </w:r>
        <w:r>
          <w:rPr>
            <w:noProof/>
            <w:webHidden/>
          </w:rPr>
          <w:instrText xml:space="preserve"> PAGEREF _Toc350100154 \h </w:instrText>
        </w:r>
        <w:r>
          <w:rPr>
            <w:noProof/>
            <w:webHidden/>
          </w:rPr>
        </w:r>
        <w:r>
          <w:rPr>
            <w:noProof/>
            <w:webHidden/>
          </w:rPr>
          <w:fldChar w:fldCharType="separate"/>
        </w:r>
        <w:r>
          <w:rPr>
            <w:noProof/>
            <w:webHidden/>
          </w:rPr>
          <w:t>14</w:t>
        </w:r>
        <w:r>
          <w:rPr>
            <w:noProof/>
            <w:webHidden/>
          </w:rPr>
          <w:fldChar w:fldCharType="end"/>
        </w:r>
      </w:hyperlink>
    </w:p>
    <w:p w14:paraId="250F3975" w14:textId="77777777" w:rsidR="00794980" w:rsidRDefault="00794980">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100155" w:history="1">
        <w:r w:rsidRPr="00312D21">
          <w:rPr>
            <w:rStyle w:val="Hyperlink"/>
            <w:noProof/>
          </w:rPr>
          <w:t>7</w:t>
        </w:r>
        <w:r>
          <w:rPr>
            <w:rFonts w:asciiTheme="minorHAnsi" w:eastAsiaTheme="minorEastAsia" w:hAnsiTheme="minorHAnsi" w:cstheme="minorBidi"/>
            <w:b w:val="0"/>
            <w:bCs w:val="0"/>
            <w:caps w:val="0"/>
            <w:noProof/>
            <w:sz w:val="22"/>
            <w:szCs w:val="22"/>
          </w:rPr>
          <w:tab/>
        </w:r>
        <w:r w:rsidRPr="00312D21">
          <w:rPr>
            <w:rStyle w:val="Hyperlink"/>
            <w:noProof/>
          </w:rPr>
          <w:t>Conclusion</w:t>
        </w:r>
        <w:r>
          <w:rPr>
            <w:noProof/>
            <w:webHidden/>
          </w:rPr>
          <w:tab/>
        </w:r>
        <w:r>
          <w:rPr>
            <w:noProof/>
            <w:webHidden/>
          </w:rPr>
          <w:fldChar w:fldCharType="begin"/>
        </w:r>
        <w:r>
          <w:rPr>
            <w:noProof/>
            <w:webHidden/>
          </w:rPr>
          <w:instrText xml:space="preserve"> PAGEREF _Toc350100155 \h </w:instrText>
        </w:r>
        <w:r>
          <w:rPr>
            <w:noProof/>
            <w:webHidden/>
          </w:rPr>
        </w:r>
        <w:r>
          <w:rPr>
            <w:noProof/>
            <w:webHidden/>
          </w:rPr>
          <w:fldChar w:fldCharType="separate"/>
        </w:r>
        <w:r>
          <w:rPr>
            <w:noProof/>
            <w:webHidden/>
          </w:rPr>
          <w:t>15</w:t>
        </w:r>
        <w:r>
          <w:rPr>
            <w:noProof/>
            <w:webHidden/>
          </w:rPr>
          <w:fldChar w:fldCharType="end"/>
        </w:r>
      </w:hyperlink>
    </w:p>
    <w:p w14:paraId="541C0D60" w14:textId="77777777" w:rsidR="00794980" w:rsidRDefault="00794980">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100156" w:history="1">
        <w:r w:rsidRPr="00312D21">
          <w:rPr>
            <w:rStyle w:val="Hyperlink"/>
            <w:noProof/>
          </w:rPr>
          <w:t>8</w:t>
        </w:r>
        <w:r>
          <w:rPr>
            <w:rFonts w:asciiTheme="minorHAnsi" w:eastAsiaTheme="minorEastAsia" w:hAnsiTheme="minorHAnsi" w:cstheme="minorBidi"/>
            <w:b w:val="0"/>
            <w:bCs w:val="0"/>
            <w:caps w:val="0"/>
            <w:noProof/>
            <w:sz w:val="22"/>
            <w:szCs w:val="22"/>
          </w:rPr>
          <w:tab/>
        </w:r>
        <w:r w:rsidRPr="00312D21">
          <w:rPr>
            <w:rStyle w:val="Hyperlink"/>
            <w:noProof/>
          </w:rPr>
          <w:t>Bibliography</w:t>
        </w:r>
        <w:r>
          <w:rPr>
            <w:noProof/>
            <w:webHidden/>
          </w:rPr>
          <w:tab/>
        </w:r>
        <w:r>
          <w:rPr>
            <w:noProof/>
            <w:webHidden/>
          </w:rPr>
          <w:fldChar w:fldCharType="begin"/>
        </w:r>
        <w:r>
          <w:rPr>
            <w:noProof/>
            <w:webHidden/>
          </w:rPr>
          <w:instrText xml:space="preserve"> PAGEREF _Toc350100156 \h </w:instrText>
        </w:r>
        <w:r>
          <w:rPr>
            <w:noProof/>
            <w:webHidden/>
          </w:rPr>
        </w:r>
        <w:r>
          <w:rPr>
            <w:noProof/>
            <w:webHidden/>
          </w:rPr>
          <w:fldChar w:fldCharType="separate"/>
        </w:r>
        <w:r>
          <w:rPr>
            <w:noProof/>
            <w:webHidden/>
          </w:rPr>
          <w:t>16</w:t>
        </w:r>
        <w:r>
          <w:rPr>
            <w:noProof/>
            <w:webHidden/>
          </w:rPr>
          <w:fldChar w:fldCharType="end"/>
        </w:r>
      </w:hyperlink>
    </w:p>
    <w:p w14:paraId="533A0DD7" w14:textId="77777777" w:rsidR="00794980" w:rsidRDefault="00794980">
      <w:pPr>
        <w:pStyle w:val="Verzeichnis1"/>
        <w:tabs>
          <w:tab w:val="left" w:pos="440"/>
          <w:tab w:val="right" w:leader="dot" w:pos="9062"/>
        </w:tabs>
        <w:rPr>
          <w:rFonts w:asciiTheme="minorHAnsi" w:eastAsiaTheme="minorEastAsia" w:hAnsiTheme="minorHAnsi" w:cstheme="minorBidi"/>
          <w:b w:val="0"/>
          <w:bCs w:val="0"/>
          <w:caps w:val="0"/>
          <w:noProof/>
          <w:sz w:val="22"/>
          <w:szCs w:val="22"/>
        </w:rPr>
      </w:pPr>
      <w:hyperlink w:anchor="_Toc350100157" w:history="1">
        <w:r w:rsidRPr="00312D21">
          <w:rPr>
            <w:rStyle w:val="Hyperlink"/>
            <w:noProof/>
          </w:rPr>
          <w:t>9</w:t>
        </w:r>
        <w:r>
          <w:rPr>
            <w:rFonts w:asciiTheme="minorHAnsi" w:eastAsiaTheme="minorEastAsia" w:hAnsiTheme="minorHAnsi" w:cstheme="minorBidi"/>
            <w:b w:val="0"/>
            <w:bCs w:val="0"/>
            <w:caps w:val="0"/>
            <w:noProof/>
            <w:sz w:val="22"/>
            <w:szCs w:val="22"/>
          </w:rPr>
          <w:tab/>
        </w:r>
        <w:r w:rsidRPr="00312D21">
          <w:rPr>
            <w:rStyle w:val="Hyperlink"/>
            <w:noProof/>
          </w:rPr>
          <w:t>Appendix 1 - Source Code</w:t>
        </w:r>
        <w:r>
          <w:rPr>
            <w:noProof/>
            <w:webHidden/>
          </w:rPr>
          <w:tab/>
        </w:r>
        <w:r>
          <w:rPr>
            <w:noProof/>
            <w:webHidden/>
          </w:rPr>
          <w:fldChar w:fldCharType="begin"/>
        </w:r>
        <w:r>
          <w:rPr>
            <w:noProof/>
            <w:webHidden/>
          </w:rPr>
          <w:instrText xml:space="preserve"> PAGEREF _Toc350100157 \h </w:instrText>
        </w:r>
        <w:r>
          <w:rPr>
            <w:noProof/>
            <w:webHidden/>
          </w:rPr>
        </w:r>
        <w:r>
          <w:rPr>
            <w:noProof/>
            <w:webHidden/>
          </w:rPr>
          <w:fldChar w:fldCharType="separate"/>
        </w:r>
        <w:r>
          <w:rPr>
            <w:noProof/>
            <w:webHidden/>
          </w:rPr>
          <w:t>17</w:t>
        </w:r>
        <w:r>
          <w:rPr>
            <w:noProof/>
            <w:webHidden/>
          </w:rPr>
          <w:fldChar w:fldCharType="end"/>
        </w:r>
      </w:hyperlink>
    </w:p>
    <w:p w14:paraId="2CCC7A28" w14:textId="77777777" w:rsidR="00F540D9" w:rsidRPr="00C1332A" w:rsidRDefault="001105F7" w:rsidP="00F540D9">
      <w:r w:rsidRPr="00C1332A">
        <w:fldChar w:fldCharType="end"/>
      </w:r>
    </w:p>
    <w:p w14:paraId="3B770D4C" w14:textId="77777777" w:rsidR="004D4AAD" w:rsidRPr="00C1332A" w:rsidRDefault="004D4AAD">
      <w:r w:rsidRPr="00C1332A">
        <w:br w:type="page"/>
      </w:r>
    </w:p>
    <w:p w14:paraId="6146025C" w14:textId="77777777" w:rsidR="004D4AAD" w:rsidRPr="00C1332A" w:rsidRDefault="009B0E29" w:rsidP="004B396E">
      <w:pPr>
        <w:pStyle w:val="berschrift1"/>
      </w:pPr>
      <w:bookmarkStart w:id="1" w:name="_Toc350100128"/>
      <w:r w:rsidRPr="00C1332A">
        <w:lastRenderedPageBreak/>
        <w:t>Introduction</w:t>
      </w:r>
      <w:bookmarkEnd w:id="1"/>
    </w:p>
    <w:p w14:paraId="55D576E3" w14:textId="77777777" w:rsidR="00584908" w:rsidRDefault="00EF304D">
      <w:r w:rsidRPr="00C1332A">
        <w:t>The aim of this report</w:t>
      </w:r>
      <w:r w:rsidR="001F7CD4" w:rsidRPr="00C1332A">
        <w:t xml:space="preserve"> is to </w:t>
      </w:r>
      <w:r w:rsidR="005E64A6">
        <w:t xml:space="preserve">describe the design and implementation strategies of our Agent “Tacy”, which is able to compete in the Trading Agent Competition (TAC) environment. </w:t>
      </w:r>
    </w:p>
    <w:p w14:paraId="793EB8C7" w14:textId="77777777" w:rsidR="00163314" w:rsidRDefault="00584908" w:rsidP="00163314">
      <w:pPr>
        <w:pStyle w:val="berschrift1"/>
      </w:pPr>
      <w:bookmarkStart w:id="2" w:name="_Toc350100129"/>
      <w:r>
        <w:t>Purpose of Agent System</w:t>
      </w:r>
      <w:bookmarkEnd w:id="2"/>
    </w:p>
    <w:p w14:paraId="7643B415" w14:textId="77777777" w:rsidR="00163314" w:rsidRDefault="006F0DF0" w:rsidP="00F2474F">
      <w:r>
        <w:t>“</w:t>
      </w:r>
      <w:r w:rsidR="00163314" w:rsidRPr="00163314">
        <w:t>The Trading Agent Competition (TAC) is an international forum designed to promote and encourage high quality research into the trading agent problem.</w:t>
      </w:r>
      <w:r>
        <w:t xml:space="preserve">” </w:t>
      </w:r>
      <w:r w:rsidR="00AA2047">
        <w:t>[1]</w:t>
      </w:r>
    </w:p>
    <w:p w14:paraId="1E608B55" w14:textId="77777777" w:rsidR="00934D50" w:rsidRDefault="00934D50" w:rsidP="00F2474F"/>
    <w:p w14:paraId="78CDFF89" w14:textId="77777777" w:rsidR="00576F0E" w:rsidRPr="00163314" w:rsidRDefault="003B51B7" w:rsidP="00F2474F">
      <w:pPr>
        <w:rPr>
          <w:rFonts w:ascii="Cambria" w:eastAsia="Times New Roman" w:hAnsi="Cambria"/>
          <w:b/>
          <w:bCs/>
          <w:sz w:val="28"/>
          <w:szCs w:val="28"/>
        </w:rPr>
      </w:pPr>
      <w:r>
        <w:t>This report, as well as the implementation of Tacy itself was</w:t>
      </w:r>
      <w:r w:rsidR="00576F0E">
        <w:t xml:space="preserve"> created in the context of the course “Agent Systems” at the </w:t>
      </w:r>
      <w:proofErr w:type="spellStart"/>
      <w:r w:rsidR="00576F0E">
        <w:t>Blekinge</w:t>
      </w:r>
      <w:proofErr w:type="spellEnd"/>
      <w:r w:rsidR="00576F0E">
        <w:t xml:space="preserve"> Institute of Technology.</w:t>
      </w:r>
      <w:r w:rsidR="00AE0CF8">
        <w:t xml:space="preserve"> The aim of this assignment was to develop a strategy</w:t>
      </w:r>
      <w:r w:rsidR="003C6962">
        <w:t xml:space="preserve"> and implementation</w:t>
      </w:r>
      <w:r w:rsidR="00AE0CF8">
        <w:t xml:space="preserve"> with which an agent is capable to compete with other agents in a dynamic environment</w:t>
      </w:r>
      <w:r w:rsidR="005115EA">
        <w:t>.</w:t>
      </w:r>
    </w:p>
    <w:p w14:paraId="11D12BCD" w14:textId="77777777" w:rsidR="001D0F77" w:rsidRDefault="003D459A" w:rsidP="00163314">
      <w:pPr>
        <w:pStyle w:val="berschrift1"/>
      </w:pPr>
      <w:bookmarkStart w:id="3" w:name="_Toc350100130"/>
      <w:r>
        <w:t>Process</w:t>
      </w:r>
      <w:bookmarkEnd w:id="3"/>
    </w:p>
    <w:p w14:paraId="208A02DC" w14:textId="77777777" w:rsidR="00671932" w:rsidRDefault="003E706C" w:rsidP="00662690">
      <w:r>
        <w:t>At the beginning of the course we tried to u</w:t>
      </w:r>
      <w:r w:rsidR="00D72826">
        <w:t xml:space="preserve">nderstand </w:t>
      </w:r>
      <w:r>
        <w:t xml:space="preserve">what an </w:t>
      </w:r>
      <w:r w:rsidR="00D72826">
        <w:t>Agent System</w:t>
      </w:r>
      <w:r>
        <w:t xml:space="preserve"> is and how agents work.</w:t>
      </w:r>
      <w:r w:rsidR="00A626BC">
        <w:t xml:space="preserve"> To do so we read the book “An Introduction to Multi Agent Systems” from Wiley Wooldridge. Once we understood what agents are and what advantages, disadvantages, problems and solutions come with them we started to get familiar with the TAC Classic Game from SICS.</w:t>
      </w:r>
      <w:r w:rsidR="00671932">
        <w:t xml:space="preserve"> We read the TAC Classis Game description and while reading we began to understand more and more what agents are good for. The TAC Classic as perfect exa</w:t>
      </w:r>
      <w:r w:rsidR="00671932">
        <w:t>m</w:t>
      </w:r>
      <w:r w:rsidR="00671932">
        <w:t>ple of how agents try to achieve their design objectives.</w:t>
      </w:r>
    </w:p>
    <w:p w14:paraId="699C6BEA" w14:textId="77777777" w:rsidR="00671932" w:rsidRDefault="00671932" w:rsidP="00662690"/>
    <w:p w14:paraId="30E4E07A" w14:textId="77777777" w:rsidR="00050FA7" w:rsidRPr="00671932" w:rsidRDefault="00671932" w:rsidP="00671932">
      <w:r>
        <w:t xml:space="preserve">In a further step we set </w:t>
      </w:r>
      <w:r w:rsidR="00D72826">
        <w:t xml:space="preserve">up </w:t>
      </w:r>
      <w:r>
        <w:t xml:space="preserve">the </w:t>
      </w:r>
      <w:r w:rsidR="00D72826">
        <w:t>environment</w:t>
      </w:r>
      <w:r>
        <w:t xml:space="preserve"> (IDE, TAC </w:t>
      </w:r>
      <w:r w:rsidR="00D72826">
        <w:t>Server etc</w:t>
      </w:r>
      <w:r>
        <w:t>.</w:t>
      </w:r>
      <w:r w:rsidR="00D72826">
        <w:t>)</w:t>
      </w:r>
      <w:r>
        <w:t xml:space="preserve"> and started to analyze the dummy agent. While analyzing we developed strategies of how to improve the dummy agent. We wrote our strategy thoughts down in this paper and started implementing some parts. As we tried to implement our ideas we figured that we are not that happy how the</w:t>
      </w:r>
      <w:r w:rsidR="00DA4C4A">
        <w:t xml:space="preserve"> provided</w:t>
      </w:r>
      <w:r>
        <w:t xml:space="preserve"> </w:t>
      </w:r>
      <w:proofErr w:type="spellStart"/>
      <w:r w:rsidR="00DA4C4A">
        <w:t>AgentWare</w:t>
      </w:r>
      <w:proofErr w:type="spellEnd"/>
      <w:r w:rsidR="00DA4C4A">
        <w:t xml:space="preserve"> was</w:t>
      </w:r>
      <w:r>
        <w:t xml:space="preserve"> set up (just integer values</w:t>
      </w:r>
      <w:r w:rsidR="00D25E4F">
        <w:t xml:space="preserve"> instead of</w:t>
      </w:r>
      <w:r w:rsidR="00DA4C4A">
        <w:t xml:space="preserve"> a clean Object-Design using</w:t>
      </w:r>
      <w:r w:rsidR="00D25E4F">
        <w:t xml:space="preserve"> </w:t>
      </w:r>
      <w:proofErr w:type="spellStart"/>
      <w:r w:rsidR="00DA4C4A">
        <w:t>E</w:t>
      </w:r>
      <w:r w:rsidR="00D25E4F">
        <w:t>nums</w:t>
      </w:r>
      <w:proofErr w:type="spellEnd"/>
      <w:r w:rsidR="00D25E4F">
        <w:t xml:space="preserve"> and </w:t>
      </w:r>
      <w:r w:rsidR="00DA4C4A">
        <w:t>C</w:t>
      </w:r>
      <w:r w:rsidR="00D25E4F">
        <w:t>lasses</w:t>
      </w:r>
      <w:r>
        <w:t>) which is why we first improved</w:t>
      </w:r>
      <w:r w:rsidR="00DA4C4A">
        <w:t xml:space="preserve"> and refactored</w:t>
      </w:r>
      <w:r>
        <w:t xml:space="preserve"> some parts of the</w:t>
      </w:r>
      <w:r w:rsidR="00DA4C4A">
        <w:t xml:space="preserve"> </w:t>
      </w:r>
      <w:proofErr w:type="spellStart"/>
      <w:r w:rsidR="00DA4C4A">
        <w:t>AgentWare</w:t>
      </w:r>
      <w:proofErr w:type="spellEnd"/>
      <w:r>
        <w:t xml:space="preserve"> implementation itself before</w:t>
      </w:r>
      <w:r w:rsidR="00D25E4F">
        <w:t xml:space="preserve"> we really began to implement our strategies</w:t>
      </w:r>
      <w:r w:rsidR="005806B6">
        <w:t>.</w:t>
      </w:r>
      <w:r w:rsidR="00050FA7">
        <w:br w:type="page"/>
      </w:r>
    </w:p>
    <w:p w14:paraId="57847472" w14:textId="77777777" w:rsidR="00584908" w:rsidRDefault="001D0F77" w:rsidP="00584908">
      <w:pPr>
        <w:pStyle w:val="berschrift1"/>
      </w:pPr>
      <w:bookmarkStart w:id="4" w:name="_Toc350100131"/>
      <w:r>
        <w:lastRenderedPageBreak/>
        <w:t>Design Strategy</w:t>
      </w:r>
      <w:bookmarkEnd w:id="4"/>
    </w:p>
    <w:p w14:paraId="0F74283C" w14:textId="77777777" w:rsidR="00D44051" w:rsidRDefault="00D44051" w:rsidP="00D44051">
      <w:pPr>
        <w:pStyle w:val="berschrift2"/>
      </w:pPr>
      <w:bookmarkStart w:id="5" w:name="_Toc350100132"/>
      <w:r>
        <w:t>Introduction</w:t>
      </w:r>
      <w:bookmarkEnd w:id="5"/>
    </w:p>
    <w:p w14:paraId="76385212" w14:textId="77777777" w:rsidR="00D44051" w:rsidRDefault="00D44051" w:rsidP="00D44051"/>
    <w:p w14:paraId="69B1794B" w14:textId="77777777" w:rsidR="00667094" w:rsidRDefault="00A133BA" w:rsidP="00D44051">
      <w:r>
        <w:t xml:space="preserve">Starting to think about strategies of an agent in the TAC Classic an interesting thought came to our minds. We figured that there are two main strategy </w:t>
      </w:r>
      <w:r w:rsidR="00DA4C4A">
        <w:t>categories, which</w:t>
      </w:r>
      <w:r w:rsidR="00667094">
        <w:t xml:space="preserve"> are worth some thoughts. </w:t>
      </w:r>
    </w:p>
    <w:p w14:paraId="58871CB8" w14:textId="77777777" w:rsidR="00667094" w:rsidRDefault="00667094" w:rsidP="00D44051"/>
    <w:p w14:paraId="52659CF4" w14:textId="77777777" w:rsidR="00A75E6E" w:rsidRDefault="00667094" w:rsidP="00D44051">
      <w:r>
        <w:t>The first is the more obvious kind of strategy:</w:t>
      </w:r>
      <w:r>
        <w:tab/>
      </w:r>
    </w:p>
    <w:p w14:paraId="1F431BE0" w14:textId="77777777" w:rsidR="00A75E6E" w:rsidRDefault="00A75E6E" w:rsidP="00D44051"/>
    <w:p w14:paraId="6C91350B" w14:textId="77777777" w:rsidR="00A078EB" w:rsidRDefault="00667094" w:rsidP="00A75E6E">
      <w:pPr>
        <w:pStyle w:val="Listenabsatz"/>
        <w:numPr>
          <w:ilvl w:val="0"/>
          <w:numId w:val="14"/>
        </w:numPr>
      </w:pPr>
      <w:r>
        <w:t>Optimization of the own utility</w:t>
      </w:r>
    </w:p>
    <w:p w14:paraId="19ACCA94" w14:textId="77777777" w:rsidR="00A75E6E" w:rsidRDefault="00A75E6E" w:rsidP="00A75E6E"/>
    <w:p w14:paraId="14E452AE" w14:textId="77777777" w:rsidR="00667094" w:rsidRDefault="00667094" w:rsidP="00D44051">
      <w:r>
        <w:t xml:space="preserve">The second </w:t>
      </w:r>
      <w:r w:rsidR="00A75E6E">
        <w:t>category is a quite different approach:</w:t>
      </w:r>
    </w:p>
    <w:p w14:paraId="1644988F" w14:textId="77777777" w:rsidR="00A75E6E" w:rsidRDefault="00A75E6E" w:rsidP="00D44051"/>
    <w:p w14:paraId="609D5407" w14:textId="77777777" w:rsidR="00A75E6E" w:rsidRDefault="007B4982" w:rsidP="00A75E6E">
      <w:pPr>
        <w:pStyle w:val="Listenabsatz"/>
        <w:numPr>
          <w:ilvl w:val="0"/>
          <w:numId w:val="14"/>
        </w:numPr>
      </w:pPr>
      <w:r>
        <w:t>Reduce the utility of the other agents</w:t>
      </w:r>
    </w:p>
    <w:p w14:paraId="0EAD8596" w14:textId="77777777" w:rsidR="007B4982" w:rsidRDefault="007B4982" w:rsidP="007B4982"/>
    <w:p w14:paraId="31EA7454" w14:textId="77777777" w:rsidR="007B4982" w:rsidRDefault="007B4982" w:rsidP="007B4982">
      <w:r>
        <w:t xml:space="preserve">Since the second category brings more risks and most of the famous TAC winners followed a strategy of the first category we decided also to stick </w:t>
      </w:r>
      <w:r w:rsidR="005C4407">
        <w:t>to</w:t>
      </w:r>
      <w:r>
        <w:t xml:space="preserve"> an optimization approach.</w:t>
      </w:r>
      <w:r w:rsidR="00DA4C4A">
        <w:t xml:space="preserve"> However, a combination of the two strategies might be worth thinking about.</w:t>
      </w:r>
    </w:p>
    <w:p w14:paraId="0A7D9422" w14:textId="77777777" w:rsidR="002A0AD0" w:rsidRDefault="002A0AD0" w:rsidP="007B4982"/>
    <w:p w14:paraId="0EA8991F" w14:textId="77777777" w:rsidR="00A078EB" w:rsidRDefault="00A078EB" w:rsidP="00D44051"/>
    <w:p w14:paraId="7506F9A6" w14:textId="77777777" w:rsidR="00BD2FEC" w:rsidRDefault="00BD2FEC" w:rsidP="00D44051">
      <w:r>
        <w:t xml:space="preserve">First of all, we had to separate between </w:t>
      </w:r>
      <w:r w:rsidR="00D90A4B">
        <w:t>happenings</w:t>
      </w:r>
      <w:r>
        <w:t xml:space="preserve"> we can predict and ones we can’t. For that reason we created the following list:</w:t>
      </w:r>
    </w:p>
    <w:p w14:paraId="27A448C5" w14:textId="77777777" w:rsidR="00BD2FEC" w:rsidRDefault="00BD2FEC" w:rsidP="00D44051"/>
    <w:tbl>
      <w:tblPr>
        <w:tblStyle w:val="HelleSchattierung-Akzent1"/>
        <w:tblW w:w="0" w:type="auto"/>
        <w:tblLook w:val="0420" w:firstRow="1" w:lastRow="0" w:firstColumn="0" w:lastColumn="0" w:noHBand="0" w:noVBand="1"/>
      </w:tblPr>
      <w:tblGrid>
        <w:gridCol w:w="4644"/>
        <w:gridCol w:w="4644"/>
      </w:tblGrid>
      <w:tr w:rsidR="00BD2FEC" w14:paraId="4EEF9E8F" w14:textId="77777777" w:rsidTr="007D549A">
        <w:trPr>
          <w:cnfStyle w:val="100000000000" w:firstRow="1" w:lastRow="0" w:firstColumn="0" w:lastColumn="0" w:oddVBand="0" w:evenVBand="0" w:oddHBand="0" w:evenHBand="0" w:firstRowFirstColumn="0" w:firstRowLastColumn="0" w:lastRowFirstColumn="0" w:lastRowLastColumn="0"/>
        </w:trPr>
        <w:tc>
          <w:tcPr>
            <w:tcW w:w="4644" w:type="dxa"/>
          </w:tcPr>
          <w:p w14:paraId="648883F5" w14:textId="77777777" w:rsidR="00BD2FEC" w:rsidRDefault="00BD2FEC" w:rsidP="00D44051">
            <w:r>
              <w:t>Predictable</w:t>
            </w:r>
          </w:p>
        </w:tc>
        <w:tc>
          <w:tcPr>
            <w:tcW w:w="4644" w:type="dxa"/>
          </w:tcPr>
          <w:p w14:paraId="643B3866" w14:textId="77777777" w:rsidR="00BD2FEC" w:rsidRDefault="00BD2FEC" w:rsidP="00D44051">
            <w:r>
              <w:t>Not predictable</w:t>
            </w:r>
          </w:p>
        </w:tc>
      </w:tr>
      <w:tr w:rsidR="00BD2FEC" w14:paraId="2181AA97" w14:textId="77777777" w:rsidTr="007D549A">
        <w:trPr>
          <w:cnfStyle w:val="000000100000" w:firstRow="0" w:lastRow="0" w:firstColumn="0" w:lastColumn="0" w:oddVBand="0" w:evenVBand="0" w:oddHBand="1" w:evenHBand="0" w:firstRowFirstColumn="0" w:firstRowLastColumn="0" w:lastRowFirstColumn="0" w:lastRowLastColumn="0"/>
        </w:trPr>
        <w:tc>
          <w:tcPr>
            <w:tcW w:w="4644" w:type="dxa"/>
          </w:tcPr>
          <w:p w14:paraId="59A2B74E" w14:textId="77777777" w:rsidR="00BD2FEC" w:rsidRDefault="00804A27" w:rsidP="00804A27">
            <w:r>
              <w:t>Flight price tendencies</w:t>
            </w:r>
          </w:p>
        </w:tc>
        <w:tc>
          <w:tcPr>
            <w:tcW w:w="4644" w:type="dxa"/>
          </w:tcPr>
          <w:p w14:paraId="525EFFA1" w14:textId="77777777" w:rsidR="00BD2FEC" w:rsidRDefault="006B65E4" w:rsidP="00F2230F">
            <w:r>
              <w:t xml:space="preserve">Initial distribution of </w:t>
            </w:r>
            <w:r w:rsidR="00F2230F">
              <w:t>e</w:t>
            </w:r>
            <w:r>
              <w:t>vent tickets</w:t>
            </w:r>
          </w:p>
        </w:tc>
      </w:tr>
      <w:tr w:rsidR="00BD2FEC" w14:paraId="249E6222" w14:textId="77777777" w:rsidTr="007D549A">
        <w:tc>
          <w:tcPr>
            <w:tcW w:w="4644" w:type="dxa"/>
          </w:tcPr>
          <w:p w14:paraId="067A3A4D" w14:textId="77777777" w:rsidR="00BD2FEC" w:rsidRDefault="00BD2FEC" w:rsidP="00D44051"/>
        </w:tc>
        <w:tc>
          <w:tcPr>
            <w:tcW w:w="4644" w:type="dxa"/>
          </w:tcPr>
          <w:p w14:paraId="1A1B4E7A" w14:textId="77777777" w:rsidR="00BD2FEC" w:rsidRDefault="007D549A" w:rsidP="00D44051">
            <w:r>
              <w:t>Hotel auctions closing</w:t>
            </w:r>
          </w:p>
        </w:tc>
      </w:tr>
      <w:tr w:rsidR="00BD2FEC" w14:paraId="074C80DE" w14:textId="77777777" w:rsidTr="007D549A">
        <w:trPr>
          <w:cnfStyle w:val="000000100000" w:firstRow="0" w:lastRow="0" w:firstColumn="0" w:lastColumn="0" w:oddVBand="0" w:evenVBand="0" w:oddHBand="1" w:evenHBand="0" w:firstRowFirstColumn="0" w:firstRowLastColumn="0" w:lastRowFirstColumn="0" w:lastRowLastColumn="0"/>
        </w:trPr>
        <w:tc>
          <w:tcPr>
            <w:tcW w:w="4644" w:type="dxa"/>
          </w:tcPr>
          <w:p w14:paraId="6B277496" w14:textId="77777777" w:rsidR="00BD2FEC" w:rsidRDefault="00BD2FEC" w:rsidP="00D44051"/>
        </w:tc>
        <w:tc>
          <w:tcPr>
            <w:tcW w:w="4644" w:type="dxa"/>
          </w:tcPr>
          <w:p w14:paraId="63B08E35" w14:textId="77777777" w:rsidR="00BD2FEC" w:rsidRDefault="00DA4C4A" w:rsidP="00D44051">
            <w:r>
              <w:t>Entertainment prices*</w:t>
            </w:r>
          </w:p>
        </w:tc>
      </w:tr>
      <w:tr w:rsidR="00BD2FEC" w14:paraId="43B2B70B" w14:textId="77777777" w:rsidTr="007D549A">
        <w:tc>
          <w:tcPr>
            <w:tcW w:w="4644" w:type="dxa"/>
          </w:tcPr>
          <w:p w14:paraId="1CF8708F" w14:textId="77777777" w:rsidR="00BD2FEC" w:rsidRDefault="00BD2FEC" w:rsidP="00D44051"/>
        </w:tc>
        <w:tc>
          <w:tcPr>
            <w:tcW w:w="4644" w:type="dxa"/>
          </w:tcPr>
          <w:p w14:paraId="0202E25D" w14:textId="77777777" w:rsidR="00BD2FEC" w:rsidRDefault="00BD2FEC" w:rsidP="00D44051"/>
        </w:tc>
      </w:tr>
    </w:tbl>
    <w:p w14:paraId="69144C60" w14:textId="77777777" w:rsidR="00BD2FEC" w:rsidRDefault="00BD2FEC" w:rsidP="00D44051"/>
    <w:p w14:paraId="4AC2F569" w14:textId="5B1B6273" w:rsidR="00832A6F" w:rsidRDefault="00DA4C4A" w:rsidP="00D44051">
      <w:r>
        <w:t>* Entertainment Ticket</w:t>
      </w:r>
      <w:r w:rsidR="003C6A0F">
        <w:t>s are traded between</w:t>
      </w:r>
      <w:r w:rsidR="00D9479F">
        <w:t xml:space="preserve"> the</w:t>
      </w:r>
      <w:r w:rsidR="003C6A0F">
        <w:t xml:space="preserve"> </w:t>
      </w:r>
      <w:r w:rsidR="008672DA">
        <w:t>a</w:t>
      </w:r>
      <w:r w:rsidR="001E1662">
        <w:t>gents</w:t>
      </w:r>
      <w:r w:rsidR="00FB5599">
        <w:t>,</w:t>
      </w:r>
      <w:r w:rsidR="001E1662">
        <w:t xml:space="preserve"> which is why </w:t>
      </w:r>
      <w:r w:rsidR="00543F9B">
        <w:t>a free m</w:t>
      </w:r>
      <w:r>
        <w:t>arket</w:t>
      </w:r>
      <w:r w:rsidR="00543F9B">
        <w:t xml:space="preserve"> develo</w:t>
      </w:r>
      <w:r w:rsidR="00543F9B">
        <w:t>p</w:t>
      </w:r>
      <w:r w:rsidR="00543F9B">
        <w:t>ment</w:t>
      </w:r>
      <w:r w:rsidR="002F2FD0">
        <w:t>,</w:t>
      </w:r>
      <w:r>
        <w:t xml:space="preserve"> </w:t>
      </w:r>
      <w:r w:rsidR="002F2FD0">
        <w:t xml:space="preserve">which depends on supply and demand, </w:t>
      </w:r>
      <w:r w:rsidR="00543F9B">
        <w:t xml:space="preserve">has </w:t>
      </w:r>
      <w:r w:rsidR="001E1662">
        <w:t>to be expected.</w:t>
      </w:r>
    </w:p>
    <w:p w14:paraId="344DA49F" w14:textId="77777777" w:rsidR="000B0E7C" w:rsidRDefault="000B0E7C">
      <w:pPr>
        <w:spacing w:line="240" w:lineRule="auto"/>
        <w:jc w:val="left"/>
      </w:pPr>
      <w:r>
        <w:br w:type="page"/>
      </w:r>
    </w:p>
    <w:p w14:paraId="5BE985C2" w14:textId="14A5A26B" w:rsidR="000D49AF" w:rsidRDefault="000B0E7C" w:rsidP="000D49AF">
      <w:pPr>
        <w:pStyle w:val="berschrift2"/>
      </w:pPr>
      <w:bookmarkStart w:id="6" w:name="_Toc350100133"/>
      <w:r>
        <w:lastRenderedPageBreak/>
        <w:t>Flight</w:t>
      </w:r>
      <w:r w:rsidR="001C5200">
        <w:t>s</w:t>
      </w:r>
      <w:bookmarkEnd w:id="6"/>
    </w:p>
    <w:p w14:paraId="274B6CD6" w14:textId="4AF93529" w:rsidR="001C5200" w:rsidRPr="001C5200" w:rsidRDefault="000D49AF" w:rsidP="001C5200">
      <w:pPr>
        <w:pStyle w:val="berschrift3"/>
      </w:pPr>
      <w:bookmarkStart w:id="7" w:name="_Toc350100134"/>
      <w:r>
        <w:t>Introduction</w:t>
      </w:r>
      <w:bookmarkEnd w:id="7"/>
    </w:p>
    <w:p w14:paraId="139B136E" w14:textId="77777777" w:rsidR="00C27CBF" w:rsidRDefault="00D13EF9" w:rsidP="00D44051">
      <w:r>
        <w:t xml:space="preserve">Based on our analysis of the TAC Classic description </w:t>
      </w:r>
      <w:r w:rsidR="00C27CBF">
        <w:t>it seems that the flight auctions are the least com</w:t>
      </w:r>
      <w:r w:rsidR="00000E58">
        <w:t>plex ones, due to the facts that they are one-sided an</w:t>
      </w:r>
      <w:r>
        <w:t xml:space="preserve"> there are unlimited tickets to buy</w:t>
      </w:r>
      <w:r w:rsidR="00225207">
        <w:t xml:space="preserve">. </w:t>
      </w:r>
      <w:r w:rsidR="00CA1603">
        <w:t>Furthermore, t</w:t>
      </w:r>
      <w:r>
        <w:t xml:space="preserve">he decision which tickets should be bought is pretty straightforward, since the clients provide us with preferred arrival </w:t>
      </w:r>
      <w:r w:rsidR="00CF1C14">
        <w:t xml:space="preserve">(PA) </w:t>
      </w:r>
      <w:r>
        <w:t>and departure</w:t>
      </w:r>
      <w:r w:rsidR="00CF1C14">
        <w:t xml:space="preserve"> (PD)</w:t>
      </w:r>
      <w:r>
        <w:t xml:space="preserve"> dates. How</w:t>
      </w:r>
      <w:r w:rsidR="001867B4">
        <w:t xml:space="preserve">ever, it is interesting to </w:t>
      </w:r>
      <w:r w:rsidR="00572FE2">
        <w:t xml:space="preserve">ask which </w:t>
      </w:r>
      <w:r w:rsidR="00335B6A">
        <w:t>the best time to buy a certain ticket is</w:t>
      </w:r>
      <w:r w:rsidR="00572FE2">
        <w:t xml:space="preserve">. </w:t>
      </w:r>
      <w:r w:rsidR="005F31C2">
        <w:t xml:space="preserve">Flight prices start between $250 and $400 and </w:t>
      </w:r>
      <w:r w:rsidR="00D52E7B">
        <w:t>change every 10 seconds by a value based on a certain calculation</w:t>
      </w:r>
      <w:r w:rsidR="00975A0F">
        <w:t xml:space="preserve"> to a minimum of $150 or a maximum of $800. </w:t>
      </w:r>
    </w:p>
    <w:p w14:paraId="3F451397" w14:textId="77777777" w:rsidR="007A50B5" w:rsidRDefault="007A50B5" w:rsidP="00D44051"/>
    <w:p w14:paraId="580D5D46" w14:textId="31BF2C1B" w:rsidR="006C2CF5" w:rsidRDefault="006C2CF5" w:rsidP="00D44051">
      <w:r>
        <w:t>The flight prices tend to get more expensive over time, which means that buying flight tickets early seems legit. However,</w:t>
      </w:r>
      <w:r w:rsidR="00E052FD">
        <w:t xml:space="preserve"> </w:t>
      </w:r>
      <w:r>
        <w:t xml:space="preserve">a </w:t>
      </w:r>
      <w:r w:rsidR="00555E33">
        <w:t>ticket that</w:t>
      </w:r>
      <w:r>
        <w:t xml:space="preserve"> is cheap and fulfills our need to match with a PA or PD of a client is not necessarily useful. We have to consider the following dependency with the hotel rooms:</w:t>
      </w:r>
    </w:p>
    <w:p w14:paraId="13C022F8" w14:textId="77777777" w:rsidR="006C2CF5" w:rsidRDefault="006C2CF5" w:rsidP="00D44051"/>
    <w:p w14:paraId="4D0A4415" w14:textId="77777777" w:rsidR="007A50B5" w:rsidRDefault="00853AF7" w:rsidP="006C2CF5">
      <w:pPr>
        <w:pStyle w:val="Listenabsatz"/>
        <w:numPr>
          <w:ilvl w:val="0"/>
          <w:numId w:val="13"/>
        </w:numPr>
      </w:pPr>
      <w:r>
        <w:t>Flights without the corresponding hotel rooms are useless</w:t>
      </w:r>
    </w:p>
    <w:p w14:paraId="1DE2B81E" w14:textId="77777777" w:rsidR="00853AF7" w:rsidRDefault="00853AF7" w:rsidP="006C2CF5">
      <w:pPr>
        <w:pStyle w:val="Listenabsatz"/>
        <w:numPr>
          <w:ilvl w:val="0"/>
          <w:numId w:val="13"/>
        </w:numPr>
      </w:pPr>
      <w:r>
        <w:t>Hotel rooms without the corresponding flight are useless</w:t>
      </w:r>
    </w:p>
    <w:p w14:paraId="1DBE0C40" w14:textId="77777777" w:rsidR="00853AF7" w:rsidRDefault="00853AF7" w:rsidP="00853AF7"/>
    <w:p w14:paraId="1EE8B351" w14:textId="77777777" w:rsidR="00853AF7" w:rsidRDefault="00853AF7" w:rsidP="00853AF7">
      <w:r>
        <w:t xml:space="preserve">Since we cannot sell a flight once we bought it, we have to make sure to not </w:t>
      </w:r>
      <w:r w:rsidR="008748F2">
        <w:t xml:space="preserve">waste money on useless </w:t>
      </w:r>
      <w:r w:rsidR="0052445F">
        <w:t>f</w:t>
      </w:r>
      <w:r w:rsidR="008748F2">
        <w:t>light</w:t>
      </w:r>
      <w:r w:rsidR="00367B68">
        <w:t>s</w:t>
      </w:r>
      <w:r w:rsidR="008748F2">
        <w:t xml:space="preserve"> or hotels.</w:t>
      </w:r>
      <w:r w:rsidR="00367B68">
        <w:t xml:space="preserve"> It is worth mentioning though, that a bid on a flight can be withdrawn if we consider a certain fl</w:t>
      </w:r>
      <w:r w:rsidR="0019169A">
        <w:t>ight as not valuable anymore.</w:t>
      </w:r>
    </w:p>
    <w:p w14:paraId="6033E984" w14:textId="77777777" w:rsidR="00E045CD" w:rsidRDefault="00E045CD" w:rsidP="00853AF7"/>
    <w:p w14:paraId="27303A32" w14:textId="5BA60D01" w:rsidR="005E718D" w:rsidRDefault="00D24DAC" w:rsidP="00853AF7">
      <w:pPr>
        <w:pStyle w:val="berschrift3"/>
      </w:pPr>
      <w:bookmarkStart w:id="8" w:name="_Toc350100135"/>
      <w:r>
        <w:t>Pricing / B</w:t>
      </w:r>
      <w:r w:rsidR="005E718D">
        <w:t>idding</w:t>
      </w:r>
      <w:bookmarkEnd w:id="8"/>
    </w:p>
    <w:p w14:paraId="1F827A01" w14:textId="77777777" w:rsidR="00791C76" w:rsidRDefault="00791C76" w:rsidP="00791C76">
      <w:r>
        <w:t>Tickets prices tend to rise over time, but there is still a little chance in the beginning of the game for prices to decline. In order to take advantage of the described facts above, we place flight bids at the beginning of the game beneath the ask price with an offset of $15. We an</w:t>
      </w:r>
      <w:r>
        <w:t>a</w:t>
      </w:r>
      <w:r>
        <w:t>lyzed that price falls of $15 is not that uncommon, which is why we choose that offset. So this means our bids won’t match at first and become pending bids. If a pending bid of ours didn’t match after 3 minutes we will withdraw it and replace it by a bid that will match immediately. This is because we figured that after 3 minutes into the game waiting for flight prices drops is too risky. Furthermore, if the price quotes of an auction raise more than $15 we will withdraw the pending bid and buy the flight immediately even if the 3 minutes mark haven’t been passed. This way we minimized the risk of overpaying for flights.</w:t>
      </w:r>
    </w:p>
    <w:p w14:paraId="6B8F2F49" w14:textId="77777777" w:rsidR="00791C76" w:rsidRDefault="00791C76" w:rsidP="00791C76"/>
    <w:p w14:paraId="6F15E2D3" w14:textId="77777777" w:rsidR="00791C76" w:rsidRDefault="00791C76" w:rsidP="00791C76">
      <w:r>
        <w:t>We are aware that in flight auctions there isn’t much money saving potential. Nevertheless, we try to optimize our score wherever we can.</w:t>
      </w:r>
    </w:p>
    <w:p w14:paraId="005C6F4D" w14:textId="77777777" w:rsidR="00E045CD" w:rsidRDefault="00E045CD" w:rsidP="00853AF7"/>
    <w:p w14:paraId="7526988A" w14:textId="77777777" w:rsidR="00053C53" w:rsidRDefault="00053C53" w:rsidP="00853AF7"/>
    <w:p w14:paraId="64B6CF7B" w14:textId="77777777" w:rsidR="00F16EFE" w:rsidRDefault="00F16EFE">
      <w:pPr>
        <w:spacing w:line="240" w:lineRule="auto"/>
        <w:jc w:val="left"/>
        <w:rPr>
          <w:rFonts w:ascii="Cambria" w:eastAsia="Times New Roman" w:hAnsi="Cambria"/>
          <w:b/>
          <w:bCs/>
          <w:sz w:val="26"/>
          <w:szCs w:val="26"/>
        </w:rPr>
      </w:pPr>
      <w:r>
        <w:br w:type="page"/>
      </w:r>
    </w:p>
    <w:p w14:paraId="544298BE" w14:textId="77777777" w:rsidR="00053C53" w:rsidRDefault="00053C53" w:rsidP="00053C53">
      <w:pPr>
        <w:pStyle w:val="berschrift2"/>
      </w:pPr>
      <w:bookmarkStart w:id="9" w:name="_Toc350100136"/>
      <w:r>
        <w:lastRenderedPageBreak/>
        <w:t>Hotels</w:t>
      </w:r>
      <w:bookmarkEnd w:id="9"/>
    </w:p>
    <w:p w14:paraId="726FB6A9" w14:textId="4475F7EA" w:rsidR="001A0D61" w:rsidRDefault="001A0D61" w:rsidP="001A0D61">
      <w:pPr>
        <w:pStyle w:val="berschrift3"/>
      </w:pPr>
      <w:bookmarkStart w:id="10" w:name="_Toc350100137"/>
      <w:r>
        <w:t>Introduction</w:t>
      </w:r>
      <w:bookmarkEnd w:id="10"/>
    </w:p>
    <w:p w14:paraId="5978C871" w14:textId="77777777" w:rsidR="00414FAB" w:rsidRDefault="00414FAB" w:rsidP="006F2356">
      <w:r>
        <w:t>Hotel auctions are one-sided as well. There are just two hotels selling</w:t>
      </w:r>
      <w:r w:rsidR="00662CF9">
        <w:t xml:space="preserve"> 16 roo</w:t>
      </w:r>
      <w:r w:rsidR="00EC09D6">
        <w:t xml:space="preserve">ms </w:t>
      </w:r>
      <w:r w:rsidR="00662CF9">
        <w:t>for each h</w:t>
      </w:r>
      <w:r w:rsidR="00662CF9">
        <w:t>o</w:t>
      </w:r>
      <w:r w:rsidR="00662CF9">
        <w:t>tel and night.</w:t>
      </w:r>
      <w:r w:rsidR="00817117">
        <w:t xml:space="preserve"> S</w:t>
      </w:r>
      <w:r w:rsidR="002A4D9D">
        <w:t>o there are 8 auc</w:t>
      </w:r>
      <w:r w:rsidR="00693BD7">
        <w:t>tions.</w:t>
      </w:r>
    </w:p>
    <w:p w14:paraId="09AE844D" w14:textId="77777777" w:rsidR="00070225" w:rsidRDefault="00070225" w:rsidP="006F2356"/>
    <w:p w14:paraId="07162B02" w14:textId="77777777" w:rsidR="00070225" w:rsidRDefault="00070225" w:rsidP="006F2356">
      <w:r>
        <w:t>Two hotels with each 16 rooms per night equal a total of 32 rooms per night.</w:t>
      </w:r>
      <w:r w:rsidR="00EA1627">
        <w:t xml:space="preserve"> Assuming that in a game instance there will be around 10 agents each with 8 clients</w:t>
      </w:r>
      <w:r w:rsidR="00E045CD">
        <w:t xml:space="preserve"> would</w:t>
      </w:r>
      <w:r w:rsidR="00EA1627">
        <w:t xml:space="preserve"> equals a total of 80 clients. Of course we can’t tell how long each client will stay but assuming that a client stays an average </w:t>
      </w:r>
      <w:r w:rsidR="0018602D">
        <w:t>period</w:t>
      </w:r>
      <w:r w:rsidR="00EA1627">
        <w:t xml:space="preserve"> of 3 days in </w:t>
      </w:r>
      <w:proofErr w:type="spellStart"/>
      <w:r w:rsidR="00EA1627">
        <w:t>TACCity</w:t>
      </w:r>
      <w:proofErr w:type="spellEnd"/>
      <w:r w:rsidR="00EA1627">
        <w:t xml:space="preserve"> would mean that there is a</w:t>
      </w:r>
      <w:r w:rsidR="0018602D">
        <w:t>n</w:t>
      </w:r>
      <w:r w:rsidR="00EA1627">
        <w:t xml:space="preserve"> </w:t>
      </w:r>
      <w:r w:rsidR="0018602D">
        <w:t xml:space="preserve">overall </w:t>
      </w:r>
      <w:r w:rsidR="00EA1627">
        <w:t xml:space="preserve">demand </w:t>
      </w:r>
      <w:r w:rsidR="0018602D">
        <w:t>for</w:t>
      </w:r>
      <w:r w:rsidR="00EA1627">
        <w:t xml:space="preserve"> </w:t>
      </w:r>
      <w:r w:rsidR="0018602D">
        <w:t xml:space="preserve">240 rooms. 32 rooms are available for each night and the game period contains 4 nights which means there are 128 </w:t>
      </w:r>
      <w:r w:rsidR="007968EC">
        <w:t>rooms</w:t>
      </w:r>
      <w:r w:rsidR="0018602D">
        <w:t xml:space="preserve"> available in total.</w:t>
      </w:r>
      <w:r w:rsidR="00816BA5">
        <w:t xml:space="preserve"> Therefore, regarding this scenario, there would </w:t>
      </w:r>
      <w:r w:rsidR="00176C97">
        <w:t xml:space="preserve">be </w:t>
      </w:r>
      <w:r w:rsidR="00816BA5">
        <w:t xml:space="preserve">112 nights on which clients wound not have a room. </w:t>
      </w:r>
    </w:p>
    <w:p w14:paraId="787CA591" w14:textId="77777777" w:rsidR="00176C97" w:rsidRDefault="00176C97" w:rsidP="006F2356"/>
    <w:p w14:paraId="60E8B491" w14:textId="77777777" w:rsidR="00B55332" w:rsidRDefault="00806D4B" w:rsidP="00B55332">
      <w:r>
        <w:t xml:space="preserve">If this is a realistic scenario, the </w:t>
      </w:r>
      <w:r w:rsidR="00075582">
        <w:t>competition would be pretty big and we would have to make sure to get all the rooms we need</w:t>
      </w:r>
      <w:r w:rsidR="004E77E9">
        <w:t>.</w:t>
      </w:r>
      <w:r w:rsidR="00B55332">
        <w:t xml:space="preserve"> </w:t>
      </w:r>
      <w:r w:rsidR="00805E14">
        <w:t>O</w:t>
      </w:r>
      <w:r w:rsidR="00B55332">
        <w:t xml:space="preserve">ne of the worst </w:t>
      </w:r>
      <w:r w:rsidR="00805E14">
        <w:t>things</w:t>
      </w:r>
      <w:r w:rsidR="00B55332">
        <w:t xml:space="preserve"> that could happen is that </w:t>
      </w:r>
      <w:r w:rsidR="00805E14">
        <w:t>a pac</w:t>
      </w:r>
      <w:r w:rsidR="00805E14">
        <w:t>k</w:t>
      </w:r>
      <w:r w:rsidR="00805E14">
        <w:t>age becomes</w:t>
      </w:r>
      <w:r w:rsidR="00B55332">
        <w:t xml:space="preserve"> unfeasible because we were not able to buy a hotel room for </w:t>
      </w:r>
      <w:r w:rsidR="00805E14">
        <w:t xml:space="preserve">a night during a client’s trip. </w:t>
      </w:r>
      <w:r w:rsidR="00260D27">
        <w:t>The consequences would be 0 utility for this client.</w:t>
      </w:r>
    </w:p>
    <w:p w14:paraId="5A64197B" w14:textId="77777777" w:rsidR="002968BF" w:rsidRDefault="002968BF" w:rsidP="00B55332"/>
    <w:p w14:paraId="4D3278B9" w14:textId="77777777" w:rsidR="002968BF" w:rsidRDefault="002968BF" w:rsidP="00B55332">
      <w:r>
        <w:t>We consider this as a high risk and take</w:t>
      </w:r>
      <w:r w:rsidR="00DD050D">
        <w:t xml:space="preserve"> the following</w:t>
      </w:r>
      <w:r>
        <w:t xml:space="preserve"> measure</w:t>
      </w:r>
      <w:r w:rsidR="00DD050D">
        <w:t>s to minimalize it</w:t>
      </w:r>
      <w:r w:rsidR="00AA0BAD">
        <w:t>:</w:t>
      </w:r>
    </w:p>
    <w:p w14:paraId="244E2069" w14:textId="77777777" w:rsidR="00AA0BAD" w:rsidRDefault="00AA0BAD" w:rsidP="00B55332"/>
    <w:p w14:paraId="3BE178D2" w14:textId="372F949C" w:rsidR="00566286" w:rsidRDefault="0041768C" w:rsidP="00D86B69">
      <w:pPr>
        <w:pStyle w:val="Listenabsatz"/>
        <w:numPr>
          <w:ilvl w:val="0"/>
          <w:numId w:val="15"/>
        </w:numPr>
      </w:pPr>
      <w:r>
        <w:t>Rather invest more money in hotels than taking the risk of not-feasible packages</w:t>
      </w:r>
    </w:p>
    <w:p w14:paraId="2CF6EEB7" w14:textId="1830B85A" w:rsidR="00F26317" w:rsidRDefault="00F26317" w:rsidP="00D86B69">
      <w:pPr>
        <w:pStyle w:val="Listenabsatz"/>
        <w:numPr>
          <w:ilvl w:val="0"/>
          <w:numId w:val="15"/>
        </w:numPr>
      </w:pPr>
      <w:r>
        <w:t>Monitor HQW of auctions</w:t>
      </w:r>
    </w:p>
    <w:p w14:paraId="2074BBEB" w14:textId="77777777" w:rsidR="00170A8C" w:rsidRDefault="00170A8C" w:rsidP="00170A8C"/>
    <w:p w14:paraId="4F9C730E" w14:textId="1007550C" w:rsidR="00170A8C" w:rsidRDefault="00170A8C" w:rsidP="00170A8C">
      <w:pPr>
        <w:pStyle w:val="berschrift3"/>
        <w:pageBreakBefore/>
      </w:pPr>
      <w:bookmarkStart w:id="11" w:name="_Toc350100138"/>
      <w:r>
        <w:lastRenderedPageBreak/>
        <w:t>Worst-Case scenario</w:t>
      </w:r>
      <w:bookmarkEnd w:id="11"/>
    </w:p>
    <w:p w14:paraId="11BFD11A" w14:textId="77777777" w:rsidR="00566286" w:rsidRDefault="00566286" w:rsidP="00566286"/>
    <w:p w14:paraId="06C58267" w14:textId="77777777" w:rsidR="00AA0BAD" w:rsidRDefault="00AA0BAD" w:rsidP="006F2356">
      <w:r>
        <w:t>Should the above measures be fruitless and we are not able to buy hotels for a certain day we take the following measures to avoid the worst case of 0 utility points:</w:t>
      </w:r>
    </w:p>
    <w:p w14:paraId="6228667C" w14:textId="77777777" w:rsidR="00FF7F9C" w:rsidRDefault="00FF7F9C" w:rsidP="006F2356"/>
    <w:p w14:paraId="42F07E4F" w14:textId="77777777" w:rsidR="00FF7F9C" w:rsidRDefault="009A24F6" w:rsidP="00FF7F9C">
      <w:pPr>
        <w:pStyle w:val="Listenabsatz"/>
        <w:numPr>
          <w:ilvl w:val="0"/>
          <w:numId w:val="15"/>
        </w:numPr>
      </w:pPr>
      <w:r>
        <w:t>Shorten the stay of client and buy another flight</w:t>
      </w:r>
    </w:p>
    <w:p w14:paraId="1F2A7FAF" w14:textId="77777777" w:rsidR="009A24F6" w:rsidRDefault="009A24F6" w:rsidP="009A24F6">
      <w:pPr>
        <w:pStyle w:val="Listenabsatz"/>
        <w:numPr>
          <w:ilvl w:val="1"/>
          <w:numId w:val="15"/>
        </w:numPr>
      </w:pPr>
      <w:r>
        <w:t>Advantage: package is feasible again</w:t>
      </w:r>
      <w:r w:rsidR="0081458E">
        <w:t xml:space="preserve"> and useless entertainment tickets could be sold</w:t>
      </w:r>
    </w:p>
    <w:p w14:paraId="3C710E07" w14:textId="77777777" w:rsidR="009A24F6" w:rsidRDefault="009A24F6" w:rsidP="009A24F6">
      <w:pPr>
        <w:pStyle w:val="Listenabsatz"/>
        <w:numPr>
          <w:ilvl w:val="1"/>
          <w:numId w:val="15"/>
        </w:numPr>
      </w:pPr>
      <w:r>
        <w:t>Disadvantage: travel penalty and costs for new flight</w:t>
      </w:r>
    </w:p>
    <w:p w14:paraId="5833F7E3" w14:textId="77777777" w:rsidR="008D1517" w:rsidRDefault="008D1517" w:rsidP="008D1517"/>
    <w:p w14:paraId="5A0EF838" w14:textId="2AE4A402" w:rsidR="008F473B" w:rsidRDefault="008D1517" w:rsidP="008D1517">
      <w:r>
        <w:t>Of course we have to decide if these measures are profitable. For that we compare the new hypothetical utility of the client (measurements would have been taken and the package is feasible again) with the total cost for rescuing the package.</w:t>
      </w:r>
    </w:p>
    <w:p w14:paraId="0B556279" w14:textId="77777777" w:rsidR="008F473B" w:rsidRDefault="008F473B" w:rsidP="008D1517"/>
    <w:p w14:paraId="0340ED5A" w14:textId="77777777" w:rsidR="009E4362" w:rsidRDefault="009E4362" w:rsidP="008D1517">
      <w:r>
        <w:t>Client example:</w:t>
      </w:r>
    </w:p>
    <w:p w14:paraId="6CDE4E90" w14:textId="77777777" w:rsidR="009E4362" w:rsidRDefault="009E4362" w:rsidP="008D1517"/>
    <w:p w14:paraId="2778E559" w14:textId="77777777" w:rsidR="009E4362" w:rsidRDefault="009E4362" w:rsidP="008D1517">
      <w:r>
        <w:t xml:space="preserve">PA: </w:t>
      </w:r>
      <w:r>
        <w:tab/>
        <w:t>Day 1</w:t>
      </w:r>
    </w:p>
    <w:p w14:paraId="64035BA0" w14:textId="77777777" w:rsidR="009E4362" w:rsidRDefault="009E4362" w:rsidP="008D1517">
      <w:r>
        <w:t>PD:</w:t>
      </w:r>
      <w:r>
        <w:tab/>
        <w:t>Day 5</w:t>
      </w:r>
    </w:p>
    <w:p w14:paraId="6FDEF039" w14:textId="77777777" w:rsidR="009E4362" w:rsidRDefault="009E4362" w:rsidP="008D1517">
      <w:r>
        <w:t>HP:</w:t>
      </w:r>
      <w:r>
        <w:tab/>
        <w:t>150</w:t>
      </w:r>
    </w:p>
    <w:p w14:paraId="56B2B883" w14:textId="77777777" w:rsidR="009E4362" w:rsidRDefault="009E4362" w:rsidP="008D1517">
      <w:r>
        <w:t>AW:</w:t>
      </w:r>
      <w:r>
        <w:tab/>
        <w:t>0</w:t>
      </w:r>
    </w:p>
    <w:p w14:paraId="215D5288" w14:textId="77777777" w:rsidR="009E4362" w:rsidRDefault="009E4362" w:rsidP="008D1517">
      <w:r>
        <w:t>AP:</w:t>
      </w:r>
      <w:r>
        <w:tab/>
        <w:t>100</w:t>
      </w:r>
    </w:p>
    <w:p w14:paraId="1433F630" w14:textId="77777777" w:rsidR="009E4362" w:rsidRDefault="009E4362" w:rsidP="008D1517">
      <w:r>
        <w:t>MU:</w:t>
      </w:r>
      <w:r>
        <w:tab/>
        <w:t>200</w:t>
      </w:r>
    </w:p>
    <w:p w14:paraId="28784D8E" w14:textId="77777777" w:rsidR="00054E69" w:rsidRDefault="00054E69" w:rsidP="008D1517"/>
    <w:p w14:paraId="2A440A51" w14:textId="77777777" w:rsidR="00054E69" w:rsidRDefault="00054E69" w:rsidP="008D1517">
      <w:r>
        <w:t>We assume we have the flight tickets according to PA and PD,</w:t>
      </w:r>
      <w:r w:rsidR="00266FB7">
        <w:t xml:space="preserve"> no ticket AP</w:t>
      </w:r>
      <w:r>
        <w:t xml:space="preserve"> and a ticket MU on day 4. Unfortunately all rooms for day 4 are already sold and therefore we jus</w:t>
      </w:r>
      <w:r w:rsidR="00157086">
        <w:t>t have rooms on day 1, 2 and 3.</w:t>
      </w:r>
      <w:r>
        <w:t xml:space="preserve"> </w:t>
      </w:r>
      <w:r w:rsidR="00BF1159">
        <w:t>All these rooms are in SS.</w:t>
      </w:r>
      <w:r w:rsidR="004369F9">
        <w:t xml:space="preserve"> So let’s calculate the hypothetical utility if we rescue the package and shorten the trip for 1 day.</w:t>
      </w:r>
    </w:p>
    <w:p w14:paraId="0F4C9514" w14:textId="77777777" w:rsidR="00BF1159" w:rsidRDefault="00BF1159" w:rsidP="008D1517"/>
    <w:p w14:paraId="07FFD6F8" w14:textId="77777777" w:rsidR="00BF1159" w:rsidRDefault="00BF1159" w:rsidP="008D1517">
      <w:r>
        <w:t xml:space="preserve">1000 – 0 – 100 </w:t>
      </w:r>
      <w:r w:rsidR="00266FB7">
        <w:t>+ 0 + 0 + 0 + 0 = 900</w:t>
      </w:r>
    </w:p>
    <w:p w14:paraId="7CE68C22" w14:textId="77777777" w:rsidR="00BF1159" w:rsidRDefault="00BF1159" w:rsidP="008D1517"/>
    <w:p w14:paraId="57044707" w14:textId="0A70AE78" w:rsidR="00266FB7" w:rsidRDefault="00BF1159" w:rsidP="008D1517">
      <w:r>
        <w:t>We now have to subtract the cost for the new outfight on day 4. We assume the maximum cost of $</w:t>
      </w:r>
      <w:r w:rsidR="00461887">
        <w:t>800 (resulting in an</w:t>
      </w:r>
      <w:r w:rsidR="00266FB7">
        <w:t xml:space="preserve"> utility of </w:t>
      </w:r>
      <w:r w:rsidR="00461887">
        <w:t>100), which</w:t>
      </w:r>
      <w:r>
        <w:t xml:space="preserve"> is still better than 0.</w:t>
      </w:r>
      <w:r w:rsidR="00C474DE">
        <w:t xml:space="preserve"> Furthermore, we might get rid of the useless MU ticket and receive some income, or might use it </w:t>
      </w:r>
      <w:r w:rsidR="00266FB7">
        <w:t>for another client.</w:t>
      </w:r>
    </w:p>
    <w:p w14:paraId="68A562EB" w14:textId="282BC5A3" w:rsidR="001A5126" w:rsidRDefault="00266FB7" w:rsidP="008D1517">
      <w:r>
        <w:t>We conclude that it is worth trying</w:t>
      </w:r>
      <w:r w:rsidR="00D75B0F">
        <w:t xml:space="preserve"> to rescue a package. Nevertheless, it is it a complex</w:t>
      </w:r>
      <w:r w:rsidR="00461887">
        <w:t xml:space="preserve"> opt</w:t>
      </w:r>
      <w:r w:rsidR="00461887">
        <w:t>i</w:t>
      </w:r>
      <w:r w:rsidR="00461887">
        <w:t>mization</w:t>
      </w:r>
      <w:r w:rsidR="00D75B0F">
        <w:t xml:space="preserve"> prob</w:t>
      </w:r>
      <w:r w:rsidR="00461887">
        <w:t>lem, where much more research could be done (if we had the time to do so).</w:t>
      </w:r>
    </w:p>
    <w:p w14:paraId="7FA6C3E3" w14:textId="77777777" w:rsidR="001A5126" w:rsidRDefault="001A5126" w:rsidP="008D1517"/>
    <w:p w14:paraId="669637CF" w14:textId="37F94F9B" w:rsidR="001A0D61" w:rsidRDefault="001A0D61" w:rsidP="00170A8C">
      <w:pPr>
        <w:pStyle w:val="berschrift3"/>
        <w:pageBreakBefore/>
      </w:pPr>
      <w:bookmarkStart w:id="12" w:name="_Toc350100139"/>
      <w:r>
        <w:lastRenderedPageBreak/>
        <w:t>Hotel types</w:t>
      </w:r>
      <w:bookmarkEnd w:id="12"/>
    </w:p>
    <w:p w14:paraId="3249D8A8" w14:textId="77777777" w:rsidR="00461887" w:rsidRDefault="001A5126" w:rsidP="006F2356">
      <w:r>
        <w:t xml:space="preserve">We primary focused our attention to the strategy of deciding which type of hotel we should buy. We assume better hotel rooms (TT) to be more expensive. In order to determine if it makes sense </w:t>
      </w:r>
      <w:r w:rsidR="003712DE">
        <w:t xml:space="preserve">for a client </w:t>
      </w:r>
      <w:r>
        <w:t>to invest</w:t>
      </w:r>
      <w:r w:rsidR="003712DE">
        <w:t xml:space="preserve"> in</w:t>
      </w:r>
      <w:r>
        <w:t xml:space="preserve"> TT rooms</w:t>
      </w:r>
      <w:r w:rsidR="003712DE">
        <w:t xml:space="preserve"> we calculate the total hypothetical costs for the client staying in TT or SS. We then subtract the total SS cost from the total TT cost. This difference represents the additional costs for the client to stay in the TT hotel during his trip. </w:t>
      </w:r>
    </w:p>
    <w:p w14:paraId="40F6D4FE" w14:textId="77777777" w:rsidR="00461887" w:rsidRDefault="00461887" w:rsidP="006F2356"/>
    <w:p w14:paraId="24F9DEB8" w14:textId="560961B9" w:rsidR="001A5126" w:rsidRDefault="003712DE" w:rsidP="006F2356">
      <w:r>
        <w:t xml:space="preserve">Since the premium hotel value (HP) is just granted once for the whole trip, we then compare the HP with the additional costs. The Premium Value has to be at least $30 higher than the additional costs. If so we the client agent will request TT hotel rooms, if not SS. </w:t>
      </w:r>
      <w:r w:rsidR="006A4819">
        <w:t>Furthermore, we figured that it generally makes more sense investing in TT rooms if a client trip is short rather than long. That is why we added a precondition to our calculation. If the client needs more than 2 rooms for his trip to get feasible, he will automatically skip the calculations and request cheap hotel rooms.</w:t>
      </w:r>
    </w:p>
    <w:p w14:paraId="5DDB1618" w14:textId="77777777" w:rsidR="00070225" w:rsidRDefault="00070225" w:rsidP="006F2356"/>
    <w:p w14:paraId="2F59BDC0" w14:textId="37AD40E0" w:rsidR="00097696" w:rsidRDefault="00DF4334" w:rsidP="00097696">
      <w:pPr>
        <w:pStyle w:val="berschrift3"/>
      </w:pPr>
      <w:bookmarkStart w:id="13" w:name="_Toc350100140"/>
      <w:r>
        <w:t>Pricing / Bidding</w:t>
      </w:r>
      <w:bookmarkEnd w:id="13"/>
    </w:p>
    <w:p w14:paraId="07C48610" w14:textId="77777777" w:rsidR="00557251" w:rsidRDefault="001A5126">
      <w:pPr>
        <w:spacing w:line="240" w:lineRule="auto"/>
        <w:jc w:val="left"/>
      </w:pPr>
      <w:r>
        <w:t xml:space="preserve">The fact that hotel auctions close randomly makes the attempt to predict the closure of them pointless. </w:t>
      </w:r>
      <w:r w:rsidR="00557251">
        <w:t>The hotel auctions are the most critical in TAC Classic, as a single missing Hotel room can render a whole package unfeasible.</w:t>
      </w:r>
    </w:p>
    <w:p w14:paraId="57C470B5" w14:textId="77777777" w:rsidR="00557251" w:rsidRDefault="00557251">
      <w:pPr>
        <w:spacing w:line="240" w:lineRule="auto"/>
        <w:jc w:val="left"/>
      </w:pPr>
    </w:p>
    <w:p w14:paraId="2624C192" w14:textId="624FA82E" w:rsidR="00557251" w:rsidRDefault="00557251">
      <w:pPr>
        <w:spacing w:line="240" w:lineRule="auto"/>
        <w:jc w:val="left"/>
      </w:pPr>
      <w:r>
        <w:t xml:space="preserve">Therefore, in hotel auctions we try to get our rooms at any cost – as long as the cost are not higher than loosing the whole package. We increase our bid by </w:t>
      </w:r>
      <w:r w:rsidR="00DC468A">
        <w:t>[</w:t>
      </w:r>
      <w:proofErr w:type="spellStart"/>
      <w:r>
        <w:t>current_ask_price</w:t>
      </w:r>
      <w:proofErr w:type="spellEnd"/>
      <w:r>
        <w:t xml:space="preserve"> + 20$</w:t>
      </w:r>
      <w:r w:rsidR="00DC468A">
        <w:t>] when our HQW drops beyond what we need.</w:t>
      </w:r>
    </w:p>
    <w:p w14:paraId="3A55940C" w14:textId="77777777" w:rsidR="00557251" w:rsidRDefault="00557251">
      <w:pPr>
        <w:spacing w:line="240" w:lineRule="auto"/>
        <w:jc w:val="left"/>
      </w:pPr>
    </w:p>
    <w:p w14:paraId="505E3D7E" w14:textId="77777777" w:rsidR="00DC468A" w:rsidRDefault="00557251">
      <w:pPr>
        <w:spacing w:line="240" w:lineRule="auto"/>
        <w:jc w:val="left"/>
      </w:pPr>
      <w:r>
        <w:t xml:space="preserve">To avoid the worst case – that is an unfeasible package – we consider shortening the trip. </w:t>
      </w:r>
    </w:p>
    <w:p w14:paraId="001D74EB" w14:textId="2E567770" w:rsidR="00557251" w:rsidRDefault="00DC468A" w:rsidP="00DC468A">
      <w:pPr>
        <w:spacing w:line="240" w:lineRule="auto"/>
        <w:jc w:val="left"/>
      </w:pPr>
      <w:r>
        <w:t>When a hotel room auction for a certain day has closed, and it is</w:t>
      </w:r>
      <w:r w:rsidR="00557251">
        <w:t xml:space="preserve"> clear that we miss a certain amount of hotel rooms, we can reorganize the client preferences and shorten the trip. This normally means that we have to buy an additional flight, and probably sell some already owned entertainment tickets.</w:t>
      </w:r>
    </w:p>
    <w:p w14:paraId="1D698311" w14:textId="77777777" w:rsidR="00557251" w:rsidRDefault="00557251">
      <w:pPr>
        <w:spacing w:line="240" w:lineRule="auto"/>
        <w:jc w:val="left"/>
      </w:pPr>
    </w:p>
    <w:p w14:paraId="73D5E5B6" w14:textId="77777777" w:rsidR="00557251" w:rsidRDefault="00557251">
      <w:pPr>
        <w:spacing w:line="240" w:lineRule="auto"/>
        <w:jc w:val="left"/>
      </w:pPr>
    </w:p>
    <w:p w14:paraId="38EB7C66" w14:textId="1957C8F0" w:rsidR="00CC061F" w:rsidRDefault="00CC061F">
      <w:pPr>
        <w:spacing w:line="240" w:lineRule="auto"/>
        <w:jc w:val="left"/>
        <w:rPr>
          <w:rFonts w:ascii="Cambria" w:eastAsia="Times New Roman" w:hAnsi="Cambria"/>
          <w:b/>
          <w:bCs/>
          <w:sz w:val="26"/>
          <w:szCs w:val="26"/>
        </w:rPr>
      </w:pPr>
      <w:r>
        <w:br w:type="page"/>
      </w:r>
    </w:p>
    <w:p w14:paraId="7A016420" w14:textId="339C24D0" w:rsidR="005721EB" w:rsidRDefault="006F2356" w:rsidP="005721EB">
      <w:pPr>
        <w:pStyle w:val="berschrift2"/>
      </w:pPr>
      <w:bookmarkStart w:id="14" w:name="_Toc350100141"/>
      <w:r>
        <w:lastRenderedPageBreak/>
        <w:t>Entertainment</w:t>
      </w:r>
      <w:bookmarkEnd w:id="14"/>
    </w:p>
    <w:p w14:paraId="2DEFDAE1" w14:textId="0107D08D" w:rsidR="000B0E7C" w:rsidRDefault="000F6B01" w:rsidP="00853AF7">
      <w:pPr>
        <w:pStyle w:val="berschrift3"/>
      </w:pPr>
      <w:bookmarkStart w:id="15" w:name="_Toc350100142"/>
      <w:r>
        <w:t>Introduction</w:t>
      </w:r>
      <w:bookmarkEnd w:id="15"/>
    </w:p>
    <w:p w14:paraId="65ACA66E" w14:textId="77777777" w:rsidR="000B0E7C" w:rsidRDefault="00A85508" w:rsidP="00853AF7">
      <w:r>
        <w:t xml:space="preserve">Entertainment auctions are the only </w:t>
      </w:r>
      <w:r w:rsidR="00833E2B">
        <w:t xml:space="preserve">double </w:t>
      </w:r>
      <w:r w:rsidR="007405C7">
        <w:t>auctions</w:t>
      </w:r>
      <w:r w:rsidR="00AF3EF9">
        <w:t xml:space="preserve"> in the game</w:t>
      </w:r>
      <w:r w:rsidR="007405C7">
        <w:t xml:space="preserve"> which mean</w:t>
      </w:r>
      <w:r w:rsidR="00AF3EF9">
        <w:t>s</w:t>
      </w:r>
      <w:r w:rsidR="00833E2B">
        <w:t xml:space="preserve"> that agents</w:t>
      </w:r>
      <w:r w:rsidR="000C2339">
        <w:t xml:space="preserve"> can act as sellers and buyers. At the beginning of the game we will receive a total of 12 tic</w:t>
      </w:r>
      <w:r w:rsidR="000C2339">
        <w:t>k</w:t>
      </w:r>
      <w:r w:rsidR="000C2339">
        <w:t>ets. The possible allocations of the tickets are the following ones:</w:t>
      </w:r>
    </w:p>
    <w:p w14:paraId="2B79A8BF" w14:textId="77777777" w:rsidR="002F4541" w:rsidRDefault="002F4541" w:rsidP="00853AF7"/>
    <w:p w14:paraId="754B789B" w14:textId="77777777" w:rsidR="00686AF8" w:rsidRDefault="00686AF8" w:rsidP="00853AF7">
      <w:pPr>
        <w:sectPr w:rsidR="00686AF8" w:rsidSect="00723E8A">
          <w:headerReference w:type="default" r:id="rId10"/>
          <w:footerReference w:type="default" r:id="rId11"/>
          <w:pgSz w:w="11906" w:h="16838"/>
          <w:pgMar w:top="1417" w:right="1417" w:bottom="1134" w:left="1417" w:header="708" w:footer="708" w:gutter="0"/>
          <w:cols w:space="708"/>
          <w:titlePg/>
          <w:docGrid w:linePitch="360"/>
        </w:sectPr>
      </w:pPr>
    </w:p>
    <w:tbl>
      <w:tblPr>
        <w:tblW w:w="3580" w:type="dxa"/>
        <w:tblInd w:w="93" w:type="dxa"/>
        <w:tblLook w:val="04A0" w:firstRow="1" w:lastRow="0" w:firstColumn="1" w:lastColumn="0" w:noHBand="0" w:noVBand="1"/>
      </w:tblPr>
      <w:tblGrid>
        <w:gridCol w:w="700"/>
        <w:gridCol w:w="360"/>
        <w:gridCol w:w="600"/>
        <w:gridCol w:w="380"/>
        <w:gridCol w:w="600"/>
        <w:gridCol w:w="340"/>
        <w:gridCol w:w="600"/>
      </w:tblGrid>
      <w:tr w:rsidR="00D81CFE" w:rsidRPr="00D81CFE" w14:paraId="5968C09A" w14:textId="77777777" w:rsidTr="00D81CFE">
        <w:trPr>
          <w:trHeight w:val="300"/>
        </w:trPr>
        <w:tc>
          <w:tcPr>
            <w:tcW w:w="700" w:type="dxa"/>
            <w:tcBorders>
              <w:top w:val="nil"/>
              <w:left w:val="nil"/>
              <w:bottom w:val="nil"/>
              <w:right w:val="nil"/>
            </w:tcBorders>
            <w:shd w:val="clear" w:color="auto" w:fill="auto"/>
            <w:noWrap/>
            <w:vAlign w:val="bottom"/>
            <w:hideMark/>
          </w:tcPr>
          <w:p w14:paraId="6B5ECE9D" w14:textId="77777777" w:rsidR="002F4541" w:rsidRDefault="002F4541" w:rsidP="00D81CFE">
            <w:pPr>
              <w:spacing w:line="240" w:lineRule="auto"/>
              <w:jc w:val="left"/>
              <w:rPr>
                <w:rFonts w:ascii="Calibri" w:eastAsia="Times New Roman" w:hAnsi="Calibri"/>
                <w:b/>
                <w:bCs/>
                <w:color w:val="000000"/>
              </w:rPr>
            </w:pPr>
          </w:p>
          <w:p w14:paraId="2F294410"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1</w:t>
            </w:r>
          </w:p>
        </w:tc>
        <w:tc>
          <w:tcPr>
            <w:tcW w:w="360" w:type="dxa"/>
            <w:tcBorders>
              <w:top w:val="nil"/>
              <w:left w:val="nil"/>
              <w:bottom w:val="nil"/>
              <w:right w:val="nil"/>
            </w:tcBorders>
            <w:shd w:val="clear" w:color="auto" w:fill="auto"/>
            <w:noWrap/>
            <w:vAlign w:val="bottom"/>
            <w:hideMark/>
          </w:tcPr>
          <w:p w14:paraId="5D24EA5C" w14:textId="77777777" w:rsidR="00D81CFE" w:rsidRPr="00D81CFE" w:rsidRDefault="00D81CFE" w:rsidP="00D81CFE">
            <w:pPr>
              <w:spacing w:line="240" w:lineRule="auto"/>
              <w:jc w:val="left"/>
              <w:rPr>
                <w:rFonts w:ascii="Calibri" w:eastAsia="Times New Roman" w:hAnsi="Calibri"/>
                <w:b/>
                <w:bCs/>
                <w:color w:val="000000"/>
              </w:rPr>
            </w:pPr>
          </w:p>
        </w:tc>
        <w:tc>
          <w:tcPr>
            <w:tcW w:w="600" w:type="dxa"/>
            <w:tcBorders>
              <w:top w:val="nil"/>
              <w:left w:val="nil"/>
              <w:bottom w:val="nil"/>
              <w:right w:val="nil"/>
            </w:tcBorders>
            <w:shd w:val="clear" w:color="auto" w:fill="auto"/>
            <w:noWrap/>
            <w:vAlign w:val="bottom"/>
            <w:hideMark/>
          </w:tcPr>
          <w:p w14:paraId="6C3FAF60"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2</w:t>
            </w:r>
          </w:p>
        </w:tc>
        <w:tc>
          <w:tcPr>
            <w:tcW w:w="380" w:type="dxa"/>
            <w:tcBorders>
              <w:top w:val="nil"/>
              <w:left w:val="nil"/>
              <w:bottom w:val="nil"/>
              <w:right w:val="nil"/>
            </w:tcBorders>
            <w:shd w:val="clear" w:color="auto" w:fill="auto"/>
            <w:noWrap/>
            <w:vAlign w:val="bottom"/>
            <w:hideMark/>
          </w:tcPr>
          <w:p w14:paraId="6237DB8D" w14:textId="77777777" w:rsidR="00D81CFE" w:rsidRPr="00D81CFE" w:rsidRDefault="00D81CFE" w:rsidP="00D81CFE">
            <w:pPr>
              <w:spacing w:line="240" w:lineRule="auto"/>
              <w:jc w:val="left"/>
              <w:rPr>
                <w:rFonts w:ascii="Calibri" w:eastAsia="Times New Roman" w:hAnsi="Calibri"/>
                <w:b/>
                <w:bCs/>
                <w:color w:val="000000"/>
              </w:rPr>
            </w:pPr>
          </w:p>
        </w:tc>
        <w:tc>
          <w:tcPr>
            <w:tcW w:w="600" w:type="dxa"/>
            <w:tcBorders>
              <w:top w:val="nil"/>
              <w:left w:val="nil"/>
              <w:bottom w:val="nil"/>
              <w:right w:val="nil"/>
            </w:tcBorders>
            <w:shd w:val="clear" w:color="auto" w:fill="auto"/>
            <w:noWrap/>
            <w:vAlign w:val="bottom"/>
            <w:hideMark/>
          </w:tcPr>
          <w:p w14:paraId="13EE9CCC"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3</w:t>
            </w:r>
          </w:p>
        </w:tc>
        <w:tc>
          <w:tcPr>
            <w:tcW w:w="340" w:type="dxa"/>
            <w:tcBorders>
              <w:top w:val="nil"/>
              <w:left w:val="nil"/>
              <w:bottom w:val="nil"/>
              <w:right w:val="nil"/>
            </w:tcBorders>
            <w:shd w:val="clear" w:color="auto" w:fill="auto"/>
            <w:noWrap/>
            <w:vAlign w:val="bottom"/>
            <w:hideMark/>
          </w:tcPr>
          <w:p w14:paraId="4401F927" w14:textId="77777777" w:rsidR="00D81CFE" w:rsidRPr="00D81CFE" w:rsidRDefault="00D81CFE" w:rsidP="00D81CFE">
            <w:pPr>
              <w:spacing w:line="240" w:lineRule="auto"/>
              <w:jc w:val="left"/>
              <w:rPr>
                <w:rFonts w:ascii="Calibri" w:eastAsia="Times New Roman" w:hAnsi="Calibri"/>
                <w:b/>
                <w:bCs/>
                <w:color w:val="000000"/>
              </w:rPr>
            </w:pPr>
          </w:p>
        </w:tc>
        <w:tc>
          <w:tcPr>
            <w:tcW w:w="600" w:type="dxa"/>
            <w:tcBorders>
              <w:top w:val="nil"/>
              <w:left w:val="nil"/>
              <w:bottom w:val="nil"/>
              <w:right w:val="nil"/>
            </w:tcBorders>
            <w:shd w:val="clear" w:color="auto" w:fill="auto"/>
            <w:noWrap/>
            <w:vAlign w:val="bottom"/>
            <w:hideMark/>
          </w:tcPr>
          <w:p w14:paraId="1AC02C1B"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4</w:t>
            </w:r>
          </w:p>
        </w:tc>
      </w:tr>
      <w:tr w:rsidR="00D81CFE" w:rsidRPr="00D81CFE" w14:paraId="2A5C2ABE" w14:textId="77777777" w:rsidTr="00D81CFE">
        <w:trPr>
          <w:trHeight w:val="300"/>
        </w:trPr>
        <w:tc>
          <w:tcPr>
            <w:tcW w:w="700" w:type="dxa"/>
            <w:tcBorders>
              <w:top w:val="nil"/>
              <w:left w:val="nil"/>
              <w:bottom w:val="nil"/>
              <w:right w:val="nil"/>
            </w:tcBorders>
            <w:shd w:val="clear" w:color="000000" w:fill="DCE6F1"/>
            <w:noWrap/>
            <w:vAlign w:val="bottom"/>
            <w:hideMark/>
          </w:tcPr>
          <w:p w14:paraId="22B1C803"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1952DC6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ADF2A6D"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80" w:type="dxa"/>
            <w:tcBorders>
              <w:top w:val="nil"/>
              <w:left w:val="nil"/>
              <w:bottom w:val="nil"/>
              <w:right w:val="nil"/>
            </w:tcBorders>
            <w:shd w:val="clear" w:color="000000" w:fill="DCE6F1"/>
            <w:noWrap/>
            <w:vAlign w:val="bottom"/>
            <w:hideMark/>
          </w:tcPr>
          <w:p w14:paraId="7E6B4F7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5D581F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1AE6ED6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82EE6E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61254061" w14:textId="77777777" w:rsidTr="00D81CFE">
        <w:trPr>
          <w:trHeight w:val="300"/>
        </w:trPr>
        <w:tc>
          <w:tcPr>
            <w:tcW w:w="700" w:type="dxa"/>
            <w:tcBorders>
              <w:top w:val="nil"/>
              <w:left w:val="nil"/>
              <w:bottom w:val="nil"/>
              <w:right w:val="nil"/>
            </w:tcBorders>
            <w:shd w:val="clear" w:color="000000" w:fill="DCE6F1"/>
            <w:noWrap/>
            <w:vAlign w:val="bottom"/>
            <w:hideMark/>
          </w:tcPr>
          <w:p w14:paraId="2CE08F2B"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3DE13DC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50C27B5"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80" w:type="dxa"/>
            <w:tcBorders>
              <w:top w:val="nil"/>
              <w:left w:val="nil"/>
              <w:bottom w:val="nil"/>
              <w:right w:val="nil"/>
            </w:tcBorders>
            <w:shd w:val="clear" w:color="000000" w:fill="DCE6F1"/>
            <w:noWrap/>
            <w:vAlign w:val="bottom"/>
            <w:hideMark/>
          </w:tcPr>
          <w:p w14:paraId="3E5BFC8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9F2D21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237234B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F5D161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6FBD8C2A" w14:textId="77777777" w:rsidTr="00D81CFE">
        <w:trPr>
          <w:trHeight w:val="300"/>
        </w:trPr>
        <w:tc>
          <w:tcPr>
            <w:tcW w:w="700" w:type="dxa"/>
            <w:tcBorders>
              <w:top w:val="nil"/>
              <w:left w:val="nil"/>
              <w:bottom w:val="nil"/>
              <w:right w:val="nil"/>
            </w:tcBorders>
            <w:shd w:val="clear" w:color="auto" w:fill="auto"/>
            <w:noWrap/>
            <w:vAlign w:val="bottom"/>
            <w:hideMark/>
          </w:tcPr>
          <w:p w14:paraId="6D23A2C6"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0B288875"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2D07B42A"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1B9789EC"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1F92F455"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63B4334C"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1320E352"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0CC83CBA" w14:textId="77777777" w:rsidTr="00D81CFE">
        <w:trPr>
          <w:trHeight w:val="300"/>
        </w:trPr>
        <w:tc>
          <w:tcPr>
            <w:tcW w:w="700" w:type="dxa"/>
            <w:tcBorders>
              <w:top w:val="nil"/>
              <w:left w:val="nil"/>
              <w:bottom w:val="nil"/>
              <w:right w:val="nil"/>
            </w:tcBorders>
            <w:shd w:val="clear" w:color="000000" w:fill="DCE6F1"/>
            <w:noWrap/>
            <w:vAlign w:val="bottom"/>
            <w:hideMark/>
          </w:tcPr>
          <w:p w14:paraId="55B71D1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6CE4FD7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7DC717C"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80" w:type="dxa"/>
            <w:tcBorders>
              <w:top w:val="nil"/>
              <w:left w:val="nil"/>
              <w:bottom w:val="nil"/>
              <w:right w:val="nil"/>
            </w:tcBorders>
            <w:shd w:val="clear" w:color="000000" w:fill="DCE6F1"/>
            <w:noWrap/>
            <w:vAlign w:val="bottom"/>
            <w:hideMark/>
          </w:tcPr>
          <w:p w14:paraId="4EFA5ED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614375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009AEB88"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24A706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7AC2F84C" w14:textId="77777777" w:rsidTr="00D81CFE">
        <w:trPr>
          <w:trHeight w:val="300"/>
        </w:trPr>
        <w:tc>
          <w:tcPr>
            <w:tcW w:w="700" w:type="dxa"/>
            <w:tcBorders>
              <w:top w:val="nil"/>
              <w:left w:val="nil"/>
              <w:bottom w:val="nil"/>
              <w:right w:val="nil"/>
            </w:tcBorders>
            <w:shd w:val="clear" w:color="000000" w:fill="DCE6F1"/>
            <w:noWrap/>
            <w:vAlign w:val="bottom"/>
            <w:hideMark/>
          </w:tcPr>
          <w:p w14:paraId="78CE67CF"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217171E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82B6E9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553DFE6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656938F"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40" w:type="dxa"/>
            <w:tcBorders>
              <w:top w:val="nil"/>
              <w:left w:val="nil"/>
              <w:bottom w:val="nil"/>
              <w:right w:val="nil"/>
            </w:tcBorders>
            <w:shd w:val="clear" w:color="000000" w:fill="DCE6F1"/>
            <w:noWrap/>
            <w:vAlign w:val="bottom"/>
            <w:hideMark/>
          </w:tcPr>
          <w:p w14:paraId="0267A76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D8CB9D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5A365C36" w14:textId="77777777" w:rsidTr="00D81CFE">
        <w:trPr>
          <w:trHeight w:val="300"/>
        </w:trPr>
        <w:tc>
          <w:tcPr>
            <w:tcW w:w="700" w:type="dxa"/>
            <w:tcBorders>
              <w:top w:val="nil"/>
              <w:left w:val="nil"/>
              <w:bottom w:val="nil"/>
              <w:right w:val="nil"/>
            </w:tcBorders>
            <w:shd w:val="clear" w:color="auto" w:fill="auto"/>
            <w:noWrap/>
            <w:vAlign w:val="bottom"/>
            <w:hideMark/>
          </w:tcPr>
          <w:p w14:paraId="24BC887A"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6FCC7660"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11E63AB6"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48671914"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363A009D"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6A36538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12F9A11"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750902F5" w14:textId="77777777" w:rsidTr="00D81CFE">
        <w:trPr>
          <w:trHeight w:val="300"/>
        </w:trPr>
        <w:tc>
          <w:tcPr>
            <w:tcW w:w="700" w:type="dxa"/>
            <w:tcBorders>
              <w:top w:val="nil"/>
              <w:left w:val="nil"/>
              <w:bottom w:val="nil"/>
              <w:right w:val="nil"/>
            </w:tcBorders>
            <w:shd w:val="clear" w:color="000000" w:fill="DCE6F1"/>
            <w:noWrap/>
            <w:vAlign w:val="bottom"/>
            <w:hideMark/>
          </w:tcPr>
          <w:p w14:paraId="727C5BE1"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27DDC5E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1FD9F1D"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80" w:type="dxa"/>
            <w:tcBorders>
              <w:top w:val="nil"/>
              <w:left w:val="nil"/>
              <w:bottom w:val="nil"/>
              <w:right w:val="nil"/>
            </w:tcBorders>
            <w:shd w:val="clear" w:color="000000" w:fill="DCE6F1"/>
            <w:noWrap/>
            <w:vAlign w:val="bottom"/>
            <w:hideMark/>
          </w:tcPr>
          <w:p w14:paraId="79CDC27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5AB6D5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7C8F507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10FC51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2D163E44" w14:textId="77777777" w:rsidTr="00D81CFE">
        <w:trPr>
          <w:trHeight w:val="300"/>
        </w:trPr>
        <w:tc>
          <w:tcPr>
            <w:tcW w:w="700" w:type="dxa"/>
            <w:tcBorders>
              <w:top w:val="nil"/>
              <w:left w:val="nil"/>
              <w:bottom w:val="nil"/>
              <w:right w:val="nil"/>
            </w:tcBorders>
            <w:shd w:val="clear" w:color="000000" w:fill="DCE6F1"/>
            <w:noWrap/>
            <w:vAlign w:val="bottom"/>
            <w:hideMark/>
          </w:tcPr>
          <w:p w14:paraId="75C357A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62069C2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2A2439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1607B82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1303770"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40" w:type="dxa"/>
            <w:tcBorders>
              <w:top w:val="nil"/>
              <w:left w:val="nil"/>
              <w:bottom w:val="nil"/>
              <w:right w:val="nil"/>
            </w:tcBorders>
            <w:shd w:val="clear" w:color="000000" w:fill="DCE6F1"/>
            <w:noWrap/>
            <w:vAlign w:val="bottom"/>
            <w:hideMark/>
          </w:tcPr>
          <w:p w14:paraId="71CB8EE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9368EEF"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r w:rsidR="00D81CFE" w:rsidRPr="00D81CFE" w14:paraId="18628D04" w14:textId="77777777" w:rsidTr="00D81CFE">
        <w:trPr>
          <w:trHeight w:val="300"/>
        </w:trPr>
        <w:tc>
          <w:tcPr>
            <w:tcW w:w="700" w:type="dxa"/>
            <w:tcBorders>
              <w:top w:val="nil"/>
              <w:left w:val="nil"/>
              <w:bottom w:val="nil"/>
              <w:right w:val="nil"/>
            </w:tcBorders>
            <w:shd w:val="clear" w:color="auto" w:fill="auto"/>
            <w:noWrap/>
            <w:vAlign w:val="bottom"/>
            <w:hideMark/>
          </w:tcPr>
          <w:p w14:paraId="495F8F91"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721397D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74B5486E"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69A893AD"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03364D76"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554653C6"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0608BDB5"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0398C03F" w14:textId="77777777" w:rsidTr="00D81CFE">
        <w:trPr>
          <w:trHeight w:val="300"/>
        </w:trPr>
        <w:tc>
          <w:tcPr>
            <w:tcW w:w="700" w:type="dxa"/>
            <w:tcBorders>
              <w:top w:val="nil"/>
              <w:left w:val="nil"/>
              <w:bottom w:val="nil"/>
              <w:right w:val="nil"/>
            </w:tcBorders>
            <w:shd w:val="clear" w:color="000000" w:fill="DCE6F1"/>
            <w:noWrap/>
            <w:vAlign w:val="bottom"/>
            <w:hideMark/>
          </w:tcPr>
          <w:p w14:paraId="17C89824"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05814DB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C8EEE2C"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80" w:type="dxa"/>
            <w:tcBorders>
              <w:top w:val="nil"/>
              <w:left w:val="nil"/>
              <w:bottom w:val="nil"/>
              <w:right w:val="nil"/>
            </w:tcBorders>
            <w:shd w:val="clear" w:color="000000" w:fill="DCE6F1"/>
            <w:noWrap/>
            <w:vAlign w:val="bottom"/>
            <w:hideMark/>
          </w:tcPr>
          <w:p w14:paraId="2253EA8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858D6A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53303C9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C91E20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1E17FC0B" w14:textId="77777777" w:rsidTr="00D81CFE">
        <w:trPr>
          <w:trHeight w:val="300"/>
        </w:trPr>
        <w:tc>
          <w:tcPr>
            <w:tcW w:w="700" w:type="dxa"/>
            <w:tcBorders>
              <w:top w:val="nil"/>
              <w:left w:val="nil"/>
              <w:bottom w:val="nil"/>
              <w:right w:val="nil"/>
            </w:tcBorders>
            <w:shd w:val="clear" w:color="000000" w:fill="DCE6F1"/>
            <w:noWrap/>
            <w:vAlign w:val="bottom"/>
            <w:hideMark/>
          </w:tcPr>
          <w:p w14:paraId="1613F00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15ED014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05709D6"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80" w:type="dxa"/>
            <w:tcBorders>
              <w:top w:val="nil"/>
              <w:left w:val="nil"/>
              <w:bottom w:val="nil"/>
              <w:right w:val="nil"/>
            </w:tcBorders>
            <w:shd w:val="clear" w:color="000000" w:fill="DCE6F1"/>
            <w:noWrap/>
            <w:vAlign w:val="bottom"/>
            <w:hideMark/>
          </w:tcPr>
          <w:p w14:paraId="6621390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396673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5C01708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E45FD6C"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r w:rsidR="00D81CFE" w:rsidRPr="00D81CFE" w14:paraId="2D386D7C" w14:textId="77777777" w:rsidTr="00D81CFE">
        <w:trPr>
          <w:trHeight w:val="300"/>
        </w:trPr>
        <w:tc>
          <w:tcPr>
            <w:tcW w:w="700" w:type="dxa"/>
            <w:tcBorders>
              <w:top w:val="nil"/>
              <w:left w:val="nil"/>
              <w:bottom w:val="nil"/>
              <w:right w:val="nil"/>
            </w:tcBorders>
            <w:shd w:val="clear" w:color="auto" w:fill="auto"/>
            <w:noWrap/>
            <w:vAlign w:val="bottom"/>
            <w:hideMark/>
          </w:tcPr>
          <w:p w14:paraId="192CE360"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6A1BA83F"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21278F0"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59B6794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857C727"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6A7FF0A4"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93FBCBD"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6B6298A4" w14:textId="77777777" w:rsidTr="00D81CFE">
        <w:trPr>
          <w:trHeight w:val="300"/>
        </w:trPr>
        <w:tc>
          <w:tcPr>
            <w:tcW w:w="700" w:type="dxa"/>
            <w:tcBorders>
              <w:top w:val="nil"/>
              <w:left w:val="nil"/>
              <w:bottom w:val="nil"/>
              <w:right w:val="nil"/>
            </w:tcBorders>
            <w:shd w:val="clear" w:color="000000" w:fill="DCE6F1"/>
            <w:noWrap/>
            <w:vAlign w:val="bottom"/>
            <w:hideMark/>
          </w:tcPr>
          <w:p w14:paraId="68CD0B2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1D32DB7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319884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458E83F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7691843"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40" w:type="dxa"/>
            <w:tcBorders>
              <w:top w:val="nil"/>
              <w:left w:val="nil"/>
              <w:bottom w:val="nil"/>
              <w:right w:val="nil"/>
            </w:tcBorders>
            <w:shd w:val="clear" w:color="000000" w:fill="DCE6F1"/>
            <w:noWrap/>
            <w:vAlign w:val="bottom"/>
            <w:hideMark/>
          </w:tcPr>
          <w:p w14:paraId="65D4760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2C1443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1863CBBC" w14:textId="77777777" w:rsidTr="00D81CFE">
        <w:trPr>
          <w:trHeight w:val="300"/>
        </w:trPr>
        <w:tc>
          <w:tcPr>
            <w:tcW w:w="700" w:type="dxa"/>
            <w:tcBorders>
              <w:top w:val="nil"/>
              <w:left w:val="nil"/>
              <w:bottom w:val="nil"/>
              <w:right w:val="nil"/>
            </w:tcBorders>
            <w:shd w:val="clear" w:color="000000" w:fill="DCE6F1"/>
            <w:noWrap/>
            <w:vAlign w:val="bottom"/>
            <w:hideMark/>
          </w:tcPr>
          <w:p w14:paraId="4086C14A"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0CB21B8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7D62C16"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80" w:type="dxa"/>
            <w:tcBorders>
              <w:top w:val="nil"/>
              <w:left w:val="nil"/>
              <w:bottom w:val="nil"/>
              <w:right w:val="nil"/>
            </w:tcBorders>
            <w:shd w:val="clear" w:color="000000" w:fill="DCE6F1"/>
            <w:noWrap/>
            <w:vAlign w:val="bottom"/>
            <w:hideMark/>
          </w:tcPr>
          <w:p w14:paraId="5E66040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AB4AD8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5071BDA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6849C0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327BCADB" w14:textId="77777777" w:rsidTr="00D81CFE">
        <w:trPr>
          <w:trHeight w:val="300"/>
        </w:trPr>
        <w:tc>
          <w:tcPr>
            <w:tcW w:w="700" w:type="dxa"/>
            <w:tcBorders>
              <w:top w:val="nil"/>
              <w:left w:val="nil"/>
              <w:bottom w:val="nil"/>
              <w:right w:val="nil"/>
            </w:tcBorders>
            <w:shd w:val="clear" w:color="auto" w:fill="auto"/>
            <w:noWrap/>
            <w:vAlign w:val="bottom"/>
            <w:hideMark/>
          </w:tcPr>
          <w:p w14:paraId="478BAE6F"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54AFA892"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71E2D77B"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26717FD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B426C8A"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6E4AD9A0"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88BB3C1"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457F678A" w14:textId="77777777" w:rsidTr="00D81CFE">
        <w:trPr>
          <w:trHeight w:val="300"/>
        </w:trPr>
        <w:tc>
          <w:tcPr>
            <w:tcW w:w="700" w:type="dxa"/>
            <w:tcBorders>
              <w:top w:val="nil"/>
              <w:left w:val="nil"/>
              <w:bottom w:val="nil"/>
              <w:right w:val="nil"/>
            </w:tcBorders>
            <w:shd w:val="clear" w:color="000000" w:fill="DCE6F1"/>
            <w:noWrap/>
            <w:vAlign w:val="bottom"/>
            <w:hideMark/>
          </w:tcPr>
          <w:p w14:paraId="522201EF"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7DB1078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B7A16B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65C53F9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B249183"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40" w:type="dxa"/>
            <w:tcBorders>
              <w:top w:val="nil"/>
              <w:left w:val="nil"/>
              <w:bottom w:val="nil"/>
              <w:right w:val="nil"/>
            </w:tcBorders>
            <w:shd w:val="clear" w:color="000000" w:fill="DCE6F1"/>
            <w:noWrap/>
            <w:vAlign w:val="bottom"/>
            <w:hideMark/>
          </w:tcPr>
          <w:p w14:paraId="24EF47C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AA05F9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2B429E86" w14:textId="77777777" w:rsidTr="00D81CFE">
        <w:trPr>
          <w:trHeight w:val="300"/>
        </w:trPr>
        <w:tc>
          <w:tcPr>
            <w:tcW w:w="700" w:type="dxa"/>
            <w:tcBorders>
              <w:top w:val="nil"/>
              <w:left w:val="nil"/>
              <w:bottom w:val="nil"/>
              <w:right w:val="nil"/>
            </w:tcBorders>
            <w:shd w:val="clear" w:color="000000" w:fill="DCE6F1"/>
            <w:noWrap/>
            <w:vAlign w:val="bottom"/>
            <w:hideMark/>
          </w:tcPr>
          <w:p w14:paraId="43B3EA81"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68383AB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03269B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390F1B8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3A0CA4A"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40" w:type="dxa"/>
            <w:tcBorders>
              <w:top w:val="nil"/>
              <w:left w:val="nil"/>
              <w:bottom w:val="nil"/>
              <w:right w:val="nil"/>
            </w:tcBorders>
            <w:shd w:val="clear" w:color="000000" w:fill="DCE6F1"/>
            <w:noWrap/>
            <w:vAlign w:val="bottom"/>
            <w:hideMark/>
          </w:tcPr>
          <w:p w14:paraId="1A7D391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104411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2DCEEB9E" w14:textId="77777777" w:rsidTr="00D81CFE">
        <w:trPr>
          <w:trHeight w:val="300"/>
        </w:trPr>
        <w:tc>
          <w:tcPr>
            <w:tcW w:w="700" w:type="dxa"/>
            <w:tcBorders>
              <w:top w:val="nil"/>
              <w:left w:val="nil"/>
              <w:bottom w:val="nil"/>
              <w:right w:val="nil"/>
            </w:tcBorders>
            <w:shd w:val="clear" w:color="auto" w:fill="auto"/>
            <w:noWrap/>
            <w:vAlign w:val="bottom"/>
            <w:hideMark/>
          </w:tcPr>
          <w:p w14:paraId="35C83BDE"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5DAD8E8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6420445"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0DAAB77E"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94E09E1"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71DDE3E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87D666A"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6B36171C" w14:textId="77777777" w:rsidTr="00D81CFE">
        <w:trPr>
          <w:trHeight w:val="300"/>
        </w:trPr>
        <w:tc>
          <w:tcPr>
            <w:tcW w:w="700" w:type="dxa"/>
            <w:tcBorders>
              <w:top w:val="nil"/>
              <w:left w:val="nil"/>
              <w:bottom w:val="nil"/>
              <w:right w:val="nil"/>
            </w:tcBorders>
            <w:shd w:val="clear" w:color="000000" w:fill="DCE6F1"/>
            <w:noWrap/>
            <w:vAlign w:val="bottom"/>
            <w:hideMark/>
          </w:tcPr>
          <w:p w14:paraId="7631D095"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701BC93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502D17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0829B82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389F9B2"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40" w:type="dxa"/>
            <w:tcBorders>
              <w:top w:val="nil"/>
              <w:left w:val="nil"/>
              <w:bottom w:val="nil"/>
              <w:right w:val="nil"/>
            </w:tcBorders>
            <w:shd w:val="clear" w:color="000000" w:fill="DCE6F1"/>
            <w:noWrap/>
            <w:vAlign w:val="bottom"/>
            <w:hideMark/>
          </w:tcPr>
          <w:p w14:paraId="1F3CF97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13BB908"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7E1FDA85" w14:textId="77777777" w:rsidTr="00D81CFE">
        <w:trPr>
          <w:trHeight w:val="300"/>
        </w:trPr>
        <w:tc>
          <w:tcPr>
            <w:tcW w:w="700" w:type="dxa"/>
            <w:tcBorders>
              <w:top w:val="nil"/>
              <w:left w:val="nil"/>
              <w:bottom w:val="nil"/>
              <w:right w:val="nil"/>
            </w:tcBorders>
            <w:shd w:val="clear" w:color="000000" w:fill="DCE6F1"/>
            <w:noWrap/>
            <w:vAlign w:val="bottom"/>
            <w:hideMark/>
          </w:tcPr>
          <w:p w14:paraId="152177A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3FF7DEA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32604E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049740B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99AF07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40" w:type="dxa"/>
            <w:tcBorders>
              <w:top w:val="nil"/>
              <w:left w:val="nil"/>
              <w:bottom w:val="nil"/>
              <w:right w:val="nil"/>
            </w:tcBorders>
            <w:shd w:val="clear" w:color="000000" w:fill="DCE6F1"/>
            <w:noWrap/>
            <w:vAlign w:val="bottom"/>
            <w:hideMark/>
          </w:tcPr>
          <w:p w14:paraId="0808F23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A40AC53"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r w:rsidR="00D81CFE" w:rsidRPr="00D81CFE" w14:paraId="39D08DC6" w14:textId="77777777" w:rsidTr="00D81CFE">
        <w:trPr>
          <w:trHeight w:val="300"/>
        </w:trPr>
        <w:tc>
          <w:tcPr>
            <w:tcW w:w="700" w:type="dxa"/>
            <w:tcBorders>
              <w:top w:val="nil"/>
              <w:left w:val="nil"/>
              <w:bottom w:val="nil"/>
              <w:right w:val="nil"/>
            </w:tcBorders>
            <w:shd w:val="clear" w:color="auto" w:fill="auto"/>
            <w:noWrap/>
            <w:vAlign w:val="bottom"/>
            <w:hideMark/>
          </w:tcPr>
          <w:p w14:paraId="270F0F83"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07D2DD59"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3F82611F" w14:textId="77777777" w:rsidR="00D81CFE" w:rsidRPr="00D81CFE" w:rsidRDefault="00D81CFE" w:rsidP="00D81CFE">
            <w:pPr>
              <w:spacing w:line="240" w:lineRule="auto"/>
              <w:jc w:val="left"/>
              <w:rPr>
                <w:rFonts w:ascii="Calibri" w:eastAsia="Times New Roman" w:hAnsi="Calibri"/>
                <w:color w:val="000000"/>
              </w:rPr>
            </w:pPr>
          </w:p>
        </w:tc>
        <w:tc>
          <w:tcPr>
            <w:tcW w:w="380" w:type="dxa"/>
            <w:tcBorders>
              <w:top w:val="nil"/>
              <w:left w:val="nil"/>
              <w:bottom w:val="nil"/>
              <w:right w:val="nil"/>
            </w:tcBorders>
            <w:shd w:val="clear" w:color="auto" w:fill="auto"/>
            <w:noWrap/>
            <w:vAlign w:val="bottom"/>
            <w:hideMark/>
          </w:tcPr>
          <w:p w14:paraId="07D4A82C"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04446586" w14:textId="77777777" w:rsidR="00D81CFE" w:rsidRPr="00D81CFE" w:rsidRDefault="00D81CFE" w:rsidP="00D81CFE">
            <w:pPr>
              <w:spacing w:line="240" w:lineRule="auto"/>
              <w:jc w:val="left"/>
              <w:rPr>
                <w:rFonts w:ascii="Calibri" w:eastAsia="Times New Roman" w:hAnsi="Calibri"/>
                <w:color w:val="000000"/>
              </w:rPr>
            </w:pPr>
          </w:p>
        </w:tc>
        <w:tc>
          <w:tcPr>
            <w:tcW w:w="340" w:type="dxa"/>
            <w:tcBorders>
              <w:top w:val="nil"/>
              <w:left w:val="nil"/>
              <w:bottom w:val="nil"/>
              <w:right w:val="nil"/>
            </w:tcBorders>
            <w:shd w:val="clear" w:color="auto" w:fill="auto"/>
            <w:noWrap/>
            <w:vAlign w:val="bottom"/>
            <w:hideMark/>
          </w:tcPr>
          <w:p w14:paraId="4EF7685F"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046BE22D"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62F71E5E" w14:textId="77777777" w:rsidTr="00D81CFE">
        <w:trPr>
          <w:trHeight w:val="300"/>
        </w:trPr>
        <w:tc>
          <w:tcPr>
            <w:tcW w:w="700" w:type="dxa"/>
            <w:tcBorders>
              <w:top w:val="nil"/>
              <w:left w:val="nil"/>
              <w:bottom w:val="nil"/>
              <w:right w:val="nil"/>
            </w:tcBorders>
            <w:shd w:val="clear" w:color="000000" w:fill="DCE6F1"/>
            <w:noWrap/>
            <w:vAlign w:val="bottom"/>
            <w:hideMark/>
          </w:tcPr>
          <w:p w14:paraId="10DBABF7"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5660DDB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D25F3F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80" w:type="dxa"/>
            <w:tcBorders>
              <w:top w:val="nil"/>
              <w:left w:val="nil"/>
              <w:bottom w:val="nil"/>
              <w:right w:val="nil"/>
            </w:tcBorders>
            <w:shd w:val="clear" w:color="000000" w:fill="DCE6F1"/>
            <w:noWrap/>
            <w:vAlign w:val="bottom"/>
            <w:hideMark/>
          </w:tcPr>
          <w:p w14:paraId="140E3A8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0E926EB"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40" w:type="dxa"/>
            <w:tcBorders>
              <w:top w:val="nil"/>
              <w:left w:val="nil"/>
              <w:bottom w:val="nil"/>
              <w:right w:val="nil"/>
            </w:tcBorders>
            <w:shd w:val="clear" w:color="000000" w:fill="DCE6F1"/>
            <w:noWrap/>
            <w:vAlign w:val="bottom"/>
            <w:hideMark/>
          </w:tcPr>
          <w:p w14:paraId="0B86A3D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74952B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09D35C7E" w14:textId="77777777" w:rsidTr="00D81CFE">
        <w:trPr>
          <w:trHeight w:val="300"/>
        </w:trPr>
        <w:tc>
          <w:tcPr>
            <w:tcW w:w="700" w:type="dxa"/>
            <w:tcBorders>
              <w:top w:val="nil"/>
              <w:left w:val="nil"/>
              <w:bottom w:val="nil"/>
              <w:right w:val="nil"/>
            </w:tcBorders>
            <w:shd w:val="clear" w:color="000000" w:fill="DCE6F1"/>
            <w:noWrap/>
            <w:vAlign w:val="bottom"/>
            <w:hideMark/>
          </w:tcPr>
          <w:p w14:paraId="3D54E34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7C9EE5B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6DE902A"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80" w:type="dxa"/>
            <w:tcBorders>
              <w:top w:val="nil"/>
              <w:left w:val="nil"/>
              <w:bottom w:val="nil"/>
              <w:right w:val="nil"/>
            </w:tcBorders>
            <w:shd w:val="clear" w:color="000000" w:fill="DCE6F1"/>
            <w:noWrap/>
            <w:vAlign w:val="bottom"/>
            <w:hideMark/>
          </w:tcPr>
          <w:p w14:paraId="534D859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00A756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40" w:type="dxa"/>
            <w:tcBorders>
              <w:top w:val="nil"/>
              <w:left w:val="nil"/>
              <w:bottom w:val="nil"/>
              <w:right w:val="nil"/>
            </w:tcBorders>
            <w:shd w:val="clear" w:color="000000" w:fill="DCE6F1"/>
            <w:noWrap/>
            <w:vAlign w:val="bottom"/>
            <w:hideMark/>
          </w:tcPr>
          <w:p w14:paraId="0C45D25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DA26396"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bl>
    <w:p w14:paraId="0C900FF0" w14:textId="77777777" w:rsidR="00686AF8" w:rsidRDefault="00686AF8">
      <w:pPr>
        <w:spacing w:line="240" w:lineRule="auto"/>
        <w:jc w:val="left"/>
      </w:pPr>
    </w:p>
    <w:p w14:paraId="0DC02C94" w14:textId="77777777" w:rsidR="00686AF8" w:rsidRDefault="00D81CFE">
      <w:pPr>
        <w:spacing w:line="240" w:lineRule="auto"/>
        <w:jc w:val="left"/>
      </w:pPr>
      <w:r>
        <w:br w:type="column"/>
      </w:r>
    </w:p>
    <w:tbl>
      <w:tblPr>
        <w:tblW w:w="3540" w:type="dxa"/>
        <w:tblInd w:w="93" w:type="dxa"/>
        <w:tblLook w:val="04A0" w:firstRow="1" w:lastRow="0" w:firstColumn="1" w:lastColumn="0" w:noHBand="0" w:noVBand="1"/>
      </w:tblPr>
      <w:tblGrid>
        <w:gridCol w:w="600"/>
        <w:gridCol w:w="360"/>
        <w:gridCol w:w="600"/>
        <w:gridCol w:w="360"/>
        <w:gridCol w:w="600"/>
        <w:gridCol w:w="420"/>
        <w:gridCol w:w="600"/>
      </w:tblGrid>
      <w:tr w:rsidR="00D81CFE" w:rsidRPr="00D81CFE" w14:paraId="03357E1C" w14:textId="77777777" w:rsidTr="00D81CFE">
        <w:trPr>
          <w:trHeight w:val="300"/>
        </w:trPr>
        <w:tc>
          <w:tcPr>
            <w:tcW w:w="600" w:type="dxa"/>
            <w:tcBorders>
              <w:top w:val="nil"/>
              <w:left w:val="nil"/>
              <w:bottom w:val="nil"/>
              <w:right w:val="nil"/>
            </w:tcBorders>
            <w:shd w:val="clear" w:color="auto" w:fill="auto"/>
            <w:noWrap/>
            <w:vAlign w:val="bottom"/>
            <w:hideMark/>
          </w:tcPr>
          <w:p w14:paraId="207ADAB2"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1</w:t>
            </w:r>
          </w:p>
        </w:tc>
        <w:tc>
          <w:tcPr>
            <w:tcW w:w="360" w:type="dxa"/>
            <w:tcBorders>
              <w:top w:val="nil"/>
              <w:left w:val="nil"/>
              <w:bottom w:val="nil"/>
              <w:right w:val="nil"/>
            </w:tcBorders>
            <w:shd w:val="clear" w:color="auto" w:fill="auto"/>
            <w:noWrap/>
            <w:vAlign w:val="bottom"/>
            <w:hideMark/>
          </w:tcPr>
          <w:p w14:paraId="2424A998" w14:textId="77777777" w:rsidR="00D81CFE" w:rsidRPr="00D81CFE" w:rsidRDefault="00D81CFE" w:rsidP="00D81CFE">
            <w:pPr>
              <w:spacing w:line="240" w:lineRule="auto"/>
              <w:jc w:val="left"/>
              <w:rPr>
                <w:rFonts w:ascii="Calibri" w:eastAsia="Times New Roman" w:hAnsi="Calibri"/>
                <w:b/>
                <w:bCs/>
                <w:color w:val="000000"/>
              </w:rPr>
            </w:pPr>
          </w:p>
        </w:tc>
        <w:tc>
          <w:tcPr>
            <w:tcW w:w="600" w:type="dxa"/>
            <w:tcBorders>
              <w:top w:val="nil"/>
              <w:left w:val="nil"/>
              <w:bottom w:val="nil"/>
              <w:right w:val="nil"/>
            </w:tcBorders>
            <w:shd w:val="clear" w:color="auto" w:fill="auto"/>
            <w:noWrap/>
            <w:vAlign w:val="bottom"/>
            <w:hideMark/>
          </w:tcPr>
          <w:p w14:paraId="2D8AF846"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2</w:t>
            </w:r>
          </w:p>
        </w:tc>
        <w:tc>
          <w:tcPr>
            <w:tcW w:w="360" w:type="dxa"/>
            <w:tcBorders>
              <w:top w:val="nil"/>
              <w:left w:val="nil"/>
              <w:bottom w:val="nil"/>
              <w:right w:val="nil"/>
            </w:tcBorders>
            <w:shd w:val="clear" w:color="auto" w:fill="auto"/>
            <w:noWrap/>
            <w:vAlign w:val="bottom"/>
            <w:hideMark/>
          </w:tcPr>
          <w:p w14:paraId="476356EB" w14:textId="77777777" w:rsidR="00D81CFE" w:rsidRPr="00D81CFE" w:rsidRDefault="00D81CFE" w:rsidP="00D81CFE">
            <w:pPr>
              <w:spacing w:line="240" w:lineRule="auto"/>
              <w:jc w:val="left"/>
              <w:rPr>
                <w:rFonts w:ascii="Calibri" w:eastAsia="Times New Roman" w:hAnsi="Calibri"/>
                <w:b/>
                <w:bCs/>
                <w:color w:val="000000"/>
              </w:rPr>
            </w:pPr>
          </w:p>
        </w:tc>
        <w:tc>
          <w:tcPr>
            <w:tcW w:w="600" w:type="dxa"/>
            <w:tcBorders>
              <w:top w:val="nil"/>
              <w:left w:val="nil"/>
              <w:bottom w:val="nil"/>
              <w:right w:val="nil"/>
            </w:tcBorders>
            <w:shd w:val="clear" w:color="auto" w:fill="auto"/>
            <w:noWrap/>
            <w:vAlign w:val="bottom"/>
            <w:hideMark/>
          </w:tcPr>
          <w:p w14:paraId="490A45C5"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3</w:t>
            </w:r>
          </w:p>
        </w:tc>
        <w:tc>
          <w:tcPr>
            <w:tcW w:w="420" w:type="dxa"/>
            <w:tcBorders>
              <w:top w:val="nil"/>
              <w:left w:val="nil"/>
              <w:bottom w:val="nil"/>
              <w:right w:val="nil"/>
            </w:tcBorders>
            <w:shd w:val="clear" w:color="auto" w:fill="auto"/>
            <w:noWrap/>
            <w:vAlign w:val="bottom"/>
            <w:hideMark/>
          </w:tcPr>
          <w:p w14:paraId="2A236C96" w14:textId="77777777" w:rsidR="00D81CFE" w:rsidRPr="00D81CFE" w:rsidRDefault="00D81CFE" w:rsidP="00D81CFE">
            <w:pPr>
              <w:spacing w:line="240" w:lineRule="auto"/>
              <w:jc w:val="left"/>
              <w:rPr>
                <w:rFonts w:ascii="Calibri" w:eastAsia="Times New Roman" w:hAnsi="Calibri"/>
                <w:b/>
                <w:bCs/>
                <w:color w:val="000000"/>
              </w:rPr>
            </w:pPr>
          </w:p>
        </w:tc>
        <w:tc>
          <w:tcPr>
            <w:tcW w:w="600" w:type="dxa"/>
            <w:tcBorders>
              <w:top w:val="nil"/>
              <w:left w:val="nil"/>
              <w:bottom w:val="nil"/>
              <w:right w:val="nil"/>
            </w:tcBorders>
            <w:shd w:val="clear" w:color="auto" w:fill="auto"/>
            <w:noWrap/>
            <w:vAlign w:val="bottom"/>
            <w:hideMark/>
          </w:tcPr>
          <w:p w14:paraId="2C097E0D" w14:textId="77777777" w:rsidR="00D81CFE" w:rsidRPr="00D81CFE" w:rsidRDefault="00D81CFE" w:rsidP="00D81CFE">
            <w:pPr>
              <w:spacing w:line="240" w:lineRule="auto"/>
              <w:jc w:val="left"/>
              <w:rPr>
                <w:rFonts w:ascii="Calibri" w:eastAsia="Times New Roman" w:hAnsi="Calibri"/>
                <w:b/>
                <w:bCs/>
                <w:color w:val="000000"/>
              </w:rPr>
            </w:pPr>
            <w:r w:rsidRPr="00D81CFE">
              <w:rPr>
                <w:rFonts w:ascii="Calibri" w:eastAsia="Times New Roman" w:hAnsi="Calibri"/>
                <w:b/>
                <w:bCs/>
                <w:color w:val="000000"/>
              </w:rPr>
              <w:t>Day 4</w:t>
            </w:r>
          </w:p>
        </w:tc>
      </w:tr>
      <w:tr w:rsidR="00D81CFE" w:rsidRPr="00D81CFE" w14:paraId="6F484D31" w14:textId="77777777" w:rsidTr="00D81CFE">
        <w:trPr>
          <w:trHeight w:val="300"/>
        </w:trPr>
        <w:tc>
          <w:tcPr>
            <w:tcW w:w="600" w:type="dxa"/>
            <w:tcBorders>
              <w:top w:val="nil"/>
              <w:left w:val="nil"/>
              <w:bottom w:val="nil"/>
              <w:right w:val="nil"/>
            </w:tcBorders>
            <w:shd w:val="clear" w:color="000000" w:fill="DCE6F1"/>
            <w:noWrap/>
            <w:vAlign w:val="bottom"/>
            <w:hideMark/>
          </w:tcPr>
          <w:p w14:paraId="3633B34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787203C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908280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58F5B2F8"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4DFC708"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420" w:type="dxa"/>
            <w:tcBorders>
              <w:top w:val="nil"/>
              <w:left w:val="nil"/>
              <w:bottom w:val="nil"/>
              <w:right w:val="nil"/>
            </w:tcBorders>
            <w:shd w:val="clear" w:color="000000" w:fill="DCE6F1"/>
            <w:noWrap/>
            <w:vAlign w:val="bottom"/>
            <w:hideMark/>
          </w:tcPr>
          <w:p w14:paraId="77E3702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B5321E5"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291F3A21" w14:textId="77777777" w:rsidTr="00D81CFE">
        <w:trPr>
          <w:trHeight w:val="300"/>
        </w:trPr>
        <w:tc>
          <w:tcPr>
            <w:tcW w:w="600" w:type="dxa"/>
            <w:tcBorders>
              <w:top w:val="nil"/>
              <w:left w:val="nil"/>
              <w:bottom w:val="nil"/>
              <w:right w:val="nil"/>
            </w:tcBorders>
            <w:shd w:val="clear" w:color="000000" w:fill="DCE6F1"/>
            <w:noWrap/>
            <w:vAlign w:val="bottom"/>
            <w:hideMark/>
          </w:tcPr>
          <w:p w14:paraId="43C64C82"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2971ECD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298F218"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108C365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E0DAD9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1DC8D7E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D0FFB0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4E4C7B78" w14:textId="77777777" w:rsidTr="00D81CFE">
        <w:trPr>
          <w:trHeight w:val="300"/>
        </w:trPr>
        <w:tc>
          <w:tcPr>
            <w:tcW w:w="600" w:type="dxa"/>
            <w:tcBorders>
              <w:top w:val="nil"/>
              <w:left w:val="nil"/>
              <w:bottom w:val="nil"/>
              <w:right w:val="nil"/>
            </w:tcBorders>
            <w:shd w:val="clear" w:color="auto" w:fill="auto"/>
            <w:noWrap/>
            <w:vAlign w:val="bottom"/>
            <w:hideMark/>
          </w:tcPr>
          <w:p w14:paraId="2E05C900"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2EFCC3A4"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31EA3EB9"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02751860"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134D432"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42BD5A48"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753D5E02"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1843DDFB" w14:textId="77777777" w:rsidTr="00D81CFE">
        <w:trPr>
          <w:trHeight w:val="300"/>
        </w:trPr>
        <w:tc>
          <w:tcPr>
            <w:tcW w:w="600" w:type="dxa"/>
            <w:tcBorders>
              <w:top w:val="nil"/>
              <w:left w:val="nil"/>
              <w:bottom w:val="nil"/>
              <w:right w:val="nil"/>
            </w:tcBorders>
            <w:shd w:val="clear" w:color="000000" w:fill="DCE6F1"/>
            <w:noWrap/>
            <w:vAlign w:val="bottom"/>
            <w:hideMark/>
          </w:tcPr>
          <w:p w14:paraId="6729977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41A4872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FE18B4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6AA81D4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E77C60B"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420" w:type="dxa"/>
            <w:tcBorders>
              <w:top w:val="nil"/>
              <w:left w:val="nil"/>
              <w:bottom w:val="nil"/>
              <w:right w:val="nil"/>
            </w:tcBorders>
            <w:shd w:val="clear" w:color="000000" w:fill="DCE6F1"/>
            <w:noWrap/>
            <w:vAlign w:val="bottom"/>
            <w:hideMark/>
          </w:tcPr>
          <w:p w14:paraId="63F5760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ABCCE51"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2D4CDDBC" w14:textId="77777777" w:rsidTr="00D81CFE">
        <w:trPr>
          <w:trHeight w:val="300"/>
        </w:trPr>
        <w:tc>
          <w:tcPr>
            <w:tcW w:w="600" w:type="dxa"/>
            <w:tcBorders>
              <w:top w:val="nil"/>
              <w:left w:val="nil"/>
              <w:bottom w:val="nil"/>
              <w:right w:val="nil"/>
            </w:tcBorders>
            <w:shd w:val="clear" w:color="000000" w:fill="DCE6F1"/>
            <w:noWrap/>
            <w:vAlign w:val="bottom"/>
            <w:hideMark/>
          </w:tcPr>
          <w:p w14:paraId="7EA7B6E1"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031FC7A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53A48E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580C72F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0A3F1A7"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420" w:type="dxa"/>
            <w:tcBorders>
              <w:top w:val="nil"/>
              <w:left w:val="nil"/>
              <w:bottom w:val="nil"/>
              <w:right w:val="nil"/>
            </w:tcBorders>
            <w:shd w:val="clear" w:color="000000" w:fill="DCE6F1"/>
            <w:noWrap/>
            <w:vAlign w:val="bottom"/>
            <w:hideMark/>
          </w:tcPr>
          <w:p w14:paraId="5C7A982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62B7C4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151D6FA8" w14:textId="77777777" w:rsidTr="00D81CFE">
        <w:trPr>
          <w:trHeight w:val="300"/>
        </w:trPr>
        <w:tc>
          <w:tcPr>
            <w:tcW w:w="600" w:type="dxa"/>
            <w:tcBorders>
              <w:top w:val="nil"/>
              <w:left w:val="nil"/>
              <w:bottom w:val="nil"/>
              <w:right w:val="nil"/>
            </w:tcBorders>
            <w:shd w:val="clear" w:color="auto" w:fill="auto"/>
            <w:noWrap/>
            <w:vAlign w:val="bottom"/>
            <w:hideMark/>
          </w:tcPr>
          <w:p w14:paraId="78E33283"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3F15B4CA"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3EC5841F"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3A6A71D4"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209DA051"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5A1C1625"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028A77AA"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0C273F91" w14:textId="77777777" w:rsidTr="00D81CFE">
        <w:trPr>
          <w:trHeight w:val="300"/>
        </w:trPr>
        <w:tc>
          <w:tcPr>
            <w:tcW w:w="600" w:type="dxa"/>
            <w:tcBorders>
              <w:top w:val="nil"/>
              <w:left w:val="nil"/>
              <w:bottom w:val="nil"/>
              <w:right w:val="nil"/>
            </w:tcBorders>
            <w:shd w:val="clear" w:color="000000" w:fill="DCE6F1"/>
            <w:noWrap/>
            <w:vAlign w:val="bottom"/>
            <w:hideMark/>
          </w:tcPr>
          <w:p w14:paraId="25512AA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35DEBA2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C98A12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466AD1A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AF9928B"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420" w:type="dxa"/>
            <w:tcBorders>
              <w:top w:val="nil"/>
              <w:left w:val="nil"/>
              <w:bottom w:val="nil"/>
              <w:right w:val="nil"/>
            </w:tcBorders>
            <w:shd w:val="clear" w:color="000000" w:fill="DCE6F1"/>
            <w:noWrap/>
            <w:vAlign w:val="bottom"/>
            <w:hideMark/>
          </w:tcPr>
          <w:p w14:paraId="23778BA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C3659F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363C5073" w14:textId="77777777" w:rsidTr="00D81CFE">
        <w:trPr>
          <w:trHeight w:val="300"/>
        </w:trPr>
        <w:tc>
          <w:tcPr>
            <w:tcW w:w="600" w:type="dxa"/>
            <w:tcBorders>
              <w:top w:val="nil"/>
              <w:left w:val="nil"/>
              <w:bottom w:val="nil"/>
              <w:right w:val="nil"/>
            </w:tcBorders>
            <w:shd w:val="clear" w:color="000000" w:fill="DCE6F1"/>
            <w:noWrap/>
            <w:vAlign w:val="bottom"/>
            <w:hideMark/>
          </w:tcPr>
          <w:p w14:paraId="58BE4C6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1786FEF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0F1006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28A88C9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526404A"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420" w:type="dxa"/>
            <w:tcBorders>
              <w:top w:val="nil"/>
              <w:left w:val="nil"/>
              <w:bottom w:val="nil"/>
              <w:right w:val="nil"/>
            </w:tcBorders>
            <w:shd w:val="clear" w:color="000000" w:fill="DCE6F1"/>
            <w:noWrap/>
            <w:vAlign w:val="bottom"/>
            <w:hideMark/>
          </w:tcPr>
          <w:p w14:paraId="077D430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B805B52"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r w:rsidR="00D81CFE" w:rsidRPr="00D81CFE" w14:paraId="19146424" w14:textId="77777777" w:rsidTr="00D81CFE">
        <w:trPr>
          <w:trHeight w:val="300"/>
        </w:trPr>
        <w:tc>
          <w:tcPr>
            <w:tcW w:w="600" w:type="dxa"/>
            <w:tcBorders>
              <w:top w:val="nil"/>
              <w:left w:val="nil"/>
              <w:bottom w:val="nil"/>
              <w:right w:val="nil"/>
            </w:tcBorders>
            <w:shd w:val="clear" w:color="auto" w:fill="auto"/>
            <w:noWrap/>
            <w:vAlign w:val="bottom"/>
            <w:hideMark/>
          </w:tcPr>
          <w:p w14:paraId="42E728C3"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3913AAA4"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2861B56"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2DD39034"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284FEC31"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1D24CA5A"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27739B2A"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1E2FD4C9" w14:textId="77777777" w:rsidTr="00D81CFE">
        <w:trPr>
          <w:trHeight w:val="300"/>
        </w:trPr>
        <w:tc>
          <w:tcPr>
            <w:tcW w:w="600" w:type="dxa"/>
            <w:tcBorders>
              <w:top w:val="nil"/>
              <w:left w:val="nil"/>
              <w:bottom w:val="nil"/>
              <w:right w:val="nil"/>
            </w:tcBorders>
            <w:shd w:val="clear" w:color="000000" w:fill="DCE6F1"/>
            <w:noWrap/>
            <w:vAlign w:val="bottom"/>
            <w:hideMark/>
          </w:tcPr>
          <w:p w14:paraId="3E52704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7BAB0EC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C634CE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3889F49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F790106"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420" w:type="dxa"/>
            <w:tcBorders>
              <w:top w:val="nil"/>
              <w:left w:val="nil"/>
              <w:bottom w:val="nil"/>
              <w:right w:val="nil"/>
            </w:tcBorders>
            <w:shd w:val="clear" w:color="000000" w:fill="DCE6F1"/>
            <w:noWrap/>
            <w:vAlign w:val="bottom"/>
            <w:hideMark/>
          </w:tcPr>
          <w:p w14:paraId="0029178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37943E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6027006A" w14:textId="77777777" w:rsidTr="00D81CFE">
        <w:trPr>
          <w:trHeight w:val="300"/>
        </w:trPr>
        <w:tc>
          <w:tcPr>
            <w:tcW w:w="600" w:type="dxa"/>
            <w:tcBorders>
              <w:top w:val="nil"/>
              <w:left w:val="nil"/>
              <w:bottom w:val="nil"/>
              <w:right w:val="nil"/>
            </w:tcBorders>
            <w:shd w:val="clear" w:color="000000" w:fill="DCE6F1"/>
            <w:noWrap/>
            <w:vAlign w:val="bottom"/>
            <w:hideMark/>
          </w:tcPr>
          <w:p w14:paraId="2C02E44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05FC800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2C7D57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07554965"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600" w:type="dxa"/>
            <w:tcBorders>
              <w:top w:val="nil"/>
              <w:left w:val="nil"/>
              <w:bottom w:val="nil"/>
              <w:right w:val="nil"/>
            </w:tcBorders>
            <w:shd w:val="clear" w:color="000000" w:fill="DCE6F1"/>
            <w:noWrap/>
            <w:vAlign w:val="bottom"/>
            <w:hideMark/>
          </w:tcPr>
          <w:p w14:paraId="6DED514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4453E35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1464737"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r w:rsidR="00D81CFE" w:rsidRPr="00D81CFE" w14:paraId="0B1836F0" w14:textId="77777777" w:rsidTr="00D81CFE">
        <w:trPr>
          <w:trHeight w:val="300"/>
        </w:trPr>
        <w:tc>
          <w:tcPr>
            <w:tcW w:w="600" w:type="dxa"/>
            <w:tcBorders>
              <w:top w:val="nil"/>
              <w:left w:val="nil"/>
              <w:bottom w:val="nil"/>
              <w:right w:val="nil"/>
            </w:tcBorders>
            <w:shd w:val="clear" w:color="auto" w:fill="auto"/>
            <w:noWrap/>
            <w:vAlign w:val="bottom"/>
            <w:hideMark/>
          </w:tcPr>
          <w:p w14:paraId="5347D0E0"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05251093"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79F979CB"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72C248E5"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2273659D"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400E0B95"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75DF1AE8"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2896B81F" w14:textId="77777777" w:rsidTr="00D81CFE">
        <w:trPr>
          <w:trHeight w:val="300"/>
        </w:trPr>
        <w:tc>
          <w:tcPr>
            <w:tcW w:w="600" w:type="dxa"/>
            <w:tcBorders>
              <w:top w:val="nil"/>
              <w:left w:val="nil"/>
              <w:bottom w:val="nil"/>
              <w:right w:val="nil"/>
            </w:tcBorders>
            <w:shd w:val="clear" w:color="000000" w:fill="DCE6F1"/>
            <w:noWrap/>
            <w:vAlign w:val="bottom"/>
            <w:hideMark/>
          </w:tcPr>
          <w:p w14:paraId="3B00440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143E3B7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327B7721"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45960A5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817DE9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36C3DE3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32FB746"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6362D2C2" w14:textId="77777777" w:rsidTr="00D81CFE">
        <w:trPr>
          <w:trHeight w:val="300"/>
        </w:trPr>
        <w:tc>
          <w:tcPr>
            <w:tcW w:w="600" w:type="dxa"/>
            <w:tcBorders>
              <w:top w:val="nil"/>
              <w:left w:val="nil"/>
              <w:bottom w:val="nil"/>
              <w:right w:val="nil"/>
            </w:tcBorders>
            <w:shd w:val="clear" w:color="000000" w:fill="DCE6F1"/>
            <w:noWrap/>
            <w:vAlign w:val="bottom"/>
            <w:hideMark/>
          </w:tcPr>
          <w:p w14:paraId="39223FE0"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71F93A3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13AE830"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4BEA2053"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6FE6F468"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0A3B207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9581679"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68EA510D" w14:textId="77777777" w:rsidTr="00D81CFE">
        <w:trPr>
          <w:trHeight w:val="300"/>
        </w:trPr>
        <w:tc>
          <w:tcPr>
            <w:tcW w:w="600" w:type="dxa"/>
            <w:tcBorders>
              <w:top w:val="nil"/>
              <w:left w:val="nil"/>
              <w:bottom w:val="nil"/>
              <w:right w:val="nil"/>
            </w:tcBorders>
            <w:shd w:val="clear" w:color="auto" w:fill="auto"/>
            <w:noWrap/>
            <w:vAlign w:val="bottom"/>
            <w:hideMark/>
          </w:tcPr>
          <w:p w14:paraId="613C3C29"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5EDCC902"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571842F1"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58CD02FF"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BF8DC9C"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25341CB2"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5B3DB234"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15A5922F" w14:textId="77777777" w:rsidTr="00D81CFE">
        <w:trPr>
          <w:trHeight w:val="300"/>
        </w:trPr>
        <w:tc>
          <w:tcPr>
            <w:tcW w:w="600" w:type="dxa"/>
            <w:tcBorders>
              <w:top w:val="nil"/>
              <w:left w:val="nil"/>
              <w:bottom w:val="nil"/>
              <w:right w:val="nil"/>
            </w:tcBorders>
            <w:shd w:val="clear" w:color="000000" w:fill="DCE6F1"/>
            <w:noWrap/>
            <w:vAlign w:val="bottom"/>
            <w:hideMark/>
          </w:tcPr>
          <w:p w14:paraId="0034499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70F83F4E"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EA19389"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17A5F545"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4BF0D5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406FA21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5A92964"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19A5BF22" w14:textId="77777777" w:rsidTr="00D81CFE">
        <w:trPr>
          <w:trHeight w:val="300"/>
        </w:trPr>
        <w:tc>
          <w:tcPr>
            <w:tcW w:w="600" w:type="dxa"/>
            <w:tcBorders>
              <w:top w:val="nil"/>
              <w:left w:val="nil"/>
              <w:bottom w:val="nil"/>
              <w:right w:val="nil"/>
            </w:tcBorders>
            <w:shd w:val="clear" w:color="000000" w:fill="DCE6F1"/>
            <w:noWrap/>
            <w:vAlign w:val="bottom"/>
            <w:hideMark/>
          </w:tcPr>
          <w:p w14:paraId="0BE5D90A"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0BC3FE7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9051C8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54243AF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CF6D9F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420" w:type="dxa"/>
            <w:tcBorders>
              <w:top w:val="nil"/>
              <w:left w:val="nil"/>
              <w:bottom w:val="nil"/>
              <w:right w:val="nil"/>
            </w:tcBorders>
            <w:shd w:val="clear" w:color="000000" w:fill="DCE6F1"/>
            <w:noWrap/>
            <w:vAlign w:val="bottom"/>
            <w:hideMark/>
          </w:tcPr>
          <w:p w14:paraId="7515AAF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B4C4FFF"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r>
      <w:tr w:rsidR="00D81CFE" w:rsidRPr="00D81CFE" w14:paraId="25E3E415" w14:textId="77777777" w:rsidTr="00D81CFE">
        <w:trPr>
          <w:trHeight w:val="300"/>
        </w:trPr>
        <w:tc>
          <w:tcPr>
            <w:tcW w:w="600" w:type="dxa"/>
            <w:tcBorders>
              <w:top w:val="nil"/>
              <w:left w:val="nil"/>
              <w:bottom w:val="nil"/>
              <w:right w:val="nil"/>
            </w:tcBorders>
            <w:shd w:val="clear" w:color="auto" w:fill="auto"/>
            <w:noWrap/>
            <w:vAlign w:val="bottom"/>
            <w:hideMark/>
          </w:tcPr>
          <w:p w14:paraId="06A2387F"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185E1C02"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D653138"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5E1E2FE5"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7205C74"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3F879612"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4F9518C4"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2F18C336" w14:textId="77777777" w:rsidTr="00D81CFE">
        <w:trPr>
          <w:trHeight w:val="300"/>
        </w:trPr>
        <w:tc>
          <w:tcPr>
            <w:tcW w:w="600" w:type="dxa"/>
            <w:tcBorders>
              <w:top w:val="nil"/>
              <w:left w:val="nil"/>
              <w:bottom w:val="nil"/>
              <w:right w:val="nil"/>
            </w:tcBorders>
            <w:shd w:val="clear" w:color="000000" w:fill="DCE6F1"/>
            <w:noWrap/>
            <w:vAlign w:val="bottom"/>
            <w:hideMark/>
          </w:tcPr>
          <w:p w14:paraId="32B1BB0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67615E6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D7055BD"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7995FAD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9C4F961"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649FA7A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5BF05C7B"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652820DA" w14:textId="77777777" w:rsidTr="00D81CFE">
        <w:trPr>
          <w:trHeight w:val="300"/>
        </w:trPr>
        <w:tc>
          <w:tcPr>
            <w:tcW w:w="600" w:type="dxa"/>
            <w:tcBorders>
              <w:top w:val="nil"/>
              <w:left w:val="nil"/>
              <w:bottom w:val="nil"/>
              <w:right w:val="nil"/>
            </w:tcBorders>
            <w:shd w:val="clear" w:color="000000" w:fill="DCE6F1"/>
            <w:noWrap/>
            <w:vAlign w:val="bottom"/>
            <w:hideMark/>
          </w:tcPr>
          <w:p w14:paraId="6405B10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49644AA8"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2790D9F6"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7B067E6B"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32CB6B9"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420" w:type="dxa"/>
            <w:tcBorders>
              <w:top w:val="nil"/>
              <w:left w:val="nil"/>
              <w:bottom w:val="nil"/>
              <w:right w:val="nil"/>
            </w:tcBorders>
            <w:shd w:val="clear" w:color="000000" w:fill="DCE6F1"/>
            <w:noWrap/>
            <w:vAlign w:val="bottom"/>
            <w:hideMark/>
          </w:tcPr>
          <w:p w14:paraId="256AA7C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7B27B12"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r w:rsidR="00D81CFE" w:rsidRPr="00D81CFE" w14:paraId="31B80FDE" w14:textId="77777777" w:rsidTr="00D81CFE">
        <w:trPr>
          <w:trHeight w:val="300"/>
        </w:trPr>
        <w:tc>
          <w:tcPr>
            <w:tcW w:w="600" w:type="dxa"/>
            <w:tcBorders>
              <w:top w:val="nil"/>
              <w:left w:val="nil"/>
              <w:bottom w:val="nil"/>
              <w:right w:val="nil"/>
            </w:tcBorders>
            <w:shd w:val="clear" w:color="auto" w:fill="auto"/>
            <w:noWrap/>
            <w:vAlign w:val="bottom"/>
            <w:hideMark/>
          </w:tcPr>
          <w:p w14:paraId="4F8137B1"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2B425BBE"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2BC644B8" w14:textId="77777777" w:rsidR="00D81CFE" w:rsidRPr="00D81CFE" w:rsidRDefault="00D81CFE" w:rsidP="00D81CFE">
            <w:pPr>
              <w:spacing w:line="240" w:lineRule="auto"/>
              <w:jc w:val="left"/>
              <w:rPr>
                <w:rFonts w:ascii="Calibri" w:eastAsia="Times New Roman" w:hAnsi="Calibri"/>
                <w:color w:val="000000"/>
              </w:rPr>
            </w:pPr>
          </w:p>
        </w:tc>
        <w:tc>
          <w:tcPr>
            <w:tcW w:w="360" w:type="dxa"/>
            <w:tcBorders>
              <w:top w:val="nil"/>
              <w:left w:val="nil"/>
              <w:bottom w:val="nil"/>
              <w:right w:val="nil"/>
            </w:tcBorders>
            <w:shd w:val="clear" w:color="auto" w:fill="auto"/>
            <w:noWrap/>
            <w:vAlign w:val="bottom"/>
            <w:hideMark/>
          </w:tcPr>
          <w:p w14:paraId="7046FF43"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6EBBA4EC" w14:textId="77777777" w:rsidR="00D81CFE" w:rsidRPr="00D81CFE" w:rsidRDefault="00D81CFE" w:rsidP="00D81CFE">
            <w:pPr>
              <w:spacing w:line="240" w:lineRule="auto"/>
              <w:jc w:val="left"/>
              <w:rPr>
                <w:rFonts w:ascii="Calibri" w:eastAsia="Times New Roman" w:hAnsi="Calibri"/>
                <w:color w:val="000000"/>
              </w:rPr>
            </w:pPr>
          </w:p>
        </w:tc>
        <w:tc>
          <w:tcPr>
            <w:tcW w:w="420" w:type="dxa"/>
            <w:tcBorders>
              <w:top w:val="nil"/>
              <w:left w:val="nil"/>
              <w:bottom w:val="nil"/>
              <w:right w:val="nil"/>
            </w:tcBorders>
            <w:shd w:val="clear" w:color="auto" w:fill="auto"/>
            <w:noWrap/>
            <w:vAlign w:val="bottom"/>
            <w:hideMark/>
          </w:tcPr>
          <w:p w14:paraId="2FB2EE0B" w14:textId="77777777" w:rsidR="00D81CFE" w:rsidRPr="00D81CFE" w:rsidRDefault="00D81CFE" w:rsidP="00D81CFE">
            <w:pPr>
              <w:spacing w:line="240" w:lineRule="auto"/>
              <w:jc w:val="left"/>
              <w:rPr>
                <w:rFonts w:ascii="Calibri" w:eastAsia="Times New Roman" w:hAnsi="Calibri"/>
                <w:color w:val="000000"/>
              </w:rPr>
            </w:pPr>
          </w:p>
        </w:tc>
        <w:tc>
          <w:tcPr>
            <w:tcW w:w="600" w:type="dxa"/>
            <w:tcBorders>
              <w:top w:val="nil"/>
              <w:left w:val="nil"/>
              <w:bottom w:val="nil"/>
              <w:right w:val="nil"/>
            </w:tcBorders>
            <w:shd w:val="clear" w:color="auto" w:fill="auto"/>
            <w:noWrap/>
            <w:vAlign w:val="bottom"/>
            <w:hideMark/>
          </w:tcPr>
          <w:p w14:paraId="7E62DCA8" w14:textId="77777777" w:rsidR="00D81CFE" w:rsidRPr="00D81CFE" w:rsidRDefault="00D81CFE" w:rsidP="00D81CFE">
            <w:pPr>
              <w:spacing w:line="240" w:lineRule="auto"/>
              <w:jc w:val="left"/>
              <w:rPr>
                <w:rFonts w:ascii="Calibri" w:eastAsia="Times New Roman" w:hAnsi="Calibri"/>
                <w:color w:val="000000"/>
              </w:rPr>
            </w:pPr>
          </w:p>
        </w:tc>
      </w:tr>
      <w:tr w:rsidR="00D81CFE" w:rsidRPr="00D81CFE" w14:paraId="4BBC7FB3" w14:textId="77777777" w:rsidTr="00D81CFE">
        <w:trPr>
          <w:trHeight w:val="300"/>
        </w:trPr>
        <w:tc>
          <w:tcPr>
            <w:tcW w:w="600" w:type="dxa"/>
            <w:tcBorders>
              <w:top w:val="nil"/>
              <w:left w:val="nil"/>
              <w:bottom w:val="nil"/>
              <w:right w:val="nil"/>
            </w:tcBorders>
            <w:shd w:val="clear" w:color="000000" w:fill="DCE6F1"/>
            <w:noWrap/>
            <w:vAlign w:val="bottom"/>
            <w:hideMark/>
          </w:tcPr>
          <w:p w14:paraId="7D4594C8"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7169B464"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7F3A445B"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c>
          <w:tcPr>
            <w:tcW w:w="360" w:type="dxa"/>
            <w:tcBorders>
              <w:top w:val="nil"/>
              <w:left w:val="nil"/>
              <w:bottom w:val="nil"/>
              <w:right w:val="nil"/>
            </w:tcBorders>
            <w:shd w:val="clear" w:color="000000" w:fill="DCE6F1"/>
            <w:noWrap/>
            <w:vAlign w:val="bottom"/>
            <w:hideMark/>
          </w:tcPr>
          <w:p w14:paraId="795D43C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9FE18B7"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7406DBDA"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462D1CF3"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4</w:t>
            </w:r>
          </w:p>
        </w:tc>
      </w:tr>
      <w:tr w:rsidR="00D81CFE" w:rsidRPr="00D81CFE" w14:paraId="760F643D" w14:textId="77777777" w:rsidTr="00D81CFE">
        <w:trPr>
          <w:trHeight w:val="300"/>
        </w:trPr>
        <w:tc>
          <w:tcPr>
            <w:tcW w:w="600" w:type="dxa"/>
            <w:tcBorders>
              <w:top w:val="nil"/>
              <w:left w:val="nil"/>
              <w:bottom w:val="nil"/>
              <w:right w:val="nil"/>
            </w:tcBorders>
            <w:shd w:val="clear" w:color="000000" w:fill="DCE6F1"/>
            <w:noWrap/>
            <w:vAlign w:val="bottom"/>
            <w:hideMark/>
          </w:tcPr>
          <w:p w14:paraId="197BE5AC"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360" w:type="dxa"/>
            <w:tcBorders>
              <w:top w:val="nil"/>
              <w:left w:val="nil"/>
              <w:bottom w:val="nil"/>
              <w:right w:val="nil"/>
            </w:tcBorders>
            <w:shd w:val="clear" w:color="000000" w:fill="DCE6F1"/>
            <w:noWrap/>
            <w:vAlign w:val="bottom"/>
            <w:hideMark/>
          </w:tcPr>
          <w:p w14:paraId="4126C3B0"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72E065E"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c>
          <w:tcPr>
            <w:tcW w:w="360" w:type="dxa"/>
            <w:tcBorders>
              <w:top w:val="nil"/>
              <w:left w:val="nil"/>
              <w:bottom w:val="nil"/>
              <w:right w:val="nil"/>
            </w:tcBorders>
            <w:shd w:val="clear" w:color="000000" w:fill="DCE6F1"/>
            <w:noWrap/>
            <w:vAlign w:val="bottom"/>
            <w:hideMark/>
          </w:tcPr>
          <w:p w14:paraId="0BB6E5F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02A02552"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420" w:type="dxa"/>
            <w:tcBorders>
              <w:top w:val="nil"/>
              <w:left w:val="nil"/>
              <w:bottom w:val="nil"/>
              <w:right w:val="nil"/>
            </w:tcBorders>
            <w:shd w:val="clear" w:color="000000" w:fill="DCE6F1"/>
            <w:noWrap/>
            <w:vAlign w:val="bottom"/>
            <w:hideMark/>
          </w:tcPr>
          <w:p w14:paraId="54C47B4D" w14:textId="77777777" w:rsidR="00D81CFE" w:rsidRPr="00D81CFE" w:rsidRDefault="00D81CFE" w:rsidP="00D81CFE">
            <w:pPr>
              <w:spacing w:line="240" w:lineRule="auto"/>
              <w:jc w:val="left"/>
              <w:rPr>
                <w:rFonts w:ascii="Calibri" w:eastAsia="Times New Roman" w:hAnsi="Calibri"/>
                <w:color w:val="000000"/>
              </w:rPr>
            </w:pPr>
            <w:r w:rsidRPr="00D81CFE">
              <w:rPr>
                <w:rFonts w:ascii="Calibri" w:eastAsia="Times New Roman" w:hAnsi="Calibri"/>
                <w:color w:val="000000"/>
              </w:rPr>
              <w:t> </w:t>
            </w:r>
          </w:p>
        </w:tc>
        <w:tc>
          <w:tcPr>
            <w:tcW w:w="600" w:type="dxa"/>
            <w:tcBorders>
              <w:top w:val="nil"/>
              <w:left w:val="nil"/>
              <w:bottom w:val="nil"/>
              <w:right w:val="nil"/>
            </w:tcBorders>
            <w:shd w:val="clear" w:color="000000" w:fill="DCE6F1"/>
            <w:noWrap/>
            <w:vAlign w:val="bottom"/>
            <w:hideMark/>
          </w:tcPr>
          <w:p w14:paraId="10BB21E1" w14:textId="77777777" w:rsidR="00D81CFE" w:rsidRPr="00D81CFE" w:rsidRDefault="00D81CFE" w:rsidP="00D81CFE">
            <w:pPr>
              <w:spacing w:line="240" w:lineRule="auto"/>
              <w:jc w:val="right"/>
              <w:rPr>
                <w:rFonts w:ascii="Calibri" w:eastAsia="Times New Roman" w:hAnsi="Calibri"/>
                <w:color w:val="000000"/>
              </w:rPr>
            </w:pPr>
            <w:r w:rsidRPr="00D81CFE">
              <w:rPr>
                <w:rFonts w:ascii="Calibri" w:eastAsia="Times New Roman" w:hAnsi="Calibri"/>
                <w:color w:val="000000"/>
              </w:rPr>
              <w:t>2</w:t>
            </w:r>
          </w:p>
        </w:tc>
      </w:tr>
    </w:tbl>
    <w:p w14:paraId="47857E82" w14:textId="77777777" w:rsidR="00D81CFE" w:rsidRDefault="00D81CFE">
      <w:pPr>
        <w:spacing w:line="240" w:lineRule="auto"/>
        <w:jc w:val="left"/>
      </w:pPr>
    </w:p>
    <w:p w14:paraId="787081CC" w14:textId="77777777" w:rsidR="00D81CFE" w:rsidRDefault="00D81CFE">
      <w:pPr>
        <w:spacing w:line="240" w:lineRule="auto"/>
        <w:jc w:val="left"/>
      </w:pPr>
    </w:p>
    <w:p w14:paraId="0F3057F0" w14:textId="77777777" w:rsidR="00686AF8" w:rsidRDefault="00686AF8">
      <w:pPr>
        <w:spacing w:line="240" w:lineRule="auto"/>
        <w:jc w:val="left"/>
        <w:sectPr w:rsidR="00686AF8" w:rsidSect="00686AF8">
          <w:type w:val="continuous"/>
          <w:pgSz w:w="11906" w:h="16838"/>
          <w:pgMar w:top="1417" w:right="1417" w:bottom="1134" w:left="1417" w:header="708" w:footer="708" w:gutter="0"/>
          <w:cols w:num="2" w:space="708"/>
          <w:titlePg/>
          <w:docGrid w:linePitch="360"/>
        </w:sectPr>
      </w:pPr>
    </w:p>
    <w:p w14:paraId="04EE3417" w14:textId="3A246020" w:rsidR="001B7085" w:rsidRDefault="00A27D3D" w:rsidP="00A27D3D">
      <w:pPr>
        <w:pStyle w:val="berschrift3"/>
        <w:spacing w:line="240" w:lineRule="auto"/>
        <w:jc w:val="left"/>
      </w:pPr>
      <w:bookmarkStart w:id="16" w:name="_Toc350100143"/>
      <w:r>
        <w:lastRenderedPageBreak/>
        <w:t>Premium value</w:t>
      </w:r>
      <w:bookmarkEnd w:id="16"/>
    </w:p>
    <w:p w14:paraId="41510EA0" w14:textId="77777777" w:rsidR="001B7085" w:rsidRDefault="00C06764">
      <w:pPr>
        <w:spacing w:line="240" w:lineRule="auto"/>
        <w:jc w:val="left"/>
      </w:pPr>
      <w:r>
        <w:t xml:space="preserve">Entertainment events </w:t>
      </w:r>
      <w:r w:rsidR="00EB05E0">
        <w:t xml:space="preserve">contain </w:t>
      </w:r>
      <w:r>
        <w:t>no risk of making a package unfeasible</w:t>
      </w:r>
      <w:r w:rsidR="00EB05E0">
        <w:t xml:space="preserve">. </w:t>
      </w:r>
      <w:r w:rsidR="00E12F56">
        <w:t>They</w:t>
      </w:r>
      <w:r w:rsidR="00613BC6">
        <w:t xml:space="preserve"> just represent a c</w:t>
      </w:r>
      <w:r w:rsidR="00E12F56">
        <w:t xml:space="preserve">hance to increase a </w:t>
      </w:r>
      <w:r w:rsidR="009A04E8">
        <w:t>client’s</w:t>
      </w:r>
      <w:r w:rsidR="00E12F56">
        <w:t xml:space="preserve"> utility.</w:t>
      </w:r>
      <w:r w:rsidR="00BA4894">
        <w:t xml:space="preserve"> Since the premium values for the entertainment events is a final value between $0 and $200 it makes no sense to sell entertainment tickets for more than $200 and obviously there is also no point of buying event tickets which are more expe</w:t>
      </w:r>
      <w:r w:rsidR="00BA4894">
        <w:t>n</w:t>
      </w:r>
      <w:r w:rsidR="00BA4894">
        <w:t>sive than $200</w:t>
      </w:r>
      <w:r w:rsidR="00252A24">
        <w:t xml:space="preserve">. Or more precisely: </w:t>
      </w:r>
    </w:p>
    <w:p w14:paraId="5DAAF9C6" w14:textId="77777777" w:rsidR="00252A24" w:rsidRDefault="00252A24">
      <w:pPr>
        <w:spacing w:line="240" w:lineRule="auto"/>
        <w:jc w:val="left"/>
      </w:pPr>
    </w:p>
    <w:p w14:paraId="25BAA12B" w14:textId="5DCF4103" w:rsidR="00AF352E" w:rsidRDefault="00252A24">
      <w:pPr>
        <w:spacing w:line="240" w:lineRule="auto"/>
        <w:jc w:val="left"/>
      </w:pPr>
      <w:r>
        <w:t>If a client’s premium event value is not higher than any current ask price for the correspon</w:t>
      </w:r>
      <w:r>
        <w:t>d</w:t>
      </w:r>
      <w:r>
        <w:t>ing event there is no point of buying this ticket.</w:t>
      </w:r>
      <w:r w:rsidR="00AF352E">
        <w:t xml:space="preserve"> </w:t>
      </w:r>
      <w:r w:rsidR="002E0497">
        <w:t>In order to determine which tickets are worth buying every client generates a list consisting out of all entertainment auctions and their cu</w:t>
      </w:r>
      <w:r w:rsidR="002E0497">
        <w:t>r</w:t>
      </w:r>
      <w:r w:rsidR="002E0497">
        <w:t>rent value for the client.</w:t>
      </w:r>
      <w:r w:rsidR="00980248">
        <w:t xml:space="preserve"> The current value is calculated by subtracting the current </w:t>
      </w:r>
      <w:proofErr w:type="spellStart"/>
      <w:r w:rsidR="00980248">
        <w:t>askprice</w:t>
      </w:r>
      <w:proofErr w:type="spellEnd"/>
      <w:r w:rsidR="00980248">
        <w:t xml:space="preserve"> from the corresponding premium value of the client.</w:t>
      </w:r>
      <w:r w:rsidR="000E5334">
        <w:t xml:space="preserve"> The list is then sorted by the values. </w:t>
      </w:r>
      <w:r w:rsidR="008505F5">
        <w:t xml:space="preserve">A </w:t>
      </w:r>
      <w:r w:rsidR="008505F5">
        <w:lastRenderedPageBreak/>
        <w:t>client afterwards goes through every entry in the list (starting at the auction with the highest value) and checks if the day of the auction is a day on which the client still misses an ente</w:t>
      </w:r>
      <w:r w:rsidR="008505F5">
        <w:t>r</w:t>
      </w:r>
      <w:r w:rsidR="008505F5">
        <w:t xml:space="preserve">tainment event. </w:t>
      </w:r>
      <w:r w:rsidR="009D658C">
        <w:t>This dynamic solution gives us the opportunity of flexibility within the dyna</w:t>
      </w:r>
      <w:r w:rsidR="009D658C">
        <w:t>m</w:t>
      </w:r>
      <w:r w:rsidR="009D658C">
        <w:t xml:space="preserve">ic </w:t>
      </w:r>
      <w:r w:rsidR="00170A8C">
        <w:t>entertainment auction</w:t>
      </w:r>
      <w:r w:rsidR="00E32E3D">
        <w:t xml:space="preserve"> </w:t>
      </w:r>
      <w:r w:rsidR="009D658C">
        <w:t>market.</w:t>
      </w:r>
    </w:p>
    <w:p w14:paraId="5613E1BC" w14:textId="1732BE39" w:rsidR="00310B0C" w:rsidRDefault="00E32E3D">
      <w:pPr>
        <w:spacing w:line="240" w:lineRule="auto"/>
        <w:jc w:val="left"/>
      </w:pPr>
      <w:r>
        <w:t xml:space="preserve"> </w:t>
      </w:r>
    </w:p>
    <w:p w14:paraId="0AE01331" w14:textId="77777777" w:rsidR="001679B9" w:rsidRDefault="001679B9">
      <w:pPr>
        <w:spacing w:line="240" w:lineRule="auto"/>
        <w:jc w:val="left"/>
      </w:pPr>
    </w:p>
    <w:p w14:paraId="514CF6EC" w14:textId="0B38C3DA" w:rsidR="001679B9" w:rsidRDefault="00065835" w:rsidP="001679B9">
      <w:pPr>
        <w:pStyle w:val="berschrift3"/>
      </w:pPr>
      <w:bookmarkStart w:id="17" w:name="_Toc350100144"/>
      <w:r>
        <w:t>Pricing / Bidding</w:t>
      </w:r>
      <w:bookmarkEnd w:id="17"/>
    </w:p>
    <w:p w14:paraId="53C7E036" w14:textId="77777777" w:rsidR="00EA0304" w:rsidRDefault="00310B0C">
      <w:pPr>
        <w:spacing w:line="240" w:lineRule="auto"/>
        <w:jc w:val="left"/>
      </w:pPr>
      <w:r>
        <w:t>Since Entertainment auctions are double sided auctions we want to make use</w:t>
      </w:r>
      <w:r w:rsidR="00EA0304">
        <w:t xml:space="preserve"> of the pending bids once more. Such a pending bid could get matched by another </w:t>
      </w:r>
      <w:r w:rsidR="00611F8D">
        <w:t xml:space="preserve">agent </w:t>
      </w:r>
      <w:r w:rsidR="006E1542">
        <w:t>who</w:t>
      </w:r>
      <w:r w:rsidR="00611F8D">
        <w:t xml:space="preserve"> just tries to get rid of tickets and places his bids with a relatively low price.</w:t>
      </w:r>
    </w:p>
    <w:p w14:paraId="3A0B6AC6" w14:textId="77777777" w:rsidR="00604815" w:rsidRDefault="00604815">
      <w:pPr>
        <w:spacing w:line="240" w:lineRule="auto"/>
        <w:jc w:val="left"/>
      </w:pPr>
    </w:p>
    <w:p w14:paraId="67543268" w14:textId="6F2E32F9" w:rsidR="00E75D51" w:rsidRDefault="00604815" w:rsidP="00E75D51">
      <w:pPr>
        <w:spacing w:line="240" w:lineRule="auto"/>
        <w:jc w:val="left"/>
      </w:pPr>
      <w:r>
        <w:t>On each pulse, we analyze which tickets we need and which can be sold. We send sell bids for all tickets we don’t need, generally starting at a high price (hoping they are important to someone). Off course, it is better to sell the tickets at a low price than not at all. Therefore, (depending on the current quote ask price) we adjust our prices in the later game time, until the tickets are sold.</w:t>
      </w:r>
    </w:p>
    <w:p w14:paraId="445B6188" w14:textId="77777777" w:rsidR="00604815" w:rsidRDefault="00604815" w:rsidP="00E75D51">
      <w:pPr>
        <w:spacing w:line="240" w:lineRule="auto"/>
        <w:jc w:val="left"/>
      </w:pPr>
    </w:p>
    <w:p w14:paraId="65D3DFBB" w14:textId="77777777" w:rsidR="00604815" w:rsidRDefault="00604815" w:rsidP="00E75D51">
      <w:pPr>
        <w:spacing w:line="240" w:lineRule="auto"/>
        <w:jc w:val="left"/>
      </w:pPr>
    </w:p>
    <w:p w14:paraId="35F14C36" w14:textId="77777777" w:rsidR="000207A8" w:rsidRDefault="000207A8">
      <w:pPr>
        <w:spacing w:line="240" w:lineRule="auto"/>
        <w:jc w:val="left"/>
        <w:rPr>
          <w:rFonts w:ascii="Cambria" w:eastAsia="Times New Roman" w:hAnsi="Cambria"/>
          <w:b/>
          <w:bCs/>
          <w:sz w:val="28"/>
          <w:szCs w:val="28"/>
        </w:rPr>
      </w:pPr>
      <w:r>
        <w:br w:type="page"/>
      </w:r>
    </w:p>
    <w:p w14:paraId="0505903C" w14:textId="591D6FB1" w:rsidR="00584908" w:rsidRDefault="000722FD" w:rsidP="00584908">
      <w:pPr>
        <w:pStyle w:val="berschrift1"/>
      </w:pPr>
      <w:bookmarkStart w:id="18" w:name="_Toc350100145"/>
      <w:r>
        <w:lastRenderedPageBreak/>
        <w:t>Implementation</w:t>
      </w:r>
      <w:bookmarkEnd w:id="18"/>
    </w:p>
    <w:p w14:paraId="417AEE64" w14:textId="77777777" w:rsidR="000551B6" w:rsidRDefault="000551B6" w:rsidP="000551B6">
      <w:pPr>
        <w:pStyle w:val="berschrift2"/>
      </w:pPr>
      <w:bookmarkStart w:id="19" w:name="_Toc350100146"/>
      <w:r>
        <w:t>Introduction</w:t>
      </w:r>
      <w:bookmarkEnd w:id="19"/>
    </w:p>
    <w:p w14:paraId="24184CB2" w14:textId="77777777" w:rsidR="00120EF5" w:rsidRDefault="00120EF5" w:rsidP="00120EF5"/>
    <w:p w14:paraId="5342FE63" w14:textId="171F9186" w:rsidR="00534CB6" w:rsidRDefault="00120EF5" w:rsidP="00120EF5">
      <w:r>
        <w:t xml:space="preserve">As we </w:t>
      </w:r>
      <w:r w:rsidR="0026725F">
        <w:t xml:space="preserve">analyzed the code of the </w:t>
      </w:r>
      <w:proofErr w:type="spellStart"/>
      <w:r w:rsidR="0026725F">
        <w:t>Dummy</w:t>
      </w:r>
      <w:r>
        <w:t>Agent</w:t>
      </w:r>
      <w:proofErr w:type="spellEnd"/>
      <w:r>
        <w:t xml:space="preserve"> we figured that we need to refactor some parts of the TAC Agent</w:t>
      </w:r>
      <w:r w:rsidR="0026725F">
        <w:t xml:space="preserve"> ware</w:t>
      </w:r>
      <w:r>
        <w:t xml:space="preserve"> and implement the given logic in a more object oriented</w:t>
      </w:r>
      <w:r w:rsidR="009009CF">
        <w:t xml:space="preserve"> way. During our design process we came to the conclusion that we need to assign our items to the clients our</w:t>
      </w:r>
      <w:r w:rsidR="009B1615">
        <w:t xml:space="preserve">selves in order to be able to prioritize goods. For example an entertainment event may be more important than another because the client </w:t>
      </w:r>
      <w:r w:rsidR="0026725F">
        <w:t>who</w:t>
      </w:r>
      <w:r w:rsidR="009B1615">
        <w:t xml:space="preserve"> ordered the first item has already a fe</w:t>
      </w:r>
      <w:r w:rsidR="009B1615">
        <w:t>a</w:t>
      </w:r>
      <w:r w:rsidR="009B1615">
        <w:t>sible travel package.</w:t>
      </w:r>
      <w:r w:rsidR="00494A42">
        <w:t xml:space="preserve"> This </w:t>
      </w:r>
      <w:r w:rsidR="00AB047B">
        <w:t>meant</w:t>
      </w:r>
      <w:r w:rsidR="00494A42">
        <w:t xml:space="preserve"> that we need</w:t>
      </w:r>
      <w:r w:rsidR="008D52D3">
        <w:t>ed</w:t>
      </w:r>
      <w:r w:rsidR="00494A42">
        <w:t xml:space="preserve"> to develop some sort of distribution strategy a</w:t>
      </w:r>
      <w:r w:rsidR="009009CF">
        <w:t xml:space="preserve">dditional to </w:t>
      </w:r>
      <w:r w:rsidR="008D52D3">
        <w:t xml:space="preserve">our </w:t>
      </w:r>
      <w:r w:rsidR="009009CF">
        <w:t>bidding strate</w:t>
      </w:r>
      <w:r w:rsidR="00494A42">
        <w:t xml:space="preserve">gies. </w:t>
      </w:r>
    </w:p>
    <w:p w14:paraId="4C25FEDF" w14:textId="183755B8" w:rsidR="00120EF5" w:rsidRPr="00120EF5" w:rsidRDefault="00305B81" w:rsidP="00120EF5">
      <w:r>
        <w:t>I</w:t>
      </w:r>
      <w:r w:rsidR="00120EF5">
        <w:t>n the following paragraphs we will describe how we abstract</w:t>
      </w:r>
      <w:r w:rsidR="00D00F1F">
        <w:t>ed</w:t>
      </w:r>
      <w:r w:rsidR="00120EF5">
        <w:t xml:space="preserve"> the different </w:t>
      </w:r>
      <w:r w:rsidR="0026725F">
        <w:t>roles, which</w:t>
      </w:r>
      <w:r w:rsidR="00120EF5">
        <w:t xml:space="preserve"> are needed to achieve the design objectives.</w:t>
      </w:r>
      <w:r w:rsidR="000F35BB">
        <w:t xml:space="preserve"> In this section we refer the words “items” and “goods” as the needed artifacts such as flights, hotel rooms and entertainment tickets.</w:t>
      </w:r>
    </w:p>
    <w:p w14:paraId="4B3EE58B" w14:textId="77777777" w:rsidR="00096CDC" w:rsidRDefault="00096CDC" w:rsidP="007735DB"/>
    <w:p w14:paraId="57099BFB" w14:textId="77777777" w:rsidR="00096CDC" w:rsidRDefault="00096CDC" w:rsidP="00792852">
      <w:pPr>
        <w:pStyle w:val="berschrift2"/>
        <w:pageBreakBefore/>
        <w:ind w:left="578" w:hanging="578"/>
      </w:pPr>
      <w:bookmarkStart w:id="20" w:name="_Toc350100147"/>
      <w:r>
        <w:lastRenderedPageBreak/>
        <w:t>Services</w:t>
      </w:r>
      <w:bookmarkEnd w:id="20"/>
    </w:p>
    <w:p w14:paraId="46F8EF85" w14:textId="77777777" w:rsidR="00096CDC" w:rsidRDefault="00096CDC" w:rsidP="007735DB"/>
    <w:p w14:paraId="149F16C6" w14:textId="70101CBA" w:rsidR="00792852" w:rsidRDefault="00B10BCA" w:rsidP="007735DB">
      <w:r>
        <w:t xml:space="preserve">We use the </w:t>
      </w:r>
      <w:proofErr w:type="spellStart"/>
      <w:r>
        <w:t>ServiceLocator</w:t>
      </w:r>
      <w:proofErr w:type="spellEnd"/>
      <w:r>
        <w:t xml:space="preserve"> Pattern to work with our services, which are responsible for di</w:t>
      </w:r>
      <w:r>
        <w:t>f</w:t>
      </w:r>
      <w:r>
        <w:t>ferent tasks.</w:t>
      </w:r>
      <w:r w:rsidR="006260F8">
        <w:t xml:space="preserve"> The </w:t>
      </w:r>
      <w:proofErr w:type="spellStart"/>
      <w:r w:rsidR="006260F8">
        <w:t>ServiceLocator</w:t>
      </w:r>
      <w:proofErr w:type="spellEnd"/>
      <w:r w:rsidR="006260F8">
        <w:t xml:space="preserve"> manages all our primary service instances and provides an easy way to access them from anywhere in our software.</w:t>
      </w:r>
      <w:r w:rsidR="00792852">
        <w:t xml:space="preserve"> All services are implemented as Singletons.</w:t>
      </w:r>
    </w:p>
    <w:p w14:paraId="556A464B" w14:textId="77777777" w:rsidR="00792852" w:rsidRDefault="00792852" w:rsidP="007735DB"/>
    <w:p w14:paraId="70D3F59C" w14:textId="726E23DE" w:rsidR="00B10BCA" w:rsidRDefault="00B10BCA" w:rsidP="007735DB">
      <w:r>
        <w:t xml:space="preserve">The following list shows the services and their responsibility. </w:t>
      </w:r>
    </w:p>
    <w:p w14:paraId="0E82536B" w14:textId="77777777" w:rsidR="00B10BCA" w:rsidRDefault="00B10BCA" w:rsidP="007735DB"/>
    <w:p w14:paraId="22497A54" w14:textId="38671FA7" w:rsidR="00B10BCA" w:rsidRDefault="00B10BCA" w:rsidP="00B10BCA">
      <w:pPr>
        <w:pStyle w:val="Listenabsatz"/>
        <w:numPr>
          <w:ilvl w:val="0"/>
          <w:numId w:val="15"/>
        </w:numPr>
      </w:pPr>
      <w:proofErr w:type="spellStart"/>
      <w:r w:rsidRPr="00B10BCA">
        <w:rPr>
          <w:b/>
        </w:rPr>
        <w:t>ClientManager</w:t>
      </w:r>
      <w:proofErr w:type="spellEnd"/>
      <w:r>
        <w:tab/>
      </w:r>
      <w:r>
        <w:tab/>
      </w:r>
      <w:r>
        <w:tab/>
        <w:t xml:space="preserve">Manages all the </w:t>
      </w:r>
      <w:proofErr w:type="spellStart"/>
      <w:r>
        <w:t>ClientAgents</w:t>
      </w:r>
      <w:proofErr w:type="spellEnd"/>
    </w:p>
    <w:p w14:paraId="3F85B098" w14:textId="729A4A3A" w:rsidR="00B10BCA" w:rsidRDefault="00B10BCA" w:rsidP="00B10BCA">
      <w:pPr>
        <w:pStyle w:val="Listenabsatz"/>
        <w:numPr>
          <w:ilvl w:val="0"/>
          <w:numId w:val="15"/>
        </w:numPr>
      </w:pPr>
      <w:proofErr w:type="spellStart"/>
      <w:r w:rsidRPr="00B10BCA">
        <w:rPr>
          <w:b/>
        </w:rPr>
        <w:t>TradeMaster</w:t>
      </w:r>
      <w:proofErr w:type="spellEnd"/>
      <w:r>
        <w:tab/>
      </w:r>
      <w:r>
        <w:tab/>
      </w:r>
      <w:r>
        <w:tab/>
      </w:r>
      <w:r>
        <w:tab/>
        <w:t>Manages the item stock, requests, bids</w:t>
      </w:r>
    </w:p>
    <w:p w14:paraId="259C3F20" w14:textId="564B2C0D" w:rsidR="00B10BCA" w:rsidRDefault="00B10BCA" w:rsidP="00B10BCA">
      <w:pPr>
        <w:pStyle w:val="Listenabsatz"/>
        <w:numPr>
          <w:ilvl w:val="0"/>
          <w:numId w:val="15"/>
        </w:numPr>
      </w:pPr>
      <w:proofErr w:type="spellStart"/>
      <w:r w:rsidRPr="00B10BCA">
        <w:rPr>
          <w:b/>
        </w:rPr>
        <w:t>AuctionInformationManager</w:t>
      </w:r>
      <w:proofErr w:type="spellEnd"/>
      <w:r>
        <w:tab/>
        <w:t>Manages the quotes and their history</w:t>
      </w:r>
    </w:p>
    <w:p w14:paraId="0C974547" w14:textId="156262CA" w:rsidR="00B10BCA" w:rsidRPr="00B10BCA" w:rsidRDefault="00B10BCA" w:rsidP="00B10BCA">
      <w:pPr>
        <w:pStyle w:val="Listenabsatz"/>
        <w:numPr>
          <w:ilvl w:val="0"/>
          <w:numId w:val="15"/>
        </w:numPr>
        <w:rPr>
          <w:b/>
        </w:rPr>
      </w:pPr>
      <w:proofErr w:type="spellStart"/>
      <w:r>
        <w:rPr>
          <w:b/>
        </w:rPr>
        <w:t>Auction</w:t>
      </w:r>
      <w:r w:rsidRPr="00B10BCA">
        <w:rPr>
          <w:b/>
        </w:rPr>
        <w:t>Risk</w:t>
      </w:r>
      <w:r>
        <w:rPr>
          <w:b/>
        </w:rPr>
        <w:t>Manager</w:t>
      </w:r>
      <w:proofErr w:type="spellEnd"/>
      <w:r>
        <w:rPr>
          <w:b/>
        </w:rPr>
        <w:tab/>
      </w:r>
      <w:r>
        <w:rPr>
          <w:b/>
        </w:rPr>
        <w:tab/>
      </w:r>
      <w:r w:rsidRPr="00B10BCA">
        <w:t>Using the quote history, provides risk analysis</w:t>
      </w:r>
    </w:p>
    <w:p w14:paraId="06D481A0" w14:textId="77777777" w:rsidR="00B10BCA" w:rsidRDefault="00B10BCA" w:rsidP="007735DB"/>
    <w:p w14:paraId="2FB22A5D" w14:textId="29D2BEAE" w:rsidR="00E422FF" w:rsidRDefault="00792852" w:rsidP="00E422FF">
      <w:r>
        <w:t>The next points discuss</w:t>
      </w:r>
      <w:r w:rsidR="00F8051F">
        <w:t xml:space="preserve"> the purpose of</w:t>
      </w:r>
      <w:r>
        <w:t xml:space="preserve"> each service in detail.</w:t>
      </w:r>
    </w:p>
    <w:p w14:paraId="01993682" w14:textId="3BE3DD6B" w:rsidR="006F7936" w:rsidRDefault="006F7936" w:rsidP="00E422FF">
      <w:pPr>
        <w:pStyle w:val="berschrift2"/>
      </w:pPr>
      <w:bookmarkStart w:id="21" w:name="_Toc350100148"/>
      <w:r>
        <w:t xml:space="preserve">Clients – </w:t>
      </w:r>
      <w:proofErr w:type="spellStart"/>
      <w:r>
        <w:t>ClientManager</w:t>
      </w:r>
      <w:bookmarkEnd w:id="21"/>
      <w:proofErr w:type="spellEnd"/>
    </w:p>
    <w:p w14:paraId="7BAB9C54" w14:textId="77777777" w:rsidR="006F7936" w:rsidRDefault="006F7936" w:rsidP="007735DB"/>
    <w:p w14:paraId="7D2B3D7E" w14:textId="14E9DFA6" w:rsidR="00DA4954" w:rsidRDefault="00DA4954" w:rsidP="007735DB">
      <w:r>
        <w:t>We defined that every one of our 8 client is an individual agent with its own desires, believes and intentions. The “</w:t>
      </w:r>
      <w:proofErr w:type="spellStart"/>
      <w:r>
        <w:t>ClientManager</w:t>
      </w:r>
      <w:proofErr w:type="spellEnd"/>
      <w:r>
        <w:t xml:space="preserve">” manages all the clients and is responsible to delegate the pulse event down to each </w:t>
      </w:r>
      <w:proofErr w:type="spellStart"/>
      <w:r w:rsidRPr="00DA4954">
        <w:rPr>
          <w:b/>
        </w:rPr>
        <w:t>ClientAgent</w:t>
      </w:r>
      <w:proofErr w:type="spellEnd"/>
      <w:r>
        <w:t xml:space="preserve">. The pulse event indicates a chance for a </w:t>
      </w:r>
      <w:proofErr w:type="spellStart"/>
      <w:r w:rsidRPr="00DA4954">
        <w:rPr>
          <w:b/>
        </w:rPr>
        <w:t>Clie</w:t>
      </w:r>
      <w:r w:rsidRPr="00DA4954">
        <w:rPr>
          <w:b/>
        </w:rPr>
        <w:t>n</w:t>
      </w:r>
      <w:r w:rsidRPr="00DA4954">
        <w:rPr>
          <w:b/>
        </w:rPr>
        <w:t>tAgent</w:t>
      </w:r>
      <w:proofErr w:type="spellEnd"/>
      <w:r w:rsidRPr="00DA4954">
        <w:rPr>
          <w:b/>
        </w:rPr>
        <w:t xml:space="preserve"> </w:t>
      </w:r>
      <w:r>
        <w:t>that he may take action.</w:t>
      </w:r>
    </w:p>
    <w:p w14:paraId="65D07B66" w14:textId="18513A64" w:rsidR="006F7936" w:rsidRDefault="006F7936" w:rsidP="006F7936">
      <w:pPr>
        <w:pStyle w:val="berschrift3"/>
      </w:pPr>
      <w:bookmarkStart w:id="22" w:name="_Toc350100149"/>
      <w:proofErr w:type="spellStart"/>
      <w:r>
        <w:t>ClientAgents</w:t>
      </w:r>
      <w:bookmarkEnd w:id="22"/>
      <w:proofErr w:type="spellEnd"/>
    </w:p>
    <w:p w14:paraId="0A1AD5A5" w14:textId="77777777" w:rsidR="006F7936" w:rsidRDefault="006F7936" w:rsidP="006F7936"/>
    <w:p w14:paraId="6663C722" w14:textId="53058362" w:rsidR="00DA4954" w:rsidRDefault="00DA4954" w:rsidP="00DA4954">
      <w:r>
        <w:t xml:space="preserve">Represents an individual client (client package) and contains the logic for requesting items such as Flights, Hotel and Events. </w:t>
      </w:r>
      <w:r w:rsidR="006F7936">
        <w:t xml:space="preserve">A </w:t>
      </w:r>
      <w:proofErr w:type="spellStart"/>
      <w:r>
        <w:t>C</w:t>
      </w:r>
      <w:r w:rsidR="006F7936">
        <w:t>lient</w:t>
      </w:r>
      <w:r>
        <w:t>Agent</w:t>
      </w:r>
      <w:proofErr w:type="spellEnd"/>
      <w:r w:rsidR="006F7936">
        <w:t xml:space="preserve"> </w:t>
      </w:r>
      <w:r>
        <w:t>uses</w:t>
      </w:r>
      <w:r w:rsidR="006F7936">
        <w:t xml:space="preserve"> the following classes:</w:t>
      </w:r>
    </w:p>
    <w:p w14:paraId="158E1C19" w14:textId="77777777" w:rsidR="00DA4954" w:rsidRDefault="00DA4954" w:rsidP="00DA4954"/>
    <w:p w14:paraId="1DBA74F1" w14:textId="59097337" w:rsidR="00DA4954" w:rsidRDefault="006F7936" w:rsidP="006F7936">
      <w:pPr>
        <w:pStyle w:val="Listenabsatz"/>
        <w:numPr>
          <w:ilvl w:val="0"/>
          <w:numId w:val="15"/>
        </w:numPr>
      </w:pPr>
      <w:proofErr w:type="spellStart"/>
      <w:r w:rsidRPr="00DA4954">
        <w:rPr>
          <w:b/>
        </w:rPr>
        <w:t>ClientPreferences</w:t>
      </w:r>
      <w:proofErr w:type="spellEnd"/>
      <w:r w:rsidRPr="00DA4954">
        <w:rPr>
          <w:b/>
        </w:rPr>
        <w:br/>
      </w:r>
      <w:r w:rsidRPr="00DA4954">
        <w:rPr>
          <w:i/>
        </w:rPr>
        <w:t>Represents a client’s preferences</w:t>
      </w:r>
      <w:r w:rsidR="00DA4954" w:rsidRPr="00DA4954">
        <w:rPr>
          <w:i/>
        </w:rPr>
        <w:t xml:space="preserve">. Over time, they may differ from the original client preferences, depending on what is possible to </w:t>
      </w:r>
      <w:proofErr w:type="spellStart"/>
      <w:r w:rsidR="00DA4954" w:rsidRPr="00DA4954">
        <w:rPr>
          <w:i/>
        </w:rPr>
        <w:t>achive</w:t>
      </w:r>
      <w:proofErr w:type="spellEnd"/>
      <w:r w:rsidR="00DA4954" w:rsidRPr="00DA4954">
        <w:rPr>
          <w:i/>
        </w:rPr>
        <w:t>.</w:t>
      </w:r>
    </w:p>
    <w:p w14:paraId="5CF38354" w14:textId="77777777" w:rsidR="006F7936" w:rsidRDefault="006F7936" w:rsidP="006F7936">
      <w:pPr>
        <w:pStyle w:val="Listenabsatz"/>
        <w:numPr>
          <w:ilvl w:val="0"/>
          <w:numId w:val="15"/>
        </w:numPr>
      </w:pPr>
      <w:proofErr w:type="spellStart"/>
      <w:r w:rsidRPr="00DA4954">
        <w:rPr>
          <w:b/>
        </w:rPr>
        <w:t>ClientPackage</w:t>
      </w:r>
      <w:proofErr w:type="spellEnd"/>
      <w:r>
        <w:br/>
      </w:r>
      <w:r w:rsidRPr="00DA4954">
        <w:rPr>
          <w:i/>
        </w:rPr>
        <w:t>Represents a client’s package and contains information which items are currently a</w:t>
      </w:r>
      <w:r w:rsidRPr="00DA4954">
        <w:rPr>
          <w:i/>
        </w:rPr>
        <w:t>s</w:t>
      </w:r>
      <w:r w:rsidRPr="00DA4954">
        <w:rPr>
          <w:i/>
        </w:rPr>
        <w:t>signed to the client.</w:t>
      </w:r>
    </w:p>
    <w:p w14:paraId="05021F56" w14:textId="77777777" w:rsidR="006F7936" w:rsidRDefault="006F7936" w:rsidP="006F7936"/>
    <w:p w14:paraId="3D78D659" w14:textId="0A1E4798" w:rsidR="006F7936" w:rsidRDefault="006F7936" w:rsidP="006F7936">
      <w:r>
        <w:t>This separation gives us some advantages as well as creating some new problems. It redu</w:t>
      </w:r>
      <w:r>
        <w:t>c</w:t>
      </w:r>
      <w:r>
        <w:t>es the problem in most parts to a single package and its optimization. However, we need also to be aware that we don’t lose the big picture. On the one hand we are looking for a l</w:t>
      </w:r>
      <w:r>
        <w:t>o</w:t>
      </w:r>
      <w:r>
        <w:t>cal optimum (optimization of a client’s package). On the other hand we need to achieve a global optimum as well (distribution of the items; make as much utility as possible).</w:t>
      </w:r>
      <w:r w:rsidR="00EB71BE">
        <w:t xml:space="preserve"> In order to achieve these two optimums we introduced the </w:t>
      </w:r>
      <w:proofErr w:type="spellStart"/>
      <w:r w:rsidR="00EB71BE">
        <w:t>TradeMaster</w:t>
      </w:r>
      <w:proofErr w:type="spellEnd"/>
      <w:r w:rsidR="00EB71BE">
        <w:t>.</w:t>
      </w:r>
    </w:p>
    <w:p w14:paraId="5FC3DF55" w14:textId="77777777" w:rsidR="006F7936" w:rsidRDefault="006F7936" w:rsidP="006F7936"/>
    <w:p w14:paraId="785BB942" w14:textId="4BC244E0" w:rsidR="006F7936" w:rsidRDefault="006F7936" w:rsidP="006F7936">
      <w:r>
        <w:t xml:space="preserve">The </w:t>
      </w:r>
      <w:proofErr w:type="spellStart"/>
      <w:r>
        <w:t>TradeMaster</w:t>
      </w:r>
      <w:proofErr w:type="spellEnd"/>
      <w:r>
        <w:t xml:space="preserve"> service is an important bridge between the individual </w:t>
      </w:r>
      <w:proofErr w:type="spellStart"/>
      <w:r>
        <w:t>ClientAgents</w:t>
      </w:r>
      <w:proofErr w:type="spellEnd"/>
      <w:r>
        <w:t>. Each Client knows</w:t>
      </w:r>
      <w:r w:rsidR="00A66E13">
        <w:t>,</w:t>
      </w:r>
      <w:r w:rsidR="00A66E13" w:rsidRPr="00A66E13">
        <w:t xml:space="preserve"> </w:t>
      </w:r>
      <w:r w:rsidR="00A66E13">
        <w:t>based on its preferences and the corresponding strategy,</w:t>
      </w:r>
      <w:r>
        <w:t xml:space="preserve"> what it wants </w:t>
      </w:r>
      <w:r w:rsidR="00A66E13">
        <w:t xml:space="preserve">and </w:t>
      </w:r>
      <w:r>
        <w:t>for what price and requests the preferred goods from the “</w:t>
      </w:r>
      <w:proofErr w:type="spellStart"/>
      <w:r>
        <w:t>TradeMaster</w:t>
      </w:r>
      <w:proofErr w:type="spellEnd"/>
      <w:r>
        <w:t>”.</w:t>
      </w:r>
      <w:r w:rsidR="00DA4954">
        <w:t xml:space="preserve"> </w:t>
      </w:r>
      <w:r w:rsidR="002B64BC">
        <w:t xml:space="preserve">The </w:t>
      </w:r>
      <w:proofErr w:type="spellStart"/>
      <w:r w:rsidR="002B64BC">
        <w:t>TradeMaster</w:t>
      </w:r>
      <w:proofErr w:type="spellEnd"/>
      <w:r w:rsidR="002B64BC">
        <w:t xml:space="preserve"> is then able of trying to achieve the global optimum as it knows what each client wants.</w:t>
      </w:r>
    </w:p>
    <w:p w14:paraId="4A6321F6" w14:textId="77777777" w:rsidR="000551B6" w:rsidRDefault="00742073" w:rsidP="0026725F">
      <w:pPr>
        <w:pStyle w:val="berschrift2"/>
        <w:pageBreakBefore/>
        <w:ind w:left="578" w:hanging="578"/>
      </w:pPr>
      <w:bookmarkStart w:id="23" w:name="_Toc350100150"/>
      <w:r>
        <w:lastRenderedPageBreak/>
        <w:t>Bidding</w:t>
      </w:r>
      <w:r w:rsidR="00B50ACA">
        <w:t xml:space="preserve"> –</w:t>
      </w:r>
      <w:r w:rsidR="00C90817">
        <w:t xml:space="preserve"> </w:t>
      </w:r>
      <w:proofErr w:type="spellStart"/>
      <w:r w:rsidR="00C90817">
        <w:t>TradeM</w:t>
      </w:r>
      <w:r w:rsidR="00B50ACA">
        <w:t>aster</w:t>
      </w:r>
      <w:bookmarkEnd w:id="23"/>
      <w:proofErr w:type="spellEnd"/>
    </w:p>
    <w:p w14:paraId="581AC3B7" w14:textId="77777777" w:rsidR="00B50ACA" w:rsidRDefault="00B50ACA" w:rsidP="00B50ACA"/>
    <w:p w14:paraId="5F8EEFAC" w14:textId="2B861929" w:rsidR="006A71B7" w:rsidRDefault="00C90817" w:rsidP="00B50ACA">
      <w:r>
        <w:t xml:space="preserve">The </w:t>
      </w:r>
      <w:proofErr w:type="spellStart"/>
      <w:r>
        <w:t>TradeMaster</w:t>
      </w:r>
      <w:proofErr w:type="spellEnd"/>
      <w:r>
        <w:t xml:space="preserve"> is responsible for synchronizing the bids, keeping track of the overall po</w:t>
      </w:r>
      <w:r>
        <w:t>s</w:t>
      </w:r>
      <w:r>
        <w:t>session of items</w:t>
      </w:r>
      <w:r w:rsidR="002C49A3">
        <w:t xml:space="preserve"> (Stock management)</w:t>
      </w:r>
      <w:r w:rsidR="00304E25">
        <w:t xml:space="preserve"> and trigger</w:t>
      </w:r>
      <w:r w:rsidR="00246D4C">
        <w:t>ing</w:t>
      </w:r>
      <w:r w:rsidR="00304E25">
        <w:t xml:space="preserve"> the distribution strategy for assigning the possessed items to the clients.</w:t>
      </w:r>
      <w:r w:rsidR="0026319A">
        <w:t xml:space="preserve"> </w:t>
      </w:r>
      <w:r w:rsidR="006A71B7">
        <w:t xml:space="preserve">Incoming Transactions and Bid-Updates are redirected to the </w:t>
      </w:r>
      <w:proofErr w:type="spellStart"/>
      <w:r w:rsidR="006A71B7">
        <w:t>TradeMaster</w:t>
      </w:r>
      <w:proofErr w:type="spellEnd"/>
      <w:r w:rsidR="006A71B7">
        <w:t>.</w:t>
      </w:r>
      <w:r w:rsidR="00DA4954">
        <w:t xml:space="preserve"> </w:t>
      </w:r>
    </w:p>
    <w:p w14:paraId="6151CADA" w14:textId="77777777" w:rsidR="00034A67" w:rsidRDefault="00034A67" w:rsidP="00B50ACA"/>
    <w:p w14:paraId="05247B7E" w14:textId="73523AFC" w:rsidR="006A71B7" w:rsidRDefault="006A71B7" w:rsidP="00B50ACA">
      <w:r>
        <w:t xml:space="preserve">The </w:t>
      </w:r>
      <w:proofErr w:type="spellStart"/>
      <w:r>
        <w:t>TradeMaster</w:t>
      </w:r>
      <w:proofErr w:type="spellEnd"/>
      <w:r>
        <w:t xml:space="preserve"> has 3 distinct data structures:</w:t>
      </w:r>
    </w:p>
    <w:p w14:paraId="37A5A874" w14:textId="3152D9B9" w:rsidR="006A71B7" w:rsidRDefault="006A71B7" w:rsidP="006A71B7">
      <w:pPr>
        <w:pStyle w:val="Listenabsatz"/>
        <w:numPr>
          <w:ilvl w:val="0"/>
          <w:numId w:val="15"/>
        </w:numPr>
      </w:pPr>
      <w:r w:rsidRPr="006A71B7">
        <w:rPr>
          <w:b/>
        </w:rPr>
        <w:t>Item Stock</w:t>
      </w:r>
      <w:r>
        <w:tab/>
      </w:r>
      <w:r>
        <w:tab/>
        <w:t xml:space="preserve"> Keep track of all owned items</w:t>
      </w:r>
    </w:p>
    <w:p w14:paraId="34ADD766" w14:textId="31A45266" w:rsidR="006A71B7" w:rsidRDefault="006A71B7" w:rsidP="006A71B7">
      <w:pPr>
        <w:pStyle w:val="Listenabsatz"/>
        <w:numPr>
          <w:ilvl w:val="0"/>
          <w:numId w:val="15"/>
        </w:numPr>
      </w:pPr>
      <w:proofErr w:type="spellStart"/>
      <w:r w:rsidRPr="006A71B7">
        <w:rPr>
          <w:b/>
        </w:rPr>
        <w:t>Avaiable</w:t>
      </w:r>
      <w:proofErr w:type="spellEnd"/>
      <w:r w:rsidR="00636556">
        <w:rPr>
          <w:b/>
        </w:rPr>
        <w:t xml:space="preserve"> </w:t>
      </w:r>
      <w:r w:rsidRPr="006A71B7">
        <w:rPr>
          <w:b/>
        </w:rPr>
        <w:t>Item Stock</w:t>
      </w:r>
      <w:r>
        <w:tab/>
        <w:t xml:space="preserve"> Keep track of all items, which are not assigned to a </w:t>
      </w:r>
      <w:proofErr w:type="spellStart"/>
      <w:r>
        <w:t>ClientAgent</w:t>
      </w:r>
      <w:proofErr w:type="spellEnd"/>
    </w:p>
    <w:p w14:paraId="5D58EA75" w14:textId="5277656C" w:rsidR="006A71B7" w:rsidRPr="006A71B7" w:rsidRDefault="006A71B7" w:rsidP="006A71B7">
      <w:pPr>
        <w:pStyle w:val="Listenabsatz"/>
        <w:numPr>
          <w:ilvl w:val="0"/>
          <w:numId w:val="15"/>
        </w:numPr>
        <w:rPr>
          <w:b/>
        </w:rPr>
      </w:pPr>
      <w:proofErr w:type="spellStart"/>
      <w:r w:rsidRPr="006A71B7">
        <w:rPr>
          <w:b/>
        </w:rPr>
        <w:t>ItemRequests</w:t>
      </w:r>
      <w:proofErr w:type="spellEnd"/>
      <w:r>
        <w:rPr>
          <w:b/>
        </w:rPr>
        <w:tab/>
        <w:t xml:space="preserve"> </w:t>
      </w:r>
      <w:r w:rsidRPr="006A71B7">
        <w:t xml:space="preserve">Keep track of all </w:t>
      </w:r>
      <w:proofErr w:type="spellStart"/>
      <w:r w:rsidRPr="006A71B7">
        <w:t>ItemRequests</w:t>
      </w:r>
      <w:proofErr w:type="spellEnd"/>
      <w:r w:rsidRPr="006A71B7">
        <w:t xml:space="preserve"> of the </w:t>
      </w:r>
      <w:proofErr w:type="spellStart"/>
      <w:r w:rsidRPr="006A71B7">
        <w:t>ClientAgents</w:t>
      </w:r>
      <w:proofErr w:type="spellEnd"/>
    </w:p>
    <w:p w14:paraId="63A247FE" w14:textId="77777777" w:rsidR="006A71B7" w:rsidRDefault="006A71B7" w:rsidP="00B50ACA"/>
    <w:p w14:paraId="63B0D674" w14:textId="77777777" w:rsidR="006A71B7" w:rsidRDefault="006A71B7" w:rsidP="00B50ACA"/>
    <w:p w14:paraId="19E0029C" w14:textId="77777777" w:rsidR="0036291E" w:rsidRDefault="0036291E" w:rsidP="00B50ACA">
      <w:r>
        <w:t xml:space="preserve">The lifecycle of the </w:t>
      </w:r>
      <w:proofErr w:type="spellStart"/>
      <w:r>
        <w:t>TradeMaster</w:t>
      </w:r>
      <w:proofErr w:type="spellEnd"/>
      <w:r>
        <w:t xml:space="preserve"> works as follows:</w:t>
      </w:r>
    </w:p>
    <w:p w14:paraId="41D0E65A" w14:textId="77777777" w:rsidR="0036291E" w:rsidRDefault="0036291E" w:rsidP="00B50ACA"/>
    <w:p w14:paraId="0621CFB5" w14:textId="497ACA8F" w:rsidR="00304E25" w:rsidRDefault="002C49A3" w:rsidP="0036291E">
      <w:pPr>
        <w:pStyle w:val="Listenabsatz"/>
        <w:numPr>
          <w:ilvl w:val="0"/>
          <w:numId w:val="16"/>
        </w:numPr>
      </w:pPr>
      <w:r>
        <w:t xml:space="preserve">All </w:t>
      </w:r>
      <w:proofErr w:type="spellStart"/>
      <w:r>
        <w:t>ClientAgents</w:t>
      </w:r>
      <w:proofErr w:type="spellEnd"/>
      <w:r>
        <w:t xml:space="preserve"> are pulsed to consider placing</w:t>
      </w:r>
      <w:r w:rsidR="006A71B7">
        <w:t xml:space="preserve"> item</w:t>
      </w:r>
      <w:r w:rsidR="0036291E">
        <w:t xml:space="preserve"> requests </w:t>
      </w:r>
      <w:r>
        <w:t xml:space="preserve">on the </w:t>
      </w:r>
      <w:proofErr w:type="spellStart"/>
      <w:r w:rsidR="006A71B7">
        <w:t>TradeMaster</w:t>
      </w:r>
      <w:proofErr w:type="spellEnd"/>
    </w:p>
    <w:p w14:paraId="0BF7D5CA" w14:textId="32CCEC7E" w:rsidR="006A71B7" w:rsidRDefault="006A71B7" w:rsidP="0036291E">
      <w:pPr>
        <w:pStyle w:val="Listenabsatz"/>
        <w:numPr>
          <w:ilvl w:val="0"/>
          <w:numId w:val="16"/>
        </w:numPr>
      </w:pPr>
      <w:r>
        <w:t xml:space="preserve">The </w:t>
      </w:r>
      <w:proofErr w:type="spellStart"/>
      <w:r>
        <w:t>TradeMaster</w:t>
      </w:r>
      <w:proofErr w:type="spellEnd"/>
      <w:r>
        <w:t xml:space="preserve"> allocates and assigns available items to </w:t>
      </w:r>
      <w:proofErr w:type="spellStart"/>
      <w:r>
        <w:t>ClientAgents</w:t>
      </w:r>
      <w:proofErr w:type="spellEnd"/>
    </w:p>
    <w:p w14:paraId="7A996973" w14:textId="15C9C878" w:rsidR="006A71B7" w:rsidRDefault="006A71B7" w:rsidP="0036291E">
      <w:pPr>
        <w:pStyle w:val="Listenabsatz"/>
        <w:numPr>
          <w:ilvl w:val="0"/>
          <w:numId w:val="16"/>
        </w:numPr>
      </w:pPr>
      <w:r>
        <w:t>Distribute the possessed items among the clients based on the “</w:t>
      </w:r>
      <w:proofErr w:type="spellStart"/>
      <w:r w:rsidRPr="004A3670">
        <w:t>ClientPackageAlloc</w:t>
      </w:r>
      <w:r w:rsidRPr="004A3670">
        <w:t>a</w:t>
      </w:r>
      <w:r w:rsidRPr="004A3670">
        <w:t>tionStrategy</w:t>
      </w:r>
      <w:proofErr w:type="spellEnd"/>
      <w:r>
        <w:t>”</w:t>
      </w:r>
    </w:p>
    <w:p w14:paraId="5A2A1165" w14:textId="2AF76E89" w:rsidR="0036291E" w:rsidRDefault="0036291E" w:rsidP="0036291E">
      <w:pPr>
        <w:pStyle w:val="Listenabsatz"/>
        <w:numPr>
          <w:ilvl w:val="0"/>
          <w:numId w:val="16"/>
        </w:numPr>
      </w:pPr>
      <w:r>
        <w:t>Compare the</w:t>
      </w:r>
      <w:r w:rsidR="006A71B7">
        <w:t xml:space="preserve"> remaining</w:t>
      </w:r>
      <w:r>
        <w:t xml:space="preserve"> requests to </w:t>
      </w:r>
      <w:r w:rsidR="00906E9A">
        <w:t xml:space="preserve">the </w:t>
      </w:r>
      <w:r w:rsidR="00196BB9">
        <w:t>available</w:t>
      </w:r>
      <w:r w:rsidR="00906E9A">
        <w:t xml:space="preserve"> items</w:t>
      </w:r>
    </w:p>
    <w:p w14:paraId="1AEA23D7" w14:textId="78B0FCA2" w:rsidR="00906E9A" w:rsidRDefault="006A71B7" w:rsidP="0036291E">
      <w:pPr>
        <w:pStyle w:val="Listenabsatz"/>
        <w:numPr>
          <w:ilvl w:val="0"/>
          <w:numId w:val="16"/>
        </w:numPr>
      </w:pPr>
      <w:r>
        <w:t>Create b</w:t>
      </w:r>
      <w:r w:rsidR="00906E9A">
        <w:t>ids for the missing items based on the gathered requests (quantity and price)</w:t>
      </w:r>
    </w:p>
    <w:p w14:paraId="3FE920F7" w14:textId="77777777" w:rsidR="004A3670" w:rsidRDefault="004A3670" w:rsidP="004A3670"/>
    <w:p w14:paraId="0D75FEB0" w14:textId="62FC33D7" w:rsidR="004A3670" w:rsidRDefault="00095132" w:rsidP="00095132">
      <w:pPr>
        <w:pStyle w:val="berschrift3"/>
      </w:pPr>
      <w:bookmarkStart w:id="24" w:name="_Toc350100151"/>
      <w:proofErr w:type="spellStart"/>
      <w:r w:rsidRPr="004A3670">
        <w:t>ClientPackageAllocationStrategy</w:t>
      </w:r>
      <w:bookmarkEnd w:id="24"/>
      <w:proofErr w:type="spellEnd"/>
    </w:p>
    <w:p w14:paraId="6FA7006E" w14:textId="77777777" w:rsidR="00095132" w:rsidRDefault="00095132" w:rsidP="00095132"/>
    <w:p w14:paraId="74C8811B" w14:textId="6BBCCD57" w:rsidR="00095132" w:rsidRDefault="00095132" w:rsidP="00095132">
      <w:r>
        <w:t xml:space="preserve">Off course, the TAC Server himself does the final package assignment, but we need </w:t>
      </w:r>
      <w:r w:rsidR="00636556">
        <w:t>to make</w:t>
      </w:r>
      <w:r>
        <w:t xml:space="preserve"> assumptions about the current situation and the future as well. Therefore, the </w:t>
      </w:r>
      <w:proofErr w:type="spellStart"/>
      <w:r>
        <w:t>ClientAgents</w:t>
      </w:r>
      <w:proofErr w:type="spellEnd"/>
      <w:r>
        <w:t xml:space="preserve"> need to know which items they own, and which they miss.</w:t>
      </w:r>
    </w:p>
    <w:p w14:paraId="4243C6C4" w14:textId="77777777" w:rsidR="00095132" w:rsidRPr="00095132" w:rsidRDefault="00095132" w:rsidP="00095132"/>
    <w:p w14:paraId="6561FD6A" w14:textId="5BEC2243" w:rsidR="00095132" w:rsidRDefault="00095132" w:rsidP="00095132">
      <w:proofErr w:type="spellStart"/>
      <w:r>
        <w:t>ClientAgents</w:t>
      </w:r>
      <w:proofErr w:type="spellEnd"/>
      <w:r>
        <w:t xml:space="preserve"> can place item requests on the </w:t>
      </w:r>
      <w:proofErr w:type="spellStart"/>
      <w:r>
        <w:t>TradeMaster</w:t>
      </w:r>
      <w:proofErr w:type="spellEnd"/>
      <w:r>
        <w:t xml:space="preserve"> but that does not guarantee that the item can be fetched as a matter of fact. It may even come to the case that different Clie</w:t>
      </w:r>
      <w:r w:rsidR="00EB5EF5">
        <w:t xml:space="preserve">nt </w:t>
      </w:r>
      <w:r>
        <w:t xml:space="preserve">Agents want the same item. The </w:t>
      </w:r>
      <w:proofErr w:type="spellStart"/>
      <w:r w:rsidRPr="004A3670">
        <w:t>ClientPackageAllocationStrategy</w:t>
      </w:r>
      <w:proofErr w:type="spellEnd"/>
      <w:r>
        <w:t xml:space="preserve"> is then responsible to d</w:t>
      </w:r>
      <w:r>
        <w:t>e</w:t>
      </w:r>
      <w:r>
        <w:t xml:space="preserve">cide which </w:t>
      </w:r>
      <w:proofErr w:type="spellStart"/>
      <w:r>
        <w:t>ClientAgent</w:t>
      </w:r>
      <w:proofErr w:type="spellEnd"/>
      <w:r>
        <w:t xml:space="preserve"> gets the item, based upon the hypothetical profit.</w:t>
      </w:r>
      <w:r w:rsidR="0090451B">
        <w:t xml:space="preserve"> </w:t>
      </w:r>
    </w:p>
    <w:p w14:paraId="77F16AA8" w14:textId="77777777" w:rsidR="00742073" w:rsidRDefault="00742073" w:rsidP="00742073"/>
    <w:p w14:paraId="169E45C8" w14:textId="77777777" w:rsidR="00030098" w:rsidRDefault="00030098">
      <w:pPr>
        <w:spacing w:line="240" w:lineRule="auto"/>
        <w:jc w:val="left"/>
        <w:rPr>
          <w:rFonts w:ascii="Cambria" w:eastAsia="Times New Roman" w:hAnsi="Cambria"/>
          <w:b/>
          <w:bCs/>
          <w:sz w:val="26"/>
          <w:szCs w:val="26"/>
        </w:rPr>
      </w:pPr>
      <w:r>
        <w:br w:type="page"/>
      </w:r>
    </w:p>
    <w:p w14:paraId="0395A14E" w14:textId="7BBCD758" w:rsidR="00742073" w:rsidRPr="00742073" w:rsidRDefault="00E807FD" w:rsidP="00470EEC">
      <w:pPr>
        <w:pStyle w:val="berschrift2"/>
      </w:pPr>
      <w:bookmarkStart w:id="25" w:name="_Toc350100152"/>
      <w:r>
        <w:lastRenderedPageBreak/>
        <w:t>Auctions –</w:t>
      </w:r>
      <w:r w:rsidR="000601C3">
        <w:t xml:space="preserve"> </w:t>
      </w:r>
      <w:proofErr w:type="spellStart"/>
      <w:r w:rsidR="000601C3">
        <w:t>AuctionInformation</w:t>
      </w:r>
      <w:r>
        <w:t>Manager</w:t>
      </w:r>
      <w:bookmarkEnd w:id="25"/>
      <w:proofErr w:type="spellEnd"/>
    </w:p>
    <w:p w14:paraId="1E59D187" w14:textId="77777777" w:rsidR="000551B6" w:rsidRDefault="000551B6" w:rsidP="000551B6"/>
    <w:p w14:paraId="76C7F79D" w14:textId="35DD7E78" w:rsidR="00A74143" w:rsidRDefault="00A74143" w:rsidP="000551B6">
      <w:pPr>
        <w:rPr>
          <w:b/>
        </w:rPr>
      </w:pPr>
      <w:r>
        <w:t>The Purpose of the “</w:t>
      </w:r>
      <w:proofErr w:type="spellStart"/>
      <w:r>
        <w:t>AuctionInformationManager</w:t>
      </w:r>
      <w:proofErr w:type="spellEnd"/>
      <w:r>
        <w:t>” is to keep track of the quot</w:t>
      </w:r>
      <w:r w:rsidR="00D00F1F">
        <w:t>e development for each auction.</w:t>
      </w:r>
      <w:r w:rsidR="00482615">
        <w:t xml:space="preserve"> It provides a quote history for</w:t>
      </w:r>
      <w:r w:rsidR="00482615" w:rsidRPr="00482615">
        <w:t xml:space="preserve"> </w:t>
      </w:r>
      <w:r w:rsidR="00482615">
        <w:t>each auction by storing every quote during the whole TAC Game.</w:t>
      </w:r>
      <w:r w:rsidR="002A7EB4">
        <w:t xml:space="preserve"> This allows our agent to analyze </w:t>
      </w:r>
      <w:r w:rsidR="002D0B8A">
        <w:t>bid</w:t>
      </w:r>
      <w:r w:rsidR="00170A8C">
        <w:t xml:space="preserve"> </w:t>
      </w:r>
      <w:r w:rsidR="002D0B8A">
        <w:t>rates of auctions and determine their price growth.</w:t>
      </w:r>
      <w:r w:rsidR="0043470F" w:rsidRPr="0043470F">
        <w:rPr>
          <w:b/>
        </w:rPr>
        <w:t xml:space="preserve"> </w:t>
      </w:r>
    </w:p>
    <w:p w14:paraId="7FCD0B9A" w14:textId="77777777" w:rsidR="0043470F" w:rsidRDefault="0043470F" w:rsidP="000551B6">
      <w:pPr>
        <w:rPr>
          <w:b/>
        </w:rPr>
      </w:pPr>
    </w:p>
    <w:p w14:paraId="428CD02B" w14:textId="275248E6" w:rsidR="0043470F" w:rsidRPr="00742073" w:rsidRDefault="0043470F" w:rsidP="0043470F">
      <w:pPr>
        <w:pStyle w:val="berschrift2"/>
      </w:pPr>
      <w:bookmarkStart w:id="26" w:name="_Toc350100153"/>
      <w:r>
        <w:t xml:space="preserve">Auction risk analysis – </w:t>
      </w:r>
      <w:proofErr w:type="spellStart"/>
      <w:r>
        <w:t>AuctionRiskManager</w:t>
      </w:r>
      <w:bookmarkEnd w:id="26"/>
      <w:proofErr w:type="spellEnd"/>
    </w:p>
    <w:p w14:paraId="7843226E" w14:textId="77777777" w:rsidR="0043470F" w:rsidRDefault="0043470F" w:rsidP="000551B6"/>
    <w:p w14:paraId="55F2C1EF" w14:textId="4F7B5E32" w:rsidR="0043470F" w:rsidRDefault="0043470F" w:rsidP="000551B6">
      <w:r>
        <w:t xml:space="preserve">The </w:t>
      </w:r>
      <w:proofErr w:type="spellStart"/>
      <w:r>
        <w:t>AuctionRiskManager</w:t>
      </w:r>
      <w:proofErr w:type="spellEnd"/>
      <w:r>
        <w:t xml:space="preserve"> is highly coupled with the </w:t>
      </w:r>
      <w:proofErr w:type="spellStart"/>
      <w:r>
        <w:t>AuctionInformationManager</w:t>
      </w:r>
      <w:proofErr w:type="spellEnd"/>
      <w:r>
        <w:t xml:space="preserve">, as the risk analysis is based upon the current Quotes, their history and </w:t>
      </w:r>
      <w:r w:rsidR="00EB3C8B">
        <w:t xml:space="preserve">their </w:t>
      </w:r>
      <w:r>
        <w:t>development over time.</w:t>
      </w:r>
    </w:p>
    <w:p w14:paraId="11E6E519" w14:textId="77777777" w:rsidR="00917298" w:rsidRDefault="00917298" w:rsidP="000551B6"/>
    <w:p w14:paraId="10313660" w14:textId="2205617D" w:rsidR="000551B6" w:rsidRPr="00AA0D46" w:rsidRDefault="00D06EFC" w:rsidP="000551B6">
      <w:r>
        <w:t>A high</w:t>
      </w:r>
      <w:r w:rsidR="00917298">
        <w:t xml:space="preserve"> frequency of bids </w:t>
      </w:r>
      <w:r w:rsidR="002C1D6D">
        <w:t xml:space="preserve">and therefore a high bid rate </w:t>
      </w:r>
      <w:r w:rsidR="00917298">
        <w:t>is a common indicator of a risky au</w:t>
      </w:r>
      <w:r w:rsidR="00917298">
        <w:t>c</w:t>
      </w:r>
      <w:r>
        <w:t xml:space="preserve">tion. </w:t>
      </w:r>
      <w:r w:rsidR="00AA0D46">
        <w:t>Another indicator is the price growth over time. An auction which had a price growth of 200% in just one minute for example can be considered as a highly risky auction</w:t>
      </w:r>
      <w:r w:rsidR="00917298">
        <w:t>.</w:t>
      </w:r>
      <w:r w:rsidR="00A44C33">
        <w:t xml:space="preserve"> </w:t>
      </w:r>
      <w:r w:rsidR="004675F3">
        <w:t>These two indicators could be very useful for hotel auctions.</w:t>
      </w:r>
      <w:r w:rsidR="007A132E">
        <w:t xml:space="preserve"> Let’s assume we have a client which is currently bidding for a TT hotel room.</w:t>
      </w:r>
      <w:r w:rsidR="007D6EF7">
        <w:t xml:space="preserve"> If there would be a bid rate of 1 new bid every 2 se</w:t>
      </w:r>
      <w:r w:rsidR="007D6EF7">
        <w:t>c</w:t>
      </w:r>
      <w:r w:rsidR="007D6EF7">
        <w:t xml:space="preserve">onds the </w:t>
      </w:r>
      <w:proofErr w:type="spellStart"/>
      <w:r w:rsidR="007D6EF7">
        <w:t>ClientAgent</w:t>
      </w:r>
      <w:proofErr w:type="spellEnd"/>
      <w:r w:rsidR="007D6EF7">
        <w:t xml:space="preserve"> could consider this auction as too risky and change its intention</w:t>
      </w:r>
      <w:r w:rsidR="004675F3">
        <w:t xml:space="preserve"> </w:t>
      </w:r>
      <w:r w:rsidR="007D6EF7">
        <w:t>t</w:t>
      </w:r>
      <w:r w:rsidR="007D6EF7">
        <w:t>o</w:t>
      </w:r>
      <w:r w:rsidR="007D6EF7">
        <w:t>wards buying a SS hotel room instead.</w:t>
      </w:r>
    </w:p>
    <w:p w14:paraId="1AC36B29" w14:textId="77777777" w:rsidR="0043470F" w:rsidRDefault="0043470F" w:rsidP="000551B6"/>
    <w:p w14:paraId="4AFFC92E" w14:textId="77777777" w:rsidR="000551B6" w:rsidRDefault="000551B6" w:rsidP="000551B6">
      <w:pPr>
        <w:pStyle w:val="berschrift2"/>
      </w:pPr>
      <w:bookmarkStart w:id="27" w:name="_Toc350100154"/>
      <w:r>
        <w:t>Communication</w:t>
      </w:r>
      <w:r w:rsidR="007735DB">
        <w:t xml:space="preserve"> / Event handling</w:t>
      </w:r>
      <w:bookmarkEnd w:id="27"/>
    </w:p>
    <w:p w14:paraId="51D5CE6A" w14:textId="77777777" w:rsidR="000551B6" w:rsidRDefault="000551B6" w:rsidP="000551B6"/>
    <w:p w14:paraId="1790A2C2" w14:textId="09F968DC" w:rsidR="00BE1191" w:rsidRDefault="00AF7F5C" w:rsidP="00BE1191">
      <w:r>
        <w:t xml:space="preserve">The overall communication of Tacy is based upon </w:t>
      </w:r>
      <w:r w:rsidR="007E25DE">
        <w:t>callbacks</w:t>
      </w:r>
      <w:r>
        <w:t xml:space="preserve"> from the TAC Agent ware.</w:t>
      </w:r>
      <w:r w:rsidR="007E25DE">
        <w:t xml:space="preserve"> The incoming events are delegat</w:t>
      </w:r>
      <w:r w:rsidR="00596BE2">
        <w:t xml:space="preserve">ed to the responsible services. </w:t>
      </w:r>
      <w:r w:rsidR="007E25DE">
        <w:t xml:space="preserve">We have further developed the callback approach to work with our </w:t>
      </w:r>
      <w:proofErr w:type="spellStart"/>
      <w:r w:rsidR="007E25DE">
        <w:t>ClientAgents</w:t>
      </w:r>
      <w:proofErr w:type="spellEnd"/>
      <w:r w:rsidR="007E25DE">
        <w:t xml:space="preserve">. We generally </w:t>
      </w:r>
      <w:r w:rsidR="00596BE2">
        <w:t xml:space="preserve">use </w:t>
      </w:r>
      <w:r w:rsidR="007E25DE">
        <w:t xml:space="preserve">“pulse” events to </w:t>
      </w:r>
      <w:r w:rsidR="00596BE2">
        <w:t>tell</w:t>
      </w:r>
      <w:r w:rsidR="007E25DE">
        <w:t xml:space="preserve"> the different subsystems that the</w:t>
      </w:r>
      <w:r w:rsidR="00616D7D">
        <w:t>y</w:t>
      </w:r>
      <w:r w:rsidR="007E25DE">
        <w:t xml:space="preserve"> </w:t>
      </w:r>
      <w:r w:rsidR="007E25DE" w:rsidRPr="007E25DE">
        <w:rPr>
          <w:b/>
        </w:rPr>
        <w:t>may</w:t>
      </w:r>
      <w:r w:rsidR="007E25DE">
        <w:t xml:space="preserve"> take action. We do not control our subsystems (for e</w:t>
      </w:r>
      <w:r w:rsidR="007E25DE">
        <w:t>x</w:t>
      </w:r>
      <w:r w:rsidR="007E25DE">
        <w:t>ample</w:t>
      </w:r>
      <w:r w:rsidR="002D411F">
        <w:t xml:space="preserve"> </w:t>
      </w:r>
      <w:proofErr w:type="spellStart"/>
      <w:r w:rsidR="002D411F">
        <w:t>ClientAgents</w:t>
      </w:r>
      <w:proofErr w:type="spellEnd"/>
      <w:r w:rsidR="007E25DE">
        <w:t xml:space="preserve">) absolutely by invoking specific methods but let them a certain </w:t>
      </w:r>
      <w:r w:rsidR="004D5EF1">
        <w:t>room for their own</w:t>
      </w:r>
      <w:r w:rsidR="007E25DE">
        <w:t xml:space="preserve"> responsibi</w:t>
      </w:r>
      <w:r w:rsidR="007E25DE">
        <w:t>l</w:t>
      </w:r>
      <w:r w:rsidR="007E25DE">
        <w:t>ity.</w:t>
      </w:r>
    </w:p>
    <w:p w14:paraId="255EEF93" w14:textId="77777777" w:rsidR="007E25DE" w:rsidRDefault="007E25DE" w:rsidP="00BE1191"/>
    <w:p w14:paraId="79FD435F" w14:textId="3B6CFDB6" w:rsidR="007B1DDF" w:rsidRDefault="007E25DE" w:rsidP="00BE1191">
      <w:r>
        <w:t>On each pulse e</w:t>
      </w:r>
      <w:r w:rsidR="007B1DDF">
        <w:t xml:space="preserve">vent, a </w:t>
      </w:r>
      <w:proofErr w:type="spellStart"/>
      <w:r w:rsidR="007B1DDF">
        <w:t>ClientAgent</w:t>
      </w:r>
      <w:proofErr w:type="spellEnd"/>
      <w:r w:rsidR="007B1DDF">
        <w:t xml:space="preserve"> analyzes his</w:t>
      </w:r>
      <w:r>
        <w:t xml:space="preserve"> desires and intensions, comparing them with the environment and takes </w:t>
      </w:r>
      <w:r w:rsidR="007B1DDF">
        <w:t>appropriate</w:t>
      </w:r>
      <w:r>
        <w:t xml:space="preserve"> action</w:t>
      </w:r>
      <w:r w:rsidR="007B1DDF">
        <w:t>s</w:t>
      </w:r>
      <w:r w:rsidR="00715D5C">
        <w:t>. This allows</w:t>
      </w:r>
      <w:r>
        <w:t xml:space="preserve"> the </w:t>
      </w:r>
      <w:proofErr w:type="spellStart"/>
      <w:r>
        <w:t>ClientAgents</w:t>
      </w:r>
      <w:proofErr w:type="spellEnd"/>
      <w:r>
        <w:t xml:space="preserve"> </w:t>
      </w:r>
      <w:r w:rsidR="00715D5C">
        <w:t xml:space="preserve">to </w:t>
      </w:r>
      <w:r>
        <w:t xml:space="preserve">express their </w:t>
      </w:r>
      <w:r w:rsidR="00885220">
        <w:t>wishes</w:t>
      </w:r>
      <w:r>
        <w:t xml:space="preserve"> </w:t>
      </w:r>
      <w:r w:rsidR="00FC77BA">
        <w:t xml:space="preserve">by </w:t>
      </w:r>
      <w:r>
        <w:t>placing “</w:t>
      </w:r>
      <w:proofErr w:type="spellStart"/>
      <w:r>
        <w:t>ItemRequests</w:t>
      </w:r>
      <w:proofErr w:type="spellEnd"/>
      <w:r>
        <w:t xml:space="preserve">” </w:t>
      </w:r>
      <w:r w:rsidR="002E1AF5">
        <w:t>to</w:t>
      </w:r>
      <w:r>
        <w:t xml:space="preserve"> the </w:t>
      </w:r>
      <w:proofErr w:type="spellStart"/>
      <w:r>
        <w:t>TradeMas</w:t>
      </w:r>
      <w:r w:rsidR="00FC77BA">
        <w:t>ter</w:t>
      </w:r>
      <w:proofErr w:type="spellEnd"/>
      <w:r w:rsidR="00FC77BA">
        <w:t>. They also</w:t>
      </w:r>
      <w:r w:rsidR="007B1DDF">
        <w:t xml:space="preserve"> </w:t>
      </w:r>
      <w:r w:rsidR="00D4345E">
        <w:t>provide</w:t>
      </w:r>
      <w:r>
        <w:t xml:space="preserve"> a “</w:t>
      </w:r>
      <w:proofErr w:type="spellStart"/>
      <w:r w:rsidRPr="007E25DE">
        <w:rPr>
          <w:i/>
        </w:rPr>
        <w:t>int</w:t>
      </w:r>
      <w:proofErr w:type="spellEnd"/>
      <w:r w:rsidRPr="007E25DE">
        <w:rPr>
          <w:i/>
        </w:rPr>
        <w:t xml:space="preserve"> </w:t>
      </w:r>
      <w:proofErr w:type="gramStart"/>
      <w:r w:rsidRPr="007E25DE">
        <w:rPr>
          <w:b/>
          <w:i/>
        </w:rPr>
        <w:t>want</w:t>
      </w:r>
      <w:r w:rsidRPr="007E25DE">
        <w:rPr>
          <w:i/>
        </w:rPr>
        <w:t>(</w:t>
      </w:r>
      <w:proofErr w:type="gramEnd"/>
      <w:r>
        <w:rPr>
          <w:i/>
        </w:rPr>
        <w:t xml:space="preserve">Auction </w:t>
      </w:r>
      <w:proofErr w:type="spellStart"/>
      <w:r w:rsidRPr="007E25DE">
        <w:rPr>
          <w:i/>
        </w:rPr>
        <w:t>itemType</w:t>
      </w:r>
      <w:proofErr w:type="spellEnd"/>
      <w:r w:rsidRPr="007E25DE">
        <w:rPr>
          <w:i/>
        </w:rPr>
        <w:t>)”</w:t>
      </w:r>
      <w:r>
        <w:t xml:space="preserve"> </w:t>
      </w:r>
      <w:r w:rsidR="00F16336">
        <w:t>m</w:t>
      </w:r>
      <w:r w:rsidR="006C05DB">
        <w:t xml:space="preserve">ethod, so other subsystem, for instance the </w:t>
      </w:r>
      <w:proofErr w:type="spellStart"/>
      <w:r w:rsidR="006C05DB">
        <w:t>TradeMaster</w:t>
      </w:r>
      <w:proofErr w:type="spellEnd"/>
      <w:r w:rsidR="006C05DB">
        <w:t xml:space="preserve">, </w:t>
      </w:r>
      <w:r>
        <w:t xml:space="preserve">can ask the </w:t>
      </w:r>
      <w:proofErr w:type="spellStart"/>
      <w:r>
        <w:t>ClientAgent</w:t>
      </w:r>
      <w:proofErr w:type="spellEnd"/>
      <w:r>
        <w:t xml:space="preserve"> if </w:t>
      </w:r>
      <w:r w:rsidR="0033418A">
        <w:t>it</w:t>
      </w:r>
      <w:r>
        <w:t xml:space="preserve"> wants a ce</w:t>
      </w:r>
      <w:r>
        <w:t>r</w:t>
      </w:r>
      <w:r w:rsidR="00705AA8">
        <w:t xml:space="preserve">tain item </w:t>
      </w:r>
      <w:r w:rsidR="002C625C">
        <w:t xml:space="preserve">and if, </w:t>
      </w:r>
      <w:r w:rsidR="00A93719">
        <w:t>how many of it</w:t>
      </w:r>
      <w:r>
        <w:t>.</w:t>
      </w:r>
    </w:p>
    <w:p w14:paraId="22C0AC51" w14:textId="77777777" w:rsidR="00BE1191" w:rsidRPr="00BE1191" w:rsidRDefault="00BE1191" w:rsidP="00BE1191"/>
    <w:p w14:paraId="549F6FF9" w14:textId="77777777" w:rsidR="00CC6FC2" w:rsidRPr="00C1332A" w:rsidRDefault="00CC6FC2" w:rsidP="00584908">
      <w:pPr>
        <w:pStyle w:val="berschrift1"/>
      </w:pPr>
      <w:r w:rsidRPr="00C1332A">
        <w:br w:type="page"/>
      </w:r>
    </w:p>
    <w:p w14:paraId="7823FD2D" w14:textId="79DA7DF5" w:rsidR="000F3EF1" w:rsidRDefault="000F3EF1" w:rsidP="000F3EF1">
      <w:pPr>
        <w:pStyle w:val="berschrift1"/>
      </w:pPr>
      <w:bookmarkStart w:id="28" w:name="_Toc350100155"/>
      <w:r>
        <w:lastRenderedPageBreak/>
        <w:t>Co</w:t>
      </w:r>
      <w:r w:rsidR="003C7BBF">
        <w:t>nclusion</w:t>
      </w:r>
      <w:bookmarkEnd w:id="28"/>
    </w:p>
    <w:p w14:paraId="17B4AD52" w14:textId="1A376BAA" w:rsidR="000F3EF1" w:rsidRPr="000F3EF1" w:rsidRDefault="0051455D" w:rsidP="000F3EF1">
      <w:r>
        <w:t>The Trading Agent Competition Classic was a very interesting challenge with which we never found ourselves confronted before.</w:t>
      </w:r>
      <w:r w:rsidR="000E00D5">
        <w:t xml:space="preserve"> The game gave us a basic but very solid idea and unde</w:t>
      </w:r>
      <w:r w:rsidR="000E00D5">
        <w:t>r</w:t>
      </w:r>
      <w:r w:rsidR="000E00D5">
        <w:t xml:space="preserve">standing </w:t>
      </w:r>
      <w:r w:rsidR="006046A8">
        <w:t>about</w:t>
      </w:r>
      <w:r w:rsidR="000E00D5">
        <w:t xml:space="preserve"> the concept of agent sys</w:t>
      </w:r>
      <w:r w:rsidR="001D56AF">
        <w:t>tems</w:t>
      </w:r>
      <w:r w:rsidR="00573CCA">
        <w:t>.</w:t>
      </w:r>
      <w:r w:rsidR="00C463D6">
        <w:t xml:space="preserve"> We have spent a lot of time abstracting the sy</w:t>
      </w:r>
      <w:r w:rsidR="00C463D6">
        <w:t>s</w:t>
      </w:r>
      <w:r w:rsidR="00C463D6">
        <w:t xml:space="preserve">tem and </w:t>
      </w:r>
      <w:r w:rsidR="00F92E85">
        <w:t>dividing</w:t>
      </w:r>
      <w:r w:rsidR="00C463D6">
        <w:t xml:space="preserve"> the </w:t>
      </w:r>
      <w:r w:rsidR="00F92E85">
        <w:t>system</w:t>
      </w:r>
      <w:r w:rsidR="00C463D6">
        <w:t xml:space="preserve"> into subsystems in order to be </w:t>
      </w:r>
      <w:r w:rsidR="00F92E85">
        <w:t xml:space="preserve">able to solve the problem bit by bit. </w:t>
      </w:r>
      <w:r w:rsidR="00A239B0">
        <w:t>The greater challenge, however, was to come up with strategies to make our agent com</w:t>
      </w:r>
      <w:r w:rsidR="00611167">
        <w:t>pet</w:t>
      </w:r>
      <w:r w:rsidR="00611167">
        <w:t>i</w:t>
      </w:r>
      <w:r w:rsidR="00611167">
        <w:t>tive. The fact of not knowing other agents strategies makes the own design process very difficult.</w:t>
      </w:r>
      <w:r w:rsidR="006046A8">
        <w:t xml:space="preserve"> Nevertheless, we </w:t>
      </w:r>
      <w:r w:rsidR="006046A8">
        <w:t>made rich experience</w:t>
      </w:r>
      <w:r w:rsidR="003C3802">
        <w:t>s</w:t>
      </w:r>
      <w:r w:rsidR="006046A8">
        <w:t xml:space="preserve"> during our process of developing and implementing tactics to achieve a global opti</w:t>
      </w:r>
      <w:r w:rsidR="003C3802">
        <w:t>mum</w:t>
      </w:r>
      <w:r w:rsidR="006046A8">
        <w:t>. We therefore conclude the TAC Classic a</w:t>
      </w:r>
      <w:r w:rsidR="006046A8">
        <w:t>s</w:t>
      </w:r>
      <w:r w:rsidR="006046A8">
        <w:t>signment as a successful experience.</w:t>
      </w:r>
    </w:p>
    <w:p w14:paraId="1E1CE0CA" w14:textId="16F8C349" w:rsidR="00A54E33" w:rsidRPr="00C1332A" w:rsidRDefault="000F3EF1" w:rsidP="00A54E33">
      <w:pPr>
        <w:pStyle w:val="berschrift2"/>
      </w:pPr>
      <w:r>
        <w:br w:type="page"/>
      </w:r>
    </w:p>
    <w:p w14:paraId="54E85975" w14:textId="77777777" w:rsidR="00CC6FC2" w:rsidRDefault="00855F86" w:rsidP="00CC6FC2">
      <w:pPr>
        <w:pStyle w:val="berschrift1"/>
      </w:pPr>
      <w:bookmarkStart w:id="29" w:name="_Toc350100156"/>
      <w:r w:rsidRPr="00C1332A">
        <w:lastRenderedPageBreak/>
        <w:t>Bibliography</w:t>
      </w:r>
      <w:bookmarkEnd w:id="29"/>
    </w:p>
    <w:p w14:paraId="70BCC08E" w14:textId="77777777" w:rsidR="009355C0" w:rsidRDefault="009355C0" w:rsidP="009355C0">
      <w:r>
        <w:t>[1]</w:t>
      </w:r>
      <w:r>
        <w:tab/>
        <w:t>Trading Agent Competition</w:t>
      </w:r>
    </w:p>
    <w:p w14:paraId="14340CBD" w14:textId="77777777" w:rsidR="009355C0" w:rsidRDefault="009355C0" w:rsidP="009355C0">
      <w:r>
        <w:tab/>
      </w:r>
      <w:hyperlink r:id="rId12" w:history="1">
        <w:r w:rsidRPr="00A468D8">
          <w:rPr>
            <w:rStyle w:val="Hyperlink"/>
          </w:rPr>
          <w:t>http://tac.sics.se/page.php?id=1</w:t>
        </w:r>
      </w:hyperlink>
    </w:p>
    <w:p w14:paraId="2BD95998" w14:textId="77777777" w:rsidR="009355C0" w:rsidRDefault="009355C0" w:rsidP="009355C0">
      <w:r>
        <w:tab/>
        <w:t>02.16.</w:t>
      </w:r>
      <w:r w:rsidR="00D35A84">
        <w:t>20</w:t>
      </w:r>
      <w:r>
        <w:t>13</w:t>
      </w:r>
    </w:p>
    <w:p w14:paraId="4C4EF921" w14:textId="77777777" w:rsidR="006729EA" w:rsidRDefault="006729EA" w:rsidP="009355C0"/>
    <w:p w14:paraId="0CB849D2" w14:textId="77777777" w:rsidR="006729EA" w:rsidRPr="009355C0" w:rsidRDefault="006729EA" w:rsidP="009355C0">
      <w:r>
        <w:t>[2]</w:t>
      </w:r>
      <w:r>
        <w:tab/>
        <w:t>Wiley Wooldridge</w:t>
      </w:r>
      <w:r w:rsidR="00580CEC">
        <w:t>,</w:t>
      </w:r>
      <w:r w:rsidR="0025134D">
        <w:t xml:space="preserve"> An Introduction to Multi Agent Systems</w:t>
      </w:r>
    </w:p>
    <w:p w14:paraId="14F4C72C" w14:textId="77777777" w:rsidR="00E56965" w:rsidRPr="00C1332A" w:rsidRDefault="00E56965" w:rsidP="00E56965"/>
    <w:p w14:paraId="0D899A36" w14:textId="77777777" w:rsidR="004A4FB5" w:rsidRPr="00C1332A" w:rsidRDefault="004A4FB5">
      <w:r w:rsidRPr="00C1332A">
        <w:br w:type="page"/>
      </w:r>
    </w:p>
    <w:p w14:paraId="3C7A8BB5" w14:textId="707B7527" w:rsidR="00290CF5" w:rsidRDefault="00A54E5D" w:rsidP="00290CF5">
      <w:pPr>
        <w:pStyle w:val="berschrift1"/>
      </w:pPr>
      <w:bookmarkStart w:id="30" w:name="_Toc350100157"/>
      <w:r w:rsidRPr="00C1332A">
        <w:lastRenderedPageBreak/>
        <w:t>Appendix</w:t>
      </w:r>
      <w:r w:rsidR="004A4FB5" w:rsidRPr="00C1332A">
        <w:t xml:space="preserve"> 1</w:t>
      </w:r>
      <w:r w:rsidR="000D28E2">
        <w:t xml:space="preserve"> - Source Code</w:t>
      </w:r>
      <w:bookmarkEnd w:id="30"/>
    </w:p>
    <w:p w14:paraId="4B4A5387" w14:textId="0C591021" w:rsidR="00290CF5" w:rsidRPr="00290CF5" w:rsidRDefault="00290CF5" w:rsidP="00290CF5">
      <w:r>
        <w:t>Due to the fact that we have almost created 20 classes and made a lot of changes in the agent ware (consisting now of 21 classes) we provide the source code in a separate zip a</w:t>
      </w:r>
      <w:r>
        <w:t>r</w:t>
      </w:r>
      <w:r>
        <w:t>chive file.</w:t>
      </w:r>
    </w:p>
    <w:sectPr w:rsidR="00290CF5" w:rsidRPr="00290CF5" w:rsidSect="00686AF8">
      <w:type w:val="continuous"/>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38C458" w14:textId="77777777" w:rsidR="00BE339F" w:rsidRDefault="00BE339F" w:rsidP="0007273D">
      <w:pPr>
        <w:spacing w:line="240" w:lineRule="auto"/>
      </w:pPr>
      <w:r>
        <w:separator/>
      </w:r>
    </w:p>
  </w:endnote>
  <w:endnote w:type="continuationSeparator" w:id="0">
    <w:p w14:paraId="64659514" w14:textId="77777777" w:rsidR="00BE339F" w:rsidRDefault="00BE339F" w:rsidP="00072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FCD280" w14:textId="77777777" w:rsidR="0090451B" w:rsidRDefault="0090451B" w:rsidP="007240FC">
    <w:pPr>
      <w:pStyle w:val="Fuzeile"/>
      <w:pBdr>
        <w:top w:val="single" w:sz="4" w:space="1" w:color="auto"/>
      </w:pBdr>
    </w:pPr>
    <w:r w:rsidRPr="00E71E33">
      <w:rPr>
        <w:lang w:val="en-GB"/>
      </w:rPr>
      <w:t>Eric Neher, Pascal Büttiker</w:t>
    </w:r>
    <w:r w:rsidRPr="00E71E33">
      <w:rPr>
        <w:lang w:val="en-GB"/>
      </w:rPr>
      <w:tab/>
    </w:r>
    <w:r>
      <w:rPr>
        <w:lang w:val="en-GB"/>
      </w:rPr>
      <w:tab/>
    </w:r>
    <w:r w:rsidRPr="00E71E33">
      <w:rPr>
        <w:lang w:val="en-GB"/>
      </w:rPr>
      <w:t xml:space="preserve">Page </w:t>
    </w:r>
    <w:r>
      <w:rPr>
        <w:b/>
        <w:bCs/>
        <w:sz w:val="24"/>
        <w:szCs w:val="24"/>
      </w:rPr>
      <w:fldChar w:fldCharType="begin"/>
    </w:r>
    <w:r>
      <w:rPr>
        <w:b/>
        <w:bCs/>
      </w:rPr>
      <w:instrText>PAGE</w:instrText>
    </w:r>
    <w:r>
      <w:rPr>
        <w:b/>
        <w:bCs/>
        <w:sz w:val="24"/>
        <w:szCs w:val="24"/>
      </w:rPr>
      <w:fldChar w:fldCharType="separate"/>
    </w:r>
    <w:r w:rsidR="00794980">
      <w:rPr>
        <w:b/>
        <w:bCs/>
        <w:noProof/>
      </w:rPr>
      <w:t>2</w:t>
    </w:r>
    <w:r>
      <w:rPr>
        <w:b/>
        <w:bCs/>
        <w:sz w:val="24"/>
        <w:szCs w:val="24"/>
      </w:rPr>
      <w:fldChar w:fldCharType="end"/>
    </w:r>
    <w:r w:rsidRPr="00E71E33">
      <w:rPr>
        <w:lang w:val="en-GB"/>
      </w:rPr>
      <w:t xml:space="preserve"> of </w:t>
    </w:r>
    <w:r>
      <w:rPr>
        <w:b/>
        <w:bCs/>
        <w:sz w:val="24"/>
        <w:szCs w:val="24"/>
      </w:rPr>
      <w:fldChar w:fldCharType="begin"/>
    </w:r>
    <w:r>
      <w:rPr>
        <w:b/>
        <w:bCs/>
      </w:rPr>
      <w:instrText>NUMPAGES</w:instrText>
    </w:r>
    <w:r>
      <w:rPr>
        <w:b/>
        <w:bCs/>
        <w:sz w:val="24"/>
        <w:szCs w:val="24"/>
      </w:rPr>
      <w:fldChar w:fldCharType="separate"/>
    </w:r>
    <w:r w:rsidR="00794980">
      <w:rPr>
        <w:b/>
        <w:bCs/>
        <w:noProof/>
      </w:rPr>
      <w:t>17</w:t>
    </w:r>
    <w:r>
      <w:rPr>
        <w:b/>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ECDAC2" w14:textId="77777777" w:rsidR="00BE339F" w:rsidRDefault="00BE339F" w:rsidP="0007273D">
      <w:pPr>
        <w:spacing w:line="240" w:lineRule="auto"/>
      </w:pPr>
      <w:r>
        <w:separator/>
      </w:r>
    </w:p>
  </w:footnote>
  <w:footnote w:type="continuationSeparator" w:id="0">
    <w:p w14:paraId="66CD5119" w14:textId="77777777" w:rsidR="00BE339F" w:rsidRDefault="00BE339F" w:rsidP="0007273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3D6DD" w14:textId="77777777" w:rsidR="0090451B" w:rsidRDefault="0090451B" w:rsidP="00723E8A">
    <w:pPr>
      <w:pStyle w:val="Kopfzeile"/>
      <w:pBdr>
        <w:bottom w:val="single" w:sz="4" w:space="1" w:color="auto"/>
      </w:pBdr>
      <w:jc w:val="left"/>
    </w:pPr>
    <w:r>
      <w:rPr>
        <w:noProof/>
      </w:rPr>
      <w:drawing>
        <wp:inline distT="0" distB="0" distL="0" distR="0" wp14:anchorId="71FDB1B5" wp14:editId="2C975282">
          <wp:extent cx="523875" cy="522185"/>
          <wp:effectExtent l="0" t="0" r="0" b="0"/>
          <wp:docPr id="3" name="Grafik 3" descr="E:\Dropbox\Karlskron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Karlskrona\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570" cy="523875"/>
                  </a:xfrm>
                  <a:prstGeom prst="rect">
                    <a:avLst/>
                  </a:prstGeom>
                  <a:noFill/>
                  <a:ln>
                    <a:noFill/>
                  </a:ln>
                </pic:spPr>
              </pic:pic>
            </a:graphicData>
          </a:graphic>
        </wp:inline>
      </w:drawing>
    </w:r>
    <w:r w:rsidRPr="00B3708D">
      <w:rPr>
        <w:lang w:val="en-GB"/>
      </w:rPr>
      <w:t xml:space="preserve"> </w:t>
    </w:r>
    <w:r>
      <w:rPr>
        <w:lang w:val="en-GB"/>
      </w:rPr>
      <w:tab/>
    </w:r>
    <w:r>
      <w:rPr>
        <w:lang w:val="en-GB"/>
      </w:rPr>
      <w:tab/>
      <w:t>Trading Agent Competition – Agent Tacy</w:t>
    </w:r>
  </w:p>
  <w:p w14:paraId="678697A0" w14:textId="77777777" w:rsidR="0090451B" w:rsidRDefault="0090451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41CAC8C"/>
    <w:lvl w:ilvl="0">
      <w:start w:val="1"/>
      <w:numFmt w:val="decimal"/>
      <w:lvlText w:val="%1."/>
      <w:lvlJc w:val="left"/>
      <w:pPr>
        <w:tabs>
          <w:tab w:val="num" w:pos="1492"/>
        </w:tabs>
        <w:ind w:left="1492" w:hanging="360"/>
      </w:pPr>
    </w:lvl>
  </w:abstractNum>
  <w:abstractNum w:abstractNumId="1">
    <w:nsid w:val="FFFFFF7D"/>
    <w:multiLevelType w:val="singleLevel"/>
    <w:tmpl w:val="E71A87C0"/>
    <w:lvl w:ilvl="0">
      <w:start w:val="1"/>
      <w:numFmt w:val="decimal"/>
      <w:lvlText w:val="%1."/>
      <w:lvlJc w:val="left"/>
      <w:pPr>
        <w:tabs>
          <w:tab w:val="num" w:pos="1209"/>
        </w:tabs>
        <w:ind w:left="1209" w:hanging="360"/>
      </w:pPr>
    </w:lvl>
  </w:abstractNum>
  <w:abstractNum w:abstractNumId="2">
    <w:nsid w:val="FFFFFF7E"/>
    <w:multiLevelType w:val="singleLevel"/>
    <w:tmpl w:val="07128C04"/>
    <w:lvl w:ilvl="0">
      <w:start w:val="1"/>
      <w:numFmt w:val="decimal"/>
      <w:lvlText w:val="%1."/>
      <w:lvlJc w:val="left"/>
      <w:pPr>
        <w:tabs>
          <w:tab w:val="num" w:pos="926"/>
        </w:tabs>
        <w:ind w:left="926" w:hanging="360"/>
      </w:pPr>
    </w:lvl>
  </w:abstractNum>
  <w:abstractNum w:abstractNumId="3">
    <w:nsid w:val="FFFFFF7F"/>
    <w:multiLevelType w:val="singleLevel"/>
    <w:tmpl w:val="AB30D81A"/>
    <w:lvl w:ilvl="0">
      <w:start w:val="1"/>
      <w:numFmt w:val="decimal"/>
      <w:lvlText w:val="%1."/>
      <w:lvlJc w:val="left"/>
      <w:pPr>
        <w:tabs>
          <w:tab w:val="num" w:pos="643"/>
        </w:tabs>
        <w:ind w:left="643" w:hanging="360"/>
      </w:pPr>
    </w:lvl>
  </w:abstractNum>
  <w:abstractNum w:abstractNumId="4">
    <w:nsid w:val="FFFFFF80"/>
    <w:multiLevelType w:val="singleLevel"/>
    <w:tmpl w:val="9D4ABEC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F5A58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B82DB3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D6A170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E34DC62"/>
    <w:lvl w:ilvl="0">
      <w:start w:val="1"/>
      <w:numFmt w:val="decimal"/>
      <w:lvlText w:val="%1."/>
      <w:lvlJc w:val="left"/>
      <w:pPr>
        <w:tabs>
          <w:tab w:val="num" w:pos="360"/>
        </w:tabs>
        <w:ind w:left="360" w:hanging="360"/>
      </w:pPr>
    </w:lvl>
  </w:abstractNum>
  <w:abstractNum w:abstractNumId="9">
    <w:nsid w:val="FFFFFF89"/>
    <w:multiLevelType w:val="singleLevel"/>
    <w:tmpl w:val="64C40D1E"/>
    <w:lvl w:ilvl="0">
      <w:start w:val="1"/>
      <w:numFmt w:val="bullet"/>
      <w:lvlText w:val=""/>
      <w:lvlJc w:val="left"/>
      <w:pPr>
        <w:tabs>
          <w:tab w:val="num" w:pos="360"/>
        </w:tabs>
        <w:ind w:left="360" w:hanging="360"/>
      </w:pPr>
      <w:rPr>
        <w:rFonts w:ascii="Symbol" w:hAnsi="Symbol" w:hint="default"/>
      </w:rPr>
    </w:lvl>
  </w:abstractNum>
  <w:abstractNum w:abstractNumId="10">
    <w:nsid w:val="0F585690"/>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506E4CE7"/>
    <w:multiLevelType w:val="hybridMultilevel"/>
    <w:tmpl w:val="45E27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A1042A"/>
    <w:multiLevelType w:val="hybridMultilevel"/>
    <w:tmpl w:val="02421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F91819"/>
    <w:multiLevelType w:val="hybridMultilevel"/>
    <w:tmpl w:val="63B8F0E8"/>
    <w:lvl w:ilvl="0" w:tplc="04090001">
      <w:start w:val="1"/>
      <w:numFmt w:val="bullet"/>
      <w:lvlText w:val=""/>
      <w:lvlJc w:val="left"/>
      <w:pPr>
        <w:ind w:left="854" w:hanging="360"/>
      </w:pPr>
      <w:rPr>
        <w:rFonts w:ascii="Symbol" w:hAnsi="Symbol" w:hint="default"/>
      </w:rPr>
    </w:lvl>
    <w:lvl w:ilvl="1" w:tplc="04090003" w:tentative="1">
      <w:start w:val="1"/>
      <w:numFmt w:val="bullet"/>
      <w:lvlText w:val="o"/>
      <w:lvlJc w:val="left"/>
      <w:pPr>
        <w:ind w:left="1574" w:hanging="360"/>
      </w:pPr>
      <w:rPr>
        <w:rFonts w:ascii="Courier New" w:hAnsi="Courier New" w:cs="Courier New" w:hint="default"/>
      </w:rPr>
    </w:lvl>
    <w:lvl w:ilvl="2" w:tplc="04090005" w:tentative="1">
      <w:start w:val="1"/>
      <w:numFmt w:val="bullet"/>
      <w:lvlText w:val=""/>
      <w:lvlJc w:val="left"/>
      <w:pPr>
        <w:ind w:left="2294" w:hanging="360"/>
      </w:pPr>
      <w:rPr>
        <w:rFonts w:ascii="Wingdings" w:hAnsi="Wingdings" w:hint="default"/>
      </w:rPr>
    </w:lvl>
    <w:lvl w:ilvl="3" w:tplc="04090001" w:tentative="1">
      <w:start w:val="1"/>
      <w:numFmt w:val="bullet"/>
      <w:lvlText w:val=""/>
      <w:lvlJc w:val="left"/>
      <w:pPr>
        <w:ind w:left="3014" w:hanging="360"/>
      </w:pPr>
      <w:rPr>
        <w:rFonts w:ascii="Symbol" w:hAnsi="Symbol" w:hint="default"/>
      </w:rPr>
    </w:lvl>
    <w:lvl w:ilvl="4" w:tplc="04090003" w:tentative="1">
      <w:start w:val="1"/>
      <w:numFmt w:val="bullet"/>
      <w:lvlText w:val="o"/>
      <w:lvlJc w:val="left"/>
      <w:pPr>
        <w:ind w:left="3734" w:hanging="360"/>
      </w:pPr>
      <w:rPr>
        <w:rFonts w:ascii="Courier New" w:hAnsi="Courier New" w:cs="Courier New" w:hint="default"/>
      </w:rPr>
    </w:lvl>
    <w:lvl w:ilvl="5" w:tplc="04090005" w:tentative="1">
      <w:start w:val="1"/>
      <w:numFmt w:val="bullet"/>
      <w:lvlText w:val=""/>
      <w:lvlJc w:val="left"/>
      <w:pPr>
        <w:ind w:left="4454" w:hanging="360"/>
      </w:pPr>
      <w:rPr>
        <w:rFonts w:ascii="Wingdings" w:hAnsi="Wingdings" w:hint="default"/>
      </w:rPr>
    </w:lvl>
    <w:lvl w:ilvl="6" w:tplc="04090001" w:tentative="1">
      <w:start w:val="1"/>
      <w:numFmt w:val="bullet"/>
      <w:lvlText w:val=""/>
      <w:lvlJc w:val="left"/>
      <w:pPr>
        <w:ind w:left="5174" w:hanging="360"/>
      </w:pPr>
      <w:rPr>
        <w:rFonts w:ascii="Symbol" w:hAnsi="Symbol" w:hint="default"/>
      </w:rPr>
    </w:lvl>
    <w:lvl w:ilvl="7" w:tplc="04090003" w:tentative="1">
      <w:start w:val="1"/>
      <w:numFmt w:val="bullet"/>
      <w:lvlText w:val="o"/>
      <w:lvlJc w:val="left"/>
      <w:pPr>
        <w:ind w:left="5894" w:hanging="360"/>
      </w:pPr>
      <w:rPr>
        <w:rFonts w:ascii="Courier New" w:hAnsi="Courier New" w:cs="Courier New" w:hint="default"/>
      </w:rPr>
    </w:lvl>
    <w:lvl w:ilvl="8" w:tplc="04090005" w:tentative="1">
      <w:start w:val="1"/>
      <w:numFmt w:val="bullet"/>
      <w:lvlText w:val=""/>
      <w:lvlJc w:val="left"/>
      <w:pPr>
        <w:ind w:left="6614" w:hanging="360"/>
      </w:pPr>
      <w:rPr>
        <w:rFonts w:ascii="Wingdings" w:hAnsi="Wingdings" w:hint="default"/>
      </w:rPr>
    </w:lvl>
  </w:abstractNum>
  <w:abstractNum w:abstractNumId="14">
    <w:nsid w:val="7350164D"/>
    <w:multiLevelType w:val="hybridMultilevel"/>
    <w:tmpl w:val="9496B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0"/>
  </w:num>
  <w:num w:numId="13">
    <w:abstractNumId w:val="13"/>
  </w:num>
  <w:num w:numId="14">
    <w:abstractNumId w:val="14"/>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C0D"/>
    <w:rsid w:val="00000E58"/>
    <w:rsid w:val="00001BD6"/>
    <w:rsid w:val="000207A8"/>
    <w:rsid w:val="00030098"/>
    <w:rsid w:val="00032E0E"/>
    <w:rsid w:val="00034A67"/>
    <w:rsid w:val="00042A77"/>
    <w:rsid w:val="00050FA7"/>
    <w:rsid w:val="00053C53"/>
    <w:rsid w:val="00054E69"/>
    <w:rsid w:val="000551B6"/>
    <w:rsid w:val="000601C3"/>
    <w:rsid w:val="00064D42"/>
    <w:rsid w:val="00065835"/>
    <w:rsid w:val="00070225"/>
    <w:rsid w:val="000722FD"/>
    <w:rsid w:val="0007273D"/>
    <w:rsid w:val="00075582"/>
    <w:rsid w:val="00095132"/>
    <w:rsid w:val="00096CDC"/>
    <w:rsid w:val="00097696"/>
    <w:rsid w:val="000A5D36"/>
    <w:rsid w:val="000B0E7C"/>
    <w:rsid w:val="000C2339"/>
    <w:rsid w:val="000C4030"/>
    <w:rsid w:val="000D1FA2"/>
    <w:rsid w:val="000D28E2"/>
    <w:rsid w:val="000D49AF"/>
    <w:rsid w:val="000E00D5"/>
    <w:rsid w:val="000E5334"/>
    <w:rsid w:val="000F35BB"/>
    <w:rsid w:val="000F3EF1"/>
    <w:rsid w:val="000F6B01"/>
    <w:rsid w:val="001103C6"/>
    <w:rsid w:val="001105F7"/>
    <w:rsid w:val="00120EF5"/>
    <w:rsid w:val="00133970"/>
    <w:rsid w:val="00134E5D"/>
    <w:rsid w:val="0015009C"/>
    <w:rsid w:val="00157086"/>
    <w:rsid w:val="00163314"/>
    <w:rsid w:val="001679B9"/>
    <w:rsid w:val="00170A8C"/>
    <w:rsid w:val="00172323"/>
    <w:rsid w:val="00176C97"/>
    <w:rsid w:val="0018602D"/>
    <w:rsid w:val="0018602F"/>
    <w:rsid w:val="001867B4"/>
    <w:rsid w:val="00190D1C"/>
    <w:rsid w:val="0019169A"/>
    <w:rsid w:val="00196BB9"/>
    <w:rsid w:val="001A0D61"/>
    <w:rsid w:val="001A1D3C"/>
    <w:rsid w:val="001A5126"/>
    <w:rsid w:val="001B30E4"/>
    <w:rsid w:val="001B36A6"/>
    <w:rsid w:val="001B3C2F"/>
    <w:rsid w:val="001B5138"/>
    <w:rsid w:val="001B7085"/>
    <w:rsid w:val="001C1A3C"/>
    <w:rsid w:val="001C5200"/>
    <w:rsid w:val="001D0F77"/>
    <w:rsid w:val="001D226E"/>
    <w:rsid w:val="001D56AF"/>
    <w:rsid w:val="001E1662"/>
    <w:rsid w:val="001E5CFE"/>
    <w:rsid w:val="001F00DB"/>
    <w:rsid w:val="001F1A80"/>
    <w:rsid w:val="001F39BE"/>
    <w:rsid w:val="001F7CD4"/>
    <w:rsid w:val="00206BAF"/>
    <w:rsid w:val="00225207"/>
    <w:rsid w:val="00246D4C"/>
    <w:rsid w:val="0025134D"/>
    <w:rsid w:val="00252A24"/>
    <w:rsid w:val="00257381"/>
    <w:rsid w:val="00260D27"/>
    <w:rsid w:val="0026319A"/>
    <w:rsid w:val="00263927"/>
    <w:rsid w:val="002664B7"/>
    <w:rsid w:val="00266FB7"/>
    <w:rsid w:val="0026725F"/>
    <w:rsid w:val="00290CF5"/>
    <w:rsid w:val="00292CF8"/>
    <w:rsid w:val="002968BF"/>
    <w:rsid w:val="0029767F"/>
    <w:rsid w:val="002A0AD0"/>
    <w:rsid w:val="002A4D9D"/>
    <w:rsid w:val="002A7EB4"/>
    <w:rsid w:val="002B0DDD"/>
    <w:rsid w:val="002B3871"/>
    <w:rsid w:val="002B4159"/>
    <w:rsid w:val="002B64BC"/>
    <w:rsid w:val="002C1D6D"/>
    <w:rsid w:val="002C49A3"/>
    <w:rsid w:val="002C5EC8"/>
    <w:rsid w:val="002C625C"/>
    <w:rsid w:val="002D0B8A"/>
    <w:rsid w:val="002D411F"/>
    <w:rsid w:val="002E0497"/>
    <w:rsid w:val="002E1AF5"/>
    <w:rsid w:val="002F2FD0"/>
    <w:rsid w:val="002F4541"/>
    <w:rsid w:val="00304E25"/>
    <w:rsid w:val="00305B81"/>
    <w:rsid w:val="00310B0C"/>
    <w:rsid w:val="00323024"/>
    <w:rsid w:val="00327547"/>
    <w:rsid w:val="003335D3"/>
    <w:rsid w:val="0033418A"/>
    <w:rsid w:val="00335B6A"/>
    <w:rsid w:val="0036291E"/>
    <w:rsid w:val="0036762D"/>
    <w:rsid w:val="00367B68"/>
    <w:rsid w:val="003712DE"/>
    <w:rsid w:val="00377FD6"/>
    <w:rsid w:val="00385510"/>
    <w:rsid w:val="003B51B7"/>
    <w:rsid w:val="003B622C"/>
    <w:rsid w:val="003B6EC8"/>
    <w:rsid w:val="003C2610"/>
    <w:rsid w:val="003C3802"/>
    <w:rsid w:val="003C6962"/>
    <w:rsid w:val="003C6A0F"/>
    <w:rsid w:val="003C7BBF"/>
    <w:rsid w:val="003D3B6B"/>
    <w:rsid w:val="003D3FA9"/>
    <w:rsid w:val="003D459A"/>
    <w:rsid w:val="003D46B2"/>
    <w:rsid w:val="003D796A"/>
    <w:rsid w:val="003E706C"/>
    <w:rsid w:val="004078FB"/>
    <w:rsid w:val="00414FAB"/>
    <w:rsid w:val="0041768C"/>
    <w:rsid w:val="0043470F"/>
    <w:rsid w:val="004369F9"/>
    <w:rsid w:val="00445D43"/>
    <w:rsid w:val="00450B8D"/>
    <w:rsid w:val="00451521"/>
    <w:rsid w:val="00453DD1"/>
    <w:rsid w:val="00461431"/>
    <w:rsid w:val="00461887"/>
    <w:rsid w:val="00462913"/>
    <w:rsid w:val="0046327E"/>
    <w:rsid w:val="00464478"/>
    <w:rsid w:val="00465FE8"/>
    <w:rsid w:val="004675F3"/>
    <w:rsid w:val="00470EEC"/>
    <w:rsid w:val="00482615"/>
    <w:rsid w:val="00494A42"/>
    <w:rsid w:val="004953EB"/>
    <w:rsid w:val="004A3670"/>
    <w:rsid w:val="004A444B"/>
    <w:rsid w:val="004A4FB5"/>
    <w:rsid w:val="004B26D0"/>
    <w:rsid w:val="004B396E"/>
    <w:rsid w:val="004B47C7"/>
    <w:rsid w:val="004C74C2"/>
    <w:rsid w:val="004D4AAD"/>
    <w:rsid w:val="004D5EF1"/>
    <w:rsid w:val="004E77E9"/>
    <w:rsid w:val="0050327F"/>
    <w:rsid w:val="005115EA"/>
    <w:rsid w:val="005139AA"/>
    <w:rsid w:val="0051455D"/>
    <w:rsid w:val="0052445F"/>
    <w:rsid w:val="00534CB6"/>
    <w:rsid w:val="0053739C"/>
    <w:rsid w:val="00543F9B"/>
    <w:rsid w:val="00544BDC"/>
    <w:rsid w:val="00555E33"/>
    <w:rsid w:val="00557251"/>
    <w:rsid w:val="005653B8"/>
    <w:rsid w:val="00566286"/>
    <w:rsid w:val="005721EB"/>
    <w:rsid w:val="00572FE2"/>
    <w:rsid w:val="00573CCA"/>
    <w:rsid w:val="00576F0E"/>
    <w:rsid w:val="005806B6"/>
    <w:rsid w:val="00580CEC"/>
    <w:rsid w:val="00584908"/>
    <w:rsid w:val="00596BE2"/>
    <w:rsid w:val="00597972"/>
    <w:rsid w:val="005A4B1A"/>
    <w:rsid w:val="005B191D"/>
    <w:rsid w:val="005C4407"/>
    <w:rsid w:val="005C7E62"/>
    <w:rsid w:val="005E64A6"/>
    <w:rsid w:val="005E718D"/>
    <w:rsid w:val="005F31C2"/>
    <w:rsid w:val="00603AAF"/>
    <w:rsid w:val="006046A8"/>
    <w:rsid w:val="00604815"/>
    <w:rsid w:val="00611167"/>
    <w:rsid w:val="00611F8D"/>
    <w:rsid w:val="00613BC6"/>
    <w:rsid w:val="00616D7D"/>
    <w:rsid w:val="00617557"/>
    <w:rsid w:val="006260F8"/>
    <w:rsid w:val="00626F1E"/>
    <w:rsid w:val="00636556"/>
    <w:rsid w:val="0064359F"/>
    <w:rsid w:val="00662690"/>
    <w:rsid w:val="00662CF9"/>
    <w:rsid w:val="00667094"/>
    <w:rsid w:val="00671932"/>
    <w:rsid w:val="006729EA"/>
    <w:rsid w:val="00686AF8"/>
    <w:rsid w:val="00693BD7"/>
    <w:rsid w:val="006A4819"/>
    <w:rsid w:val="006A71B7"/>
    <w:rsid w:val="006B65E4"/>
    <w:rsid w:val="006C05DB"/>
    <w:rsid w:val="006C2CF5"/>
    <w:rsid w:val="006D38CA"/>
    <w:rsid w:val="006E1542"/>
    <w:rsid w:val="006E1A99"/>
    <w:rsid w:val="006E385C"/>
    <w:rsid w:val="006F0DF0"/>
    <w:rsid w:val="006F0FAA"/>
    <w:rsid w:val="006F2356"/>
    <w:rsid w:val="006F2A6A"/>
    <w:rsid w:val="006F6A32"/>
    <w:rsid w:val="006F7936"/>
    <w:rsid w:val="00702E5F"/>
    <w:rsid w:val="00705AA8"/>
    <w:rsid w:val="00712CB3"/>
    <w:rsid w:val="00715D5C"/>
    <w:rsid w:val="00720AEE"/>
    <w:rsid w:val="00723E8A"/>
    <w:rsid w:val="007240FC"/>
    <w:rsid w:val="007405C7"/>
    <w:rsid w:val="00742073"/>
    <w:rsid w:val="00742802"/>
    <w:rsid w:val="007735DB"/>
    <w:rsid w:val="00787588"/>
    <w:rsid w:val="00791C76"/>
    <w:rsid w:val="00792852"/>
    <w:rsid w:val="00794980"/>
    <w:rsid w:val="007968EC"/>
    <w:rsid w:val="00796E23"/>
    <w:rsid w:val="00797250"/>
    <w:rsid w:val="007A132E"/>
    <w:rsid w:val="007A155D"/>
    <w:rsid w:val="007A50B5"/>
    <w:rsid w:val="007B1DDF"/>
    <w:rsid w:val="007B4982"/>
    <w:rsid w:val="007C2908"/>
    <w:rsid w:val="007C4FA1"/>
    <w:rsid w:val="007D15B2"/>
    <w:rsid w:val="007D1FCE"/>
    <w:rsid w:val="007D549A"/>
    <w:rsid w:val="007D6D5D"/>
    <w:rsid w:val="007D6EF7"/>
    <w:rsid w:val="007E25DE"/>
    <w:rsid w:val="007F66E6"/>
    <w:rsid w:val="008015C8"/>
    <w:rsid w:val="00804A27"/>
    <w:rsid w:val="00805E14"/>
    <w:rsid w:val="00806D4B"/>
    <w:rsid w:val="00810940"/>
    <w:rsid w:val="0081458E"/>
    <w:rsid w:val="0081537C"/>
    <w:rsid w:val="00816BA5"/>
    <w:rsid w:val="00817117"/>
    <w:rsid w:val="00820C0D"/>
    <w:rsid w:val="00832A6F"/>
    <w:rsid w:val="00833E2B"/>
    <w:rsid w:val="00837D86"/>
    <w:rsid w:val="008505F5"/>
    <w:rsid w:val="00853AF7"/>
    <w:rsid w:val="00855F86"/>
    <w:rsid w:val="00861077"/>
    <w:rsid w:val="008672DA"/>
    <w:rsid w:val="00872756"/>
    <w:rsid w:val="008748F2"/>
    <w:rsid w:val="00885220"/>
    <w:rsid w:val="00892449"/>
    <w:rsid w:val="00893555"/>
    <w:rsid w:val="008B30AD"/>
    <w:rsid w:val="008C5E7F"/>
    <w:rsid w:val="008D1517"/>
    <w:rsid w:val="008D4EBA"/>
    <w:rsid w:val="008D52D3"/>
    <w:rsid w:val="008E21D0"/>
    <w:rsid w:val="008F106E"/>
    <w:rsid w:val="008F473B"/>
    <w:rsid w:val="009004AA"/>
    <w:rsid w:val="009009CF"/>
    <w:rsid w:val="00901C78"/>
    <w:rsid w:val="0090451B"/>
    <w:rsid w:val="00906E9A"/>
    <w:rsid w:val="009070CE"/>
    <w:rsid w:val="00917298"/>
    <w:rsid w:val="00921FA5"/>
    <w:rsid w:val="00931257"/>
    <w:rsid w:val="00934D50"/>
    <w:rsid w:val="009355C0"/>
    <w:rsid w:val="0094568B"/>
    <w:rsid w:val="00945ADE"/>
    <w:rsid w:val="009460B5"/>
    <w:rsid w:val="009678EA"/>
    <w:rsid w:val="0097065B"/>
    <w:rsid w:val="00975A0F"/>
    <w:rsid w:val="00980248"/>
    <w:rsid w:val="00987487"/>
    <w:rsid w:val="009A04E8"/>
    <w:rsid w:val="009A24F6"/>
    <w:rsid w:val="009A55FC"/>
    <w:rsid w:val="009B0E29"/>
    <w:rsid w:val="009B1615"/>
    <w:rsid w:val="009D4AA5"/>
    <w:rsid w:val="009D646B"/>
    <w:rsid w:val="009D658C"/>
    <w:rsid w:val="009E0278"/>
    <w:rsid w:val="009E4362"/>
    <w:rsid w:val="009F43A2"/>
    <w:rsid w:val="00A02CC2"/>
    <w:rsid w:val="00A05C33"/>
    <w:rsid w:val="00A078EB"/>
    <w:rsid w:val="00A133BA"/>
    <w:rsid w:val="00A239B0"/>
    <w:rsid w:val="00A24BA6"/>
    <w:rsid w:val="00A27D3D"/>
    <w:rsid w:val="00A44C33"/>
    <w:rsid w:val="00A50916"/>
    <w:rsid w:val="00A54E33"/>
    <w:rsid w:val="00A54E5D"/>
    <w:rsid w:val="00A626BC"/>
    <w:rsid w:val="00A66E13"/>
    <w:rsid w:val="00A74143"/>
    <w:rsid w:val="00A75E6E"/>
    <w:rsid w:val="00A825E1"/>
    <w:rsid w:val="00A85508"/>
    <w:rsid w:val="00A85DF1"/>
    <w:rsid w:val="00A87D4B"/>
    <w:rsid w:val="00A93719"/>
    <w:rsid w:val="00AA0BAD"/>
    <w:rsid w:val="00AA0D46"/>
    <w:rsid w:val="00AA0EA4"/>
    <w:rsid w:val="00AA2047"/>
    <w:rsid w:val="00AB047B"/>
    <w:rsid w:val="00AB33E1"/>
    <w:rsid w:val="00AB55A1"/>
    <w:rsid w:val="00AC4B4B"/>
    <w:rsid w:val="00AE0CF8"/>
    <w:rsid w:val="00AF352E"/>
    <w:rsid w:val="00AF3EF9"/>
    <w:rsid w:val="00AF7F5C"/>
    <w:rsid w:val="00B05652"/>
    <w:rsid w:val="00B10BCA"/>
    <w:rsid w:val="00B119F7"/>
    <w:rsid w:val="00B22F01"/>
    <w:rsid w:val="00B24C5D"/>
    <w:rsid w:val="00B3708D"/>
    <w:rsid w:val="00B42BE0"/>
    <w:rsid w:val="00B50ACA"/>
    <w:rsid w:val="00B52D2D"/>
    <w:rsid w:val="00B55332"/>
    <w:rsid w:val="00B675E0"/>
    <w:rsid w:val="00B85073"/>
    <w:rsid w:val="00B915D3"/>
    <w:rsid w:val="00BA4894"/>
    <w:rsid w:val="00BB02D0"/>
    <w:rsid w:val="00BB17B4"/>
    <w:rsid w:val="00BC3F42"/>
    <w:rsid w:val="00BC7F23"/>
    <w:rsid w:val="00BD2FEC"/>
    <w:rsid w:val="00BE1191"/>
    <w:rsid w:val="00BE339F"/>
    <w:rsid w:val="00BF1159"/>
    <w:rsid w:val="00C06764"/>
    <w:rsid w:val="00C1332A"/>
    <w:rsid w:val="00C21BEC"/>
    <w:rsid w:val="00C24FDE"/>
    <w:rsid w:val="00C27CBF"/>
    <w:rsid w:val="00C325E1"/>
    <w:rsid w:val="00C37909"/>
    <w:rsid w:val="00C450C5"/>
    <w:rsid w:val="00C463D6"/>
    <w:rsid w:val="00C474DE"/>
    <w:rsid w:val="00C60817"/>
    <w:rsid w:val="00C771DC"/>
    <w:rsid w:val="00C90817"/>
    <w:rsid w:val="00C9571D"/>
    <w:rsid w:val="00CA1603"/>
    <w:rsid w:val="00CA2934"/>
    <w:rsid w:val="00CC061F"/>
    <w:rsid w:val="00CC6FC2"/>
    <w:rsid w:val="00CD1582"/>
    <w:rsid w:val="00CD32C9"/>
    <w:rsid w:val="00CD51E6"/>
    <w:rsid w:val="00CF1C14"/>
    <w:rsid w:val="00D00B37"/>
    <w:rsid w:val="00D00F1F"/>
    <w:rsid w:val="00D06EFC"/>
    <w:rsid w:val="00D13EF9"/>
    <w:rsid w:val="00D15C8F"/>
    <w:rsid w:val="00D24DAC"/>
    <w:rsid w:val="00D25E4F"/>
    <w:rsid w:val="00D35A84"/>
    <w:rsid w:val="00D4345E"/>
    <w:rsid w:val="00D44051"/>
    <w:rsid w:val="00D52E7B"/>
    <w:rsid w:val="00D5391B"/>
    <w:rsid w:val="00D72826"/>
    <w:rsid w:val="00D72C5B"/>
    <w:rsid w:val="00D7504A"/>
    <w:rsid w:val="00D75B0F"/>
    <w:rsid w:val="00D81194"/>
    <w:rsid w:val="00D81CFE"/>
    <w:rsid w:val="00D86B69"/>
    <w:rsid w:val="00D90A4B"/>
    <w:rsid w:val="00D9479F"/>
    <w:rsid w:val="00DA36A4"/>
    <w:rsid w:val="00DA4954"/>
    <w:rsid w:val="00DA4C4A"/>
    <w:rsid w:val="00DC042D"/>
    <w:rsid w:val="00DC468A"/>
    <w:rsid w:val="00DC7701"/>
    <w:rsid w:val="00DD050D"/>
    <w:rsid w:val="00DF4334"/>
    <w:rsid w:val="00DF7495"/>
    <w:rsid w:val="00E01328"/>
    <w:rsid w:val="00E045CD"/>
    <w:rsid w:val="00E052FD"/>
    <w:rsid w:val="00E07384"/>
    <w:rsid w:val="00E1073D"/>
    <w:rsid w:val="00E12F56"/>
    <w:rsid w:val="00E32E3D"/>
    <w:rsid w:val="00E33533"/>
    <w:rsid w:val="00E422FF"/>
    <w:rsid w:val="00E56965"/>
    <w:rsid w:val="00E617C0"/>
    <w:rsid w:val="00E65622"/>
    <w:rsid w:val="00E71E33"/>
    <w:rsid w:val="00E72F66"/>
    <w:rsid w:val="00E75D51"/>
    <w:rsid w:val="00E807FD"/>
    <w:rsid w:val="00E82F51"/>
    <w:rsid w:val="00E938BA"/>
    <w:rsid w:val="00EA0304"/>
    <w:rsid w:val="00EA1627"/>
    <w:rsid w:val="00EA3387"/>
    <w:rsid w:val="00EB05E0"/>
    <w:rsid w:val="00EB3C8B"/>
    <w:rsid w:val="00EB5EF5"/>
    <w:rsid w:val="00EB71BE"/>
    <w:rsid w:val="00EC09D6"/>
    <w:rsid w:val="00ED435C"/>
    <w:rsid w:val="00EE668F"/>
    <w:rsid w:val="00EF304D"/>
    <w:rsid w:val="00F04A1D"/>
    <w:rsid w:val="00F0639B"/>
    <w:rsid w:val="00F10674"/>
    <w:rsid w:val="00F11389"/>
    <w:rsid w:val="00F16336"/>
    <w:rsid w:val="00F16EFE"/>
    <w:rsid w:val="00F2230F"/>
    <w:rsid w:val="00F2474F"/>
    <w:rsid w:val="00F26317"/>
    <w:rsid w:val="00F503DD"/>
    <w:rsid w:val="00F540D9"/>
    <w:rsid w:val="00F66397"/>
    <w:rsid w:val="00F667E9"/>
    <w:rsid w:val="00F8051F"/>
    <w:rsid w:val="00F92E85"/>
    <w:rsid w:val="00FB5599"/>
    <w:rsid w:val="00FB64D7"/>
    <w:rsid w:val="00FC045D"/>
    <w:rsid w:val="00FC77BA"/>
    <w:rsid w:val="00FF3A55"/>
    <w:rsid w:val="00FF519E"/>
    <w:rsid w:val="00FF7F9C"/>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E2B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44BDC"/>
    <w:pPr>
      <w:spacing w:line="276" w:lineRule="auto"/>
      <w:jc w:val="both"/>
    </w:pPr>
    <w:rPr>
      <w:rFonts w:ascii="Arial" w:hAnsi="Arial"/>
      <w:sz w:val="22"/>
      <w:szCs w:val="22"/>
      <w:lang w:val="en-US" w:eastAsia="en-US"/>
    </w:rPr>
  </w:style>
  <w:style w:type="paragraph" w:styleId="berschrift1">
    <w:name w:val="heading 1"/>
    <w:basedOn w:val="Standard"/>
    <w:next w:val="Standard"/>
    <w:link w:val="berschrift1Zchn"/>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berschrift2">
    <w:name w:val="heading 2"/>
    <w:basedOn w:val="Standard"/>
    <w:next w:val="Standard"/>
    <w:link w:val="berschrift2Zchn"/>
    <w:uiPriority w:val="9"/>
    <w:unhideWhenUsed/>
    <w:qFormat/>
    <w:rsid w:val="00E938BA"/>
    <w:pPr>
      <w:keepNext/>
      <w:keepLines/>
      <w:numPr>
        <w:ilvl w:val="1"/>
        <w:numId w:val="11"/>
      </w:numPr>
      <w:spacing w:before="200"/>
      <w:outlineLvl w:val="1"/>
    </w:pPr>
    <w:rPr>
      <w:rFonts w:ascii="Cambria" w:eastAsia="Times New Roman" w:hAnsi="Cambria"/>
      <w:b/>
      <w:bCs/>
      <w:sz w:val="26"/>
      <w:szCs w:val="26"/>
    </w:rPr>
  </w:style>
  <w:style w:type="paragraph" w:styleId="berschrift3">
    <w:name w:val="heading 3"/>
    <w:basedOn w:val="Standard"/>
    <w:next w:val="Standard"/>
    <w:link w:val="berschrift3Zchn"/>
    <w:uiPriority w:val="9"/>
    <w:unhideWhenUsed/>
    <w:qFormat/>
    <w:rsid w:val="00B119F7"/>
    <w:pPr>
      <w:keepNext/>
      <w:keepLines/>
      <w:numPr>
        <w:ilvl w:val="2"/>
        <w:numId w:val="11"/>
      </w:numPr>
      <w:spacing w:before="200" w:after="120"/>
      <w:outlineLvl w:val="2"/>
    </w:pPr>
    <w:rPr>
      <w:rFonts w:ascii="Cambria" w:eastAsia="Times New Roman" w:hAnsi="Cambria"/>
      <w:b/>
      <w:bCs/>
      <w:sz w:val="24"/>
    </w:rPr>
  </w:style>
  <w:style w:type="paragraph" w:styleId="berschrift4">
    <w:name w:val="heading 4"/>
    <w:basedOn w:val="Standard"/>
    <w:next w:val="Standard"/>
    <w:link w:val="berschrift4Zchn"/>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berschrift5">
    <w:name w:val="heading 5"/>
    <w:basedOn w:val="Standard"/>
    <w:next w:val="Standard"/>
    <w:link w:val="berschrift5Zchn"/>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berschrift6">
    <w:name w:val="heading 6"/>
    <w:basedOn w:val="Standard"/>
    <w:next w:val="Standard"/>
    <w:link w:val="berschrift6Zchn"/>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F7CD4"/>
    <w:rPr>
      <w:rFonts w:ascii="Cambria" w:eastAsia="Times New Roman" w:hAnsi="Cambria"/>
      <w:b/>
      <w:bCs/>
      <w:sz w:val="28"/>
      <w:szCs w:val="28"/>
      <w:lang w:val="en-US" w:eastAsia="en-US"/>
    </w:rPr>
  </w:style>
  <w:style w:type="character" w:customStyle="1" w:styleId="berschrift2Zchn">
    <w:name w:val="Überschrift 2 Zchn"/>
    <w:link w:val="berschrift2"/>
    <w:uiPriority w:val="9"/>
    <w:rsid w:val="00E938BA"/>
    <w:rPr>
      <w:rFonts w:ascii="Cambria" w:eastAsia="Times New Roman" w:hAnsi="Cambria" w:cs="Times New Roman"/>
      <w:b/>
      <w:bCs/>
      <w:sz w:val="26"/>
      <w:szCs w:val="26"/>
    </w:rPr>
  </w:style>
  <w:style w:type="character" w:customStyle="1" w:styleId="berschrift3Zchn">
    <w:name w:val="Überschrift 3 Zchn"/>
    <w:link w:val="berschrift3"/>
    <w:uiPriority w:val="9"/>
    <w:rsid w:val="00B119F7"/>
    <w:rPr>
      <w:rFonts w:ascii="Cambria" w:eastAsia="Times New Roman" w:hAnsi="Cambria"/>
      <w:b/>
      <w:bCs/>
      <w:sz w:val="24"/>
      <w:szCs w:val="22"/>
      <w:lang w:val="en-US" w:eastAsia="en-US"/>
    </w:rPr>
  </w:style>
  <w:style w:type="character" w:customStyle="1" w:styleId="berschrift4Zchn">
    <w:name w:val="Überschrift 4 Zchn"/>
    <w:link w:val="berschrift4"/>
    <w:uiPriority w:val="9"/>
    <w:rsid w:val="00E938BA"/>
    <w:rPr>
      <w:rFonts w:ascii="Cambria" w:eastAsia="Times New Roman" w:hAnsi="Cambria" w:cs="Times New Roman"/>
      <w:b/>
      <w:bCs/>
      <w:iCs/>
      <w:sz w:val="24"/>
    </w:rPr>
  </w:style>
  <w:style w:type="character" w:customStyle="1" w:styleId="berschrift5Zchn">
    <w:name w:val="Überschrift 5 Zchn"/>
    <w:link w:val="berschrift5"/>
    <w:uiPriority w:val="9"/>
    <w:semiHidden/>
    <w:rsid w:val="00E938BA"/>
    <w:rPr>
      <w:rFonts w:ascii="Cambria" w:eastAsia="Times New Roman" w:hAnsi="Cambria" w:cs="Times New Roman"/>
    </w:rPr>
  </w:style>
  <w:style w:type="paragraph" w:styleId="Beschriftung">
    <w:name w:val="caption"/>
    <w:basedOn w:val="Standard"/>
    <w:next w:val="Standard"/>
    <w:uiPriority w:val="35"/>
    <w:unhideWhenUsed/>
    <w:qFormat/>
    <w:rsid w:val="00E938BA"/>
    <w:pPr>
      <w:spacing w:line="240" w:lineRule="auto"/>
    </w:pPr>
    <w:rPr>
      <w:b/>
      <w:bCs/>
      <w:sz w:val="18"/>
      <w:szCs w:val="18"/>
    </w:rPr>
  </w:style>
  <w:style w:type="character" w:customStyle="1" w:styleId="berschrift6Zchn">
    <w:name w:val="Überschrift 6 Zchn"/>
    <w:link w:val="berschrift6"/>
    <w:uiPriority w:val="9"/>
    <w:semiHidden/>
    <w:rsid w:val="00E938BA"/>
    <w:rPr>
      <w:rFonts w:ascii="Cambria" w:eastAsia="Times New Roman" w:hAnsi="Cambria" w:cs="Times New Roman"/>
      <w:i/>
      <w:iCs/>
      <w:color w:val="243F60"/>
    </w:rPr>
  </w:style>
  <w:style w:type="character" w:customStyle="1" w:styleId="berschrift7Zchn">
    <w:name w:val="Überschrift 7 Zchn"/>
    <w:link w:val="berschrift7"/>
    <w:uiPriority w:val="9"/>
    <w:semiHidden/>
    <w:rsid w:val="00E938BA"/>
    <w:rPr>
      <w:rFonts w:ascii="Cambria" w:eastAsia="Times New Roman" w:hAnsi="Cambria" w:cs="Times New Roman"/>
      <w:i/>
      <w:iCs/>
      <w:color w:val="404040"/>
    </w:rPr>
  </w:style>
  <w:style w:type="character" w:customStyle="1" w:styleId="berschrift8Zchn">
    <w:name w:val="Überschrift 8 Zchn"/>
    <w:link w:val="berschrift8"/>
    <w:uiPriority w:val="9"/>
    <w:semiHidden/>
    <w:rsid w:val="00E938BA"/>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E938BA"/>
    <w:rPr>
      <w:rFonts w:ascii="Cambria" w:eastAsia="Times New Roman" w:hAnsi="Cambria" w:cs="Times New Roman"/>
      <w:i/>
      <w:iCs/>
      <w:color w:val="404040"/>
      <w:sz w:val="20"/>
      <w:szCs w:val="20"/>
    </w:rPr>
  </w:style>
  <w:style w:type="paragraph" w:styleId="Kopfzeile">
    <w:name w:val="header"/>
    <w:basedOn w:val="Standard"/>
    <w:link w:val="KopfzeileZchn"/>
    <w:uiPriority w:val="99"/>
    <w:unhideWhenUsed/>
    <w:rsid w:val="0007273D"/>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273D"/>
  </w:style>
  <w:style w:type="paragraph" w:styleId="Fuzeile">
    <w:name w:val="footer"/>
    <w:basedOn w:val="Standard"/>
    <w:link w:val="FuzeileZchn"/>
    <w:uiPriority w:val="99"/>
    <w:unhideWhenUsed/>
    <w:rsid w:val="0007273D"/>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7273D"/>
  </w:style>
  <w:style w:type="paragraph" w:styleId="Sprechblasentext">
    <w:name w:val="Balloon Text"/>
    <w:basedOn w:val="Standard"/>
    <w:link w:val="SprechblasentextZchn"/>
    <w:uiPriority w:val="99"/>
    <w:semiHidden/>
    <w:unhideWhenUsed/>
    <w:rsid w:val="0007273D"/>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07273D"/>
    <w:rPr>
      <w:rFonts w:ascii="Tahoma" w:hAnsi="Tahoma" w:cs="Tahoma"/>
      <w:sz w:val="16"/>
      <w:szCs w:val="16"/>
    </w:rPr>
  </w:style>
  <w:style w:type="paragraph" w:styleId="KeinLeerraum">
    <w:name w:val="No Spacing"/>
    <w:uiPriority w:val="1"/>
    <w:qFormat/>
    <w:rsid w:val="0046327E"/>
    <w:rPr>
      <w:sz w:val="22"/>
      <w:szCs w:val="22"/>
      <w:lang w:eastAsia="en-US"/>
    </w:rPr>
  </w:style>
  <w:style w:type="table" w:customStyle="1" w:styleId="Tabellengitternetz">
    <w:name w:val="Tabellengitternetz"/>
    <w:basedOn w:val="NormaleTabelle"/>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F540D9"/>
    <w:pPr>
      <w:spacing w:before="120" w:after="120"/>
    </w:pPr>
    <w:rPr>
      <w:rFonts w:cs="Calibri"/>
      <w:b/>
      <w:bCs/>
      <w:caps/>
      <w:sz w:val="20"/>
      <w:szCs w:val="20"/>
    </w:rPr>
  </w:style>
  <w:style w:type="paragraph" w:styleId="Verzeichnis2">
    <w:name w:val="toc 2"/>
    <w:basedOn w:val="Standard"/>
    <w:next w:val="Standard"/>
    <w:autoRedefine/>
    <w:uiPriority w:val="39"/>
    <w:unhideWhenUsed/>
    <w:rsid w:val="00F540D9"/>
    <w:pPr>
      <w:ind w:left="220"/>
    </w:pPr>
    <w:rPr>
      <w:rFonts w:cs="Calibri"/>
      <w:smallCaps/>
      <w:sz w:val="20"/>
      <w:szCs w:val="20"/>
    </w:rPr>
  </w:style>
  <w:style w:type="paragraph" w:styleId="Verzeichnis3">
    <w:name w:val="toc 3"/>
    <w:basedOn w:val="Standard"/>
    <w:next w:val="Standard"/>
    <w:autoRedefine/>
    <w:uiPriority w:val="39"/>
    <w:unhideWhenUsed/>
    <w:rsid w:val="00F540D9"/>
    <w:pPr>
      <w:ind w:left="440"/>
    </w:pPr>
    <w:rPr>
      <w:rFonts w:cs="Calibri"/>
      <w:i/>
      <w:iCs/>
      <w:sz w:val="20"/>
      <w:szCs w:val="20"/>
    </w:rPr>
  </w:style>
  <w:style w:type="paragraph" w:styleId="Verzeichnis4">
    <w:name w:val="toc 4"/>
    <w:basedOn w:val="Standard"/>
    <w:next w:val="Standard"/>
    <w:autoRedefine/>
    <w:uiPriority w:val="39"/>
    <w:unhideWhenUsed/>
    <w:rsid w:val="00F540D9"/>
    <w:pPr>
      <w:ind w:left="660"/>
    </w:pPr>
    <w:rPr>
      <w:rFonts w:cs="Calibri"/>
      <w:sz w:val="18"/>
      <w:szCs w:val="18"/>
    </w:rPr>
  </w:style>
  <w:style w:type="paragraph" w:styleId="Verzeichnis5">
    <w:name w:val="toc 5"/>
    <w:basedOn w:val="Standard"/>
    <w:next w:val="Standard"/>
    <w:autoRedefine/>
    <w:uiPriority w:val="39"/>
    <w:unhideWhenUsed/>
    <w:rsid w:val="00F540D9"/>
    <w:pPr>
      <w:ind w:left="880"/>
    </w:pPr>
    <w:rPr>
      <w:rFonts w:cs="Calibri"/>
      <w:sz w:val="18"/>
      <w:szCs w:val="18"/>
    </w:rPr>
  </w:style>
  <w:style w:type="paragraph" w:styleId="Verzeichnis6">
    <w:name w:val="toc 6"/>
    <w:basedOn w:val="Standard"/>
    <w:next w:val="Standard"/>
    <w:autoRedefine/>
    <w:uiPriority w:val="39"/>
    <w:unhideWhenUsed/>
    <w:rsid w:val="00F540D9"/>
    <w:pPr>
      <w:ind w:left="1100"/>
    </w:pPr>
    <w:rPr>
      <w:rFonts w:cs="Calibri"/>
      <w:sz w:val="18"/>
      <w:szCs w:val="18"/>
    </w:rPr>
  </w:style>
  <w:style w:type="paragraph" w:styleId="Verzeichnis7">
    <w:name w:val="toc 7"/>
    <w:basedOn w:val="Standard"/>
    <w:next w:val="Standard"/>
    <w:autoRedefine/>
    <w:uiPriority w:val="39"/>
    <w:unhideWhenUsed/>
    <w:rsid w:val="00F540D9"/>
    <w:pPr>
      <w:ind w:left="1320"/>
    </w:pPr>
    <w:rPr>
      <w:rFonts w:cs="Calibri"/>
      <w:sz w:val="18"/>
      <w:szCs w:val="18"/>
    </w:rPr>
  </w:style>
  <w:style w:type="paragraph" w:styleId="Verzeichnis8">
    <w:name w:val="toc 8"/>
    <w:basedOn w:val="Standard"/>
    <w:next w:val="Standard"/>
    <w:autoRedefine/>
    <w:uiPriority w:val="39"/>
    <w:unhideWhenUsed/>
    <w:rsid w:val="00F540D9"/>
    <w:pPr>
      <w:ind w:left="1540"/>
    </w:pPr>
    <w:rPr>
      <w:rFonts w:cs="Calibri"/>
      <w:sz w:val="18"/>
      <w:szCs w:val="18"/>
    </w:rPr>
  </w:style>
  <w:style w:type="paragraph" w:styleId="Verzeichnis9">
    <w:name w:val="toc 9"/>
    <w:basedOn w:val="Standard"/>
    <w:next w:val="Standard"/>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Abbildungsverzeichnis">
    <w:name w:val="table of figures"/>
    <w:basedOn w:val="Standard"/>
    <w:next w:val="Standard"/>
    <w:uiPriority w:val="99"/>
    <w:unhideWhenUsed/>
    <w:rsid w:val="00A54E33"/>
  </w:style>
  <w:style w:type="table" w:styleId="Tabellenraster">
    <w:name w:val="Table Grid"/>
    <w:basedOn w:val="NormaleTabelle"/>
    <w:uiPriority w:val="59"/>
    <w:rsid w:val="00BD2F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BD2FE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enabsatz">
    <w:name w:val="List Paragraph"/>
    <w:basedOn w:val="Standard"/>
    <w:uiPriority w:val="34"/>
    <w:qFormat/>
    <w:rsid w:val="006C2C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44BDC"/>
    <w:pPr>
      <w:spacing w:line="276" w:lineRule="auto"/>
      <w:jc w:val="both"/>
    </w:pPr>
    <w:rPr>
      <w:rFonts w:ascii="Arial" w:hAnsi="Arial"/>
      <w:sz w:val="22"/>
      <w:szCs w:val="22"/>
      <w:lang w:val="en-US" w:eastAsia="en-US"/>
    </w:rPr>
  </w:style>
  <w:style w:type="paragraph" w:styleId="berschrift1">
    <w:name w:val="heading 1"/>
    <w:basedOn w:val="Standard"/>
    <w:next w:val="Standard"/>
    <w:link w:val="berschrift1Zchn"/>
    <w:uiPriority w:val="9"/>
    <w:qFormat/>
    <w:rsid w:val="001F7CD4"/>
    <w:pPr>
      <w:keepNext/>
      <w:keepLines/>
      <w:numPr>
        <w:numId w:val="11"/>
      </w:numPr>
      <w:spacing w:before="480" w:after="240"/>
      <w:ind w:left="431" w:hanging="431"/>
      <w:outlineLvl w:val="0"/>
    </w:pPr>
    <w:rPr>
      <w:rFonts w:ascii="Cambria" w:eastAsia="Times New Roman" w:hAnsi="Cambria"/>
      <w:b/>
      <w:bCs/>
      <w:sz w:val="28"/>
      <w:szCs w:val="28"/>
    </w:rPr>
  </w:style>
  <w:style w:type="paragraph" w:styleId="berschrift2">
    <w:name w:val="heading 2"/>
    <w:basedOn w:val="Standard"/>
    <w:next w:val="Standard"/>
    <w:link w:val="berschrift2Zchn"/>
    <w:uiPriority w:val="9"/>
    <w:unhideWhenUsed/>
    <w:qFormat/>
    <w:rsid w:val="00E938BA"/>
    <w:pPr>
      <w:keepNext/>
      <w:keepLines/>
      <w:numPr>
        <w:ilvl w:val="1"/>
        <w:numId w:val="11"/>
      </w:numPr>
      <w:spacing w:before="200"/>
      <w:outlineLvl w:val="1"/>
    </w:pPr>
    <w:rPr>
      <w:rFonts w:ascii="Cambria" w:eastAsia="Times New Roman" w:hAnsi="Cambria"/>
      <w:b/>
      <w:bCs/>
      <w:sz w:val="26"/>
      <w:szCs w:val="26"/>
    </w:rPr>
  </w:style>
  <w:style w:type="paragraph" w:styleId="berschrift3">
    <w:name w:val="heading 3"/>
    <w:basedOn w:val="Standard"/>
    <w:next w:val="Standard"/>
    <w:link w:val="berschrift3Zchn"/>
    <w:uiPriority w:val="9"/>
    <w:unhideWhenUsed/>
    <w:qFormat/>
    <w:rsid w:val="00B119F7"/>
    <w:pPr>
      <w:keepNext/>
      <w:keepLines/>
      <w:numPr>
        <w:ilvl w:val="2"/>
        <w:numId w:val="11"/>
      </w:numPr>
      <w:spacing w:before="200" w:after="120"/>
      <w:outlineLvl w:val="2"/>
    </w:pPr>
    <w:rPr>
      <w:rFonts w:ascii="Cambria" w:eastAsia="Times New Roman" w:hAnsi="Cambria"/>
      <w:b/>
      <w:bCs/>
      <w:sz w:val="24"/>
    </w:rPr>
  </w:style>
  <w:style w:type="paragraph" w:styleId="berschrift4">
    <w:name w:val="heading 4"/>
    <w:basedOn w:val="Standard"/>
    <w:next w:val="Standard"/>
    <w:link w:val="berschrift4Zchn"/>
    <w:uiPriority w:val="9"/>
    <w:unhideWhenUsed/>
    <w:qFormat/>
    <w:rsid w:val="00E938BA"/>
    <w:pPr>
      <w:keepNext/>
      <w:keepLines/>
      <w:numPr>
        <w:ilvl w:val="3"/>
        <w:numId w:val="11"/>
      </w:numPr>
      <w:spacing w:before="200"/>
      <w:outlineLvl w:val="3"/>
    </w:pPr>
    <w:rPr>
      <w:rFonts w:ascii="Cambria" w:eastAsia="Times New Roman" w:hAnsi="Cambria"/>
      <w:b/>
      <w:bCs/>
      <w:iCs/>
      <w:sz w:val="24"/>
    </w:rPr>
  </w:style>
  <w:style w:type="paragraph" w:styleId="berschrift5">
    <w:name w:val="heading 5"/>
    <w:basedOn w:val="Standard"/>
    <w:next w:val="Standard"/>
    <w:link w:val="berschrift5Zchn"/>
    <w:uiPriority w:val="9"/>
    <w:semiHidden/>
    <w:unhideWhenUsed/>
    <w:qFormat/>
    <w:rsid w:val="00E938BA"/>
    <w:pPr>
      <w:keepNext/>
      <w:keepLines/>
      <w:numPr>
        <w:ilvl w:val="4"/>
        <w:numId w:val="11"/>
      </w:numPr>
      <w:spacing w:before="200"/>
      <w:outlineLvl w:val="4"/>
    </w:pPr>
    <w:rPr>
      <w:rFonts w:ascii="Cambria" w:eastAsia="Times New Roman" w:hAnsi="Cambria"/>
    </w:rPr>
  </w:style>
  <w:style w:type="paragraph" w:styleId="berschrift6">
    <w:name w:val="heading 6"/>
    <w:basedOn w:val="Standard"/>
    <w:next w:val="Standard"/>
    <w:link w:val="berschrift6Zchn"/>
    <w:uiPriority w:val="9"/>
    <w:semiHidden/>
    <w:unhideWhenUsed/>
    <w:qFormat/>
    <w:rsid w:val="00E938BA"/>
    <w:pPr>
      <w:keepNext/>
      <w:keepLines/>
      <w:numPr>
        <w:ilvl w:val="5"/>
        <w:numId w:val="11"/>
      </w:numPr>
      <w:spacing w:before="200"/>
      <w:outlineLvl w:val="5"/>
    </w:pPr>
    <w:rPr>
      <w:rFonts w:ascii="Cambria" w:eastAsia="Times New Roman" w:hAnsi="Cambria"/>
      <w:i/>
      <w:iCs/>
      <w:color w:val="243F60"/>
    </w:rPr>
  </w:style>
  <w:style w:type="paragraph" w:styleId="berschrift7">
    <w:name w:val="heading 7"/>
    <w:basedOn w:val="Standard"/>
    <w:next w:val="Standard"/>
    <w:link w:val="berschrift7Zchn"/>
    <w:uiPriority w:val="9"/>
    <w:semiHidden/>
    <w:unhideWhenUsed/>
    <w:qFormat/>
    <w:rsid w:val="00E938BA"/>
    <w:pPr>
      <w:keepNext/>
      <w:keepLines/>
      <w:numPr>
        <w:ilvl w:val="6"/>
        <w:numId w:val="11"/>
      </w:numPr>
      <w:spacing w:before="200"/>
      <w:outlineLvl w:val="6"/>
    </w:pPr>
    <w:rPr>
      <w:rFonts w:ascii="Cambria" w:eastAsia="Times New Roman" w:hAnsi="Cambria"/>
      <w:i/>
      <w:iCs/>
      <w:color w:val="404040"/>
    </w:rPr>
  </w:style>
  <w:style w:type="paragraph" w:styleId="berschrift8">
    <w:name w:val="heading 8"/>
    <w:basedOn w:val="Standard"/>
    <w:next w:val="Standard"/>
    <w:link w:val="berschrift8Zchn"/>
    <w:uiPriority w:val="9"/>
    <w:semiHidden/>
    <w:unhideWhenUsed/>
    <w:qFormat/>
    <w:rsid w:val="00E938BA"/>
    <w:pPr>
      <w:keepNext/>
      <w:keepLines/>
      <w:numPr>
        <w:ilvl w:val="7"/>
        <w:numId w:val="11"/>
      </w:numPr>
      <w:spacing w:before="200"/>
      <w:outlineLvl w:val="7"/>
    </w:pPr>
    <w:rPr>
      <w:rFonts w:ascii="Cambria" w:eastAsia="Times New Roman" w:hAnsi="Cambria"/>
      <w:color w:val="404040"/>
      <w:sz w:val="20"/>
      <w:szCs w:val="20"/>
    </w:rPr>
  </w:style>
  <w:style w:type="paragraph" w:styleId="berschrift9">
    <w:name w:val="heading 9"/>
    <w:basedOn w:val="Standard"/>
    <w:next w:val="Standard"/>
    <w:link w:val="berschrift9Zchn"/>
    <w:uiPriority w:val="9"/>
    <w:semiHidden/>
    <w:unhideWhenUsed/>
    <w:qFormat/>
    <w:rsid w:val="00E938BA"/>
    <w:pPr>
      <w:keepNext/>
      <w:keepLines/>
      <w:numPr>
        <w:ilvl w:val="8"/>
        <w:numId w:val="11"/>
      </w:numPr>
      <w:spacing w:before="200"/>
      <w:outlineLvl w:val="8"/>
    </w:pPr>
    <w:rPr>
      <w:rFonts w:ascii="Cambria" w:eastAsia="Times New Roman" w:hAnsi="Cambria"/>
      <w:i/>
      <w:iCs/>
      <w:color w:val="404040"/>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1F7CD4"/>
    <w:rPr>
      <w:rFonts w:ascii="Cambria" w:eastAsia="Times New Roman" w:hAnsi="Cambria"/>
      <w:b/>
      <w:bCs/>
      <w:sz w:val="28"/>
      <w:szCs w:val="28"/>
      <w:lang w:val="en-US" w:eastAsia="en-US"/>
    </w:rPr>
  </w:style>
  <w:style w:type="character" w:customStyle="1" w:styleId="berschrift2Zchn">
    <w:name w:val="Überschrift 2 Zchn"/>
    <w:link w:val="berschrift2"/>
    <w:uiPriority w:val="9"/>
    <w:rsid w:val="00E938BA"/>
    <w:rPr>
      <w:rFonts w:ascii="Cambria" w:eastAsia="Times New Roman" w:hAnsi="Cambria" w:cs="Times New Roman"/>
      <w:b/>
      <w:bCs/>
      <w:sz w:val="26"/>
      <w:szCs w:val="26"/>
    </w:rPr>
  </w:style>
  <w:style w:type="character" w:customStyle="1" w:styleId="berschrift3Zchn">
    <w:name w:val="Überschrift 3 Zchn"/>
    <w:link w:val="berschrift3"/>
    <w:uiPriority w:val="9"/>
    <w:rsid w:val="00B119F7"/>
    <w:rPr>
      <w:rFonts w:ascii="Cambria" w:eastAsia="Times New Roman" w:hAnsi="Cambria"/>
      <w:b/>
      <w:bCs/>
      <w:sz w:val="24"/>
      <w:szCs w:val="22"/>
      <w:lang w:val="en-US" w:eastAsia="en-US"/>
    </w:rPr>
  </w:style>
  <w:style w:type="character" w:customStyle="1" w:styleId="berschrift4Zchn">
    <w:name w:val="Überschrift 4 Zchn"/>
    <w:link w:val="berschrift4"/>
    <w:uiPriority w:val="9"/>
    <w:rsid w:val="00E938BA"/>
    <w:rPr>
      <w:rFonts w:ascii="Cambria" w:eastAsia="Times New Roman" w:hAnsi="Cambria" w:cs="Times New Roman"/>
      <w:b/>
      <w:bCs/>
      <w:iCs/>
      <w:sz w:val="24"/>
    </w:rPr>
  </w:style>
  <w:style w:type="character" w:customStyle="1" w:styleId="berschrift5Zchn">
    <w:name w:val="Überschrift 5 Zchn"/>
    <w:link w:val="berschrift5"/>
    <w:uiPriority w:val="9"/>
    <w:semiHidden/>
    <w:rsid w:val="00E938BA"/>
    <w:rPr>
      <w:rFonts w:ascii="Cambria" w:eastAsia="Times New Roman" w:hAnsi="Cambria" w:cs="Times New Roman"/>
    </w:rPr>
  </w:style>
  <w:style w:type="paragraph" w:styleId="Beschriftung">
    <w:name w:val="caption"/>
    <w:basedOn w:val="Standard"/>
    <w:next w:val="Standard"/>
    <w:uiPriority w:val="35"/>
    <w:unhideWhenUsed/>
    <w:qFormat/>
    <w:rsid w:val="00E938BA"/>
    <w:pPr>
      <w:spacing w:line="240" w:lineRule="auto"/>
    </w:pPr>
    <w:rPr>
      <w:b/>
      <w:bCs/>
      <w:sz w:val="18"/>
      <w:szCs w:val="18"/>
    </w:rPr>
  </w:style>
  <w:style w:type="character" w:customStyle="1" w:styleId="berschrift6Zchn">
    <w:name w:val="Überschrift 6 Zchn"/>
    <w:link w:val="berschrift6"/>
    <w:uiPriority w:val="9"/>
    <w:semiHidden/>
    <w:rsid w:val="00E938BA"/>
    <w:rPr>
      <w:rFonts w:ascii="Cambria" w:eastAsia="Times New Roman" w:hAnsi="Cambria" w:cs="Times New Roman"/>
      <w:i/>
      <w:iCs/>
      <w:color w:val="243F60"/>
    </w:rPr>
  </w:style>
  <w:style w:type="character" w:customStyle="1" w:styleId="berschrift7Zchn">
    <w:name w:val="Überschrift 7 Zchn"/>
    <w:link w:val="berschrift7"/>
    <w:uiPriority w:val="9"/>
    <w:semiHidden/>
    <w:rsid w:val="00E938BA"/>
    <w:rPr>
      <w:rFonts w:ascii="Cambria" w:eastAsia="Times New Roman" w:hAnsi="Cambria" w:cs="Times New Roman"/>
      <w:i/>
      <w:iCs/>
      <w:color w:val="404040"/>
    </w:rPr>
  </w:style>
  <w:style w:type="character" w:customStyle="1" w:styleId="berschrift8Zchn">
    <w:name w:val="Überschrift 8 Zchn"/>
    <w:link w:val="berschrift8"/>
    <w:uiPriority w:val="9"/>
    <w:semiHidden/>
    <w:rsid w:val="00E938BA"/>
    <w:rPr>
      <w:rFonts w:ascii="Cambria" w:eastAsia="Times New Roman" w:hAnsi="Cambria" w:cs="Times New Roman"/>
      <w:color w:val="404040"/>
      <w:sz w:val="20"/>
      <w:szCs w:val="20"/>
    </w:rPr>
  </w:style>
  <w:style w:type="character" w:customStyle="1" w:styleId="berschrift9Zchn">
    <w:name w:val="Überschrift 9 Zchn"/>
    <w:link w:val="berschrift9"/>
    <w:uiPriority w:val="9"/>
    <w:semiHidden/>
    <w:rsid w:val="00E938BA"/>
    <w:rPr>
      <w:rFonts w:ascii="Cambria" w:eastAsia="Times New Roman" w:hAnsi="Cambria" w:cs="Times New Roman"/>
      <w:i/>
      <w:iCs/>
      <w:color w:val="404040"/>
      <w:sz w:val="20"/>
      <w:szCs w:val="20"/>
    </w:rPr>
  </w:style>
  <w:style w:type="paragraph" w:styleId="Kopfzeile">
    <w:name w:val="header"/>
    <w:basedOn w:val="Standard"/>
    <w:link w:val="KopfzeileZchn"/>
    <w:uiPriority w:val="99"/>
    <w:unhideWhenUsed/>
    <w:rsid w:val="0007273D"/>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273D"/>
  </w:style>
  <w:style w:type="paragraph" w:styleId="Fuzeile">
    <w:name w:val="footer"/>
    <w:basedOn w:val="Standard"/>
    <w:link w:val="FuzeileZchn"/>
    <w:uiPriority w:val="99"/>
    <w:unhideWhenUsed/>
    <w:rsid w:val="0007273D"/>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7273D"/>
  </w:style>
  <w:style w:type="paragraph" w:styleId="Sprechblasentext">
    <w:name w:val="Balloon Text"/>
    <w:basedOn w:val="Standard"/>
    <w:link w:val="SprechblasentextZchn"/>
    <w:uiPriority w:val="99"/>
    <w:semiHidden/>
    <w:unhideWhenUsed/>
    <w:rsid w:val="0007273D"/>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07273D"/>
    <w:rPr>
      <w:rFonts w:ascii="Tahoma" w:hAnsi="Tahoma" w:cs="Tahoma"/>
      <w:sz w:val="16"/>
      <w:szCs w:val="16"/>
    </w:rPr>
  </w:style>
  <w:style w:type="paragraph" w:styleId="KeinLeerraum">
    <w:name w:val="No Spacing"/>
    <w:uiPriority w:val="1"/>
    <w:qFormat/>
    <w:rsid w:val="0046327E"/>
    <w:rPr>
      <w:sz w:val="22"/>
      <w:szCs w:val="22"/>
      <w:lang w:eastAsia="en-US"/>
    </w:rPr>
  </w:style>
  <w:style w:type="table" w:customStyle="1" w:styleId="Tabellengitternetz">
    <w:name w:val="Tabellengitternetz"/>
    <w:basedOn w:val="NormaleTabelle"/>
    <w:uiPriority w:val="59"/>
    <w:rsid w:val="00C325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F540D9"/>
    <w:pPr>
      <w:spacing w:before="120" w:after="120"/>
    </w:pPr>
    <w:rPr>
      <w:rFonts w:cs="Calibri"/>
      <w:b/>
      <w:bCs/>
      <w:caps/>
      <w:sz w:val="20"/>
      <w:szCs w:val="20"/>
    </w:rPr>
  </w:style>
  <w:style w:type="paragraph" w:styleId="Verzeichnis2">
    <w:name w:val="toc 2"/>
    <w:basedOn w:val="Standard"/>
    <w:next w:val="Standard"/>
    <w:autoRedefine/>
    <w:uiPriority w:val="39"/>
    <w:unhideWhenUsed/>
    <w:rsid w:val="00F540D9"/>
    <w:pPr>
      <w:ind w:left="220"/>
    </w:pPr>
    <w:rPr>
      <w:rFonts w:cs="Calibri"/>
      <w:smallCaps/>
      <w:sz w:val="20"/>
      <w:szCs w:val="20"/>
    </w:rPr>
  </w:style>
  <w:style w:type="paragraph" w:styleId="Verzeichnis3">
    <w:name w:val="toc 3"/>
    <w:basedOn w:val="Standard"/>
    <w:next w:val="Standard"/>
    <w:autoRedefine/>
    <w:uiPriority w:val="39"/>
    <w:unhideWhenUsed/>
    <w:rsid w:val="00F540D9"/>
    <w:pPr>
      <w:ind w:left="440"/>
    </w:pPr>
    <w:rPr>
      <w:rFonts w:cs="Calibri"/>
      <w:i/>
      <w:iCs/>
      <w:sz w:val="20"/>
      <w:szCs w:val="20"/>
    </w:rPr>
  </w:style>
  <w:style w:type="paragraph" w:styleId="Verzeichnis4">
    <w:name w:val="toc 4"/>
    <w:basedOn w:val="Standard"/>
    <w:next w:val="Standard"/>
    <w:autoRedefine/>
    <w:uiPriority w:val="39"/>
    <w:unhideWhenUsed/>
    <w:rsid w:val="00F540D9"/>
    <w:pPr>
      <w:ind w:left="660"/>
    </w:pPr>
    <w:rPr>
      <w:rFonts w:cs="Calibri"/>
      <w:sz w:val="18"/>
      <w:szCs w:val="18"/>
    </w:rPr>
  </w:style>
  <w:style w:type="paragraph" w:styleId="Verzeichnis5">
    <w:name w:val="toc 5"/>
    <w:basedOn w:val="Standard"/>
    <w:next w:val="Standard"/>
    <w:autoRedefine/>
    <w:uiPriority w:val="39"/>
    <w:unhideWhenUsed/>
    <w:rsid w:val="00F540D9"/>
    <w:pPr>
      <w:ind w:left="880"/>
    </w:pPr>
    <w:rPr>
      <w:rFonts w:cs="Calibri"/>
      <w:sz w:val="18"/>
      <w:szCs w:val="18"/>
    </w:rPr>
  </w:style>
  <w:style w:type="paragraph" w:styleId="Verzeichnis6">
    <w:name w:val="toc 6"/>
    <w:basedOn w:val="Standard"/>
    <w:next w:val="Standard"/>
    <w:autoRedefine/>
    <w:uiPriority w:val="39"/>
    <w:unhideWhenUsed/>
    <w:rsid w:val="00F540D9"/>
    <w:pPr>
      <w:ind w:left="1100"/>
    </w:pPr>
    <w:rPr>
      <w:rFonts w:cs="Calibri"/>
      <w:sz w:val="18"/>
      <w:szCs w:val="18"/>
    </w:rPr>
  </w:style>
  <w:style w:type="paragraph" w:styleId="Verzeichnis7">
    <w:name w:val="toc 7"/>
    <w:basedOn w:val="Standard"/>
    <w:next w:val="Standard"/>
    <w:autoRedefine/>
    <w:uiPriority w:val="39"/>
    <w:unhideWhenUsed/>
    <w:rsid w:val="00F540D9"/>
    <w:pPr>
      <w:ind w:left="1320"/>
    </w:pPr>
    <w:rPr>
      <w:rFonts w:cs="Calibri"/>
      <w:sz w:val="18"/>
      <w:szCs w:val="18"/>
    </w:rPr>
  </w:style>
  <w:style w:type="paragraph" w:styleId="Verzeichnis8">
    <w:name w:val="toc 8"/>
    <w:basedOn w:val="Standard"/>
    <w:next w:val="Standard"/>
    <w:autoRedefine/>
    <w:uiPriority w:val="39"/>
    <w:unhideWhenUsed/>
    <w:rsid w:val="00F540D9"/>
    <w:pPr>
      <w:ind w:left="1540"/>
    </w:pPr>
    <w:rPr>
      <w:rFonts w:cs="Calibri"/>
      <w:sz w:val="18"/>
      <w:szCs w:val="18"/>
    </w:rPr>
  </w:style>
  <w:style w:type="paragraph" w:styleId="Verzeichnis9">
    <w:name w:val="toc 9"/>
    <w:basedOn w:val="Standard"/>
    <w:next w:val="Standard"/>
    <w:autoRedefine/>
    <w:uiPriority w:val="39"/>
    <w:unhideWhenUsed/>
    <w:rsid w:val="00F540D9"/>
    <w:pPr>
      <w:ind w:left="1760"/>
    </w:pPr>
    <w:rPr>
      <w:rFonts w:cs="Calibri"/>
      <w:sz w:val="18"/>
      <w:szCs w:val="18"/>
    </w:rPr>
  </w:style>
  <w:style w:type="character" w:styleId="Hyperlink">
    <w:name w:val="Hyperlink"/>
    <w:uiPriority w:val="99"/>
    <w:unhideWhenUsed/>
    <w:rsid w:val="00F540D9"/>
    <w:rPr>
      <w:color w:val="0000FF"/>
      <w:u w:val="single"/>
    </w:rPr>
  </w:style>
  <w:style w:type="paragraph" w:styleId="Abbildungsverzeichnis">
    <w:name w:val="table of figures"/>
    <w:basedOn w:val="Standard"/>
    <w:next w:val="Standard"/>
    <w:uiPriority w:val="99"/>
    <w:unhideWhenUsed/>
    <w:rsid w:val="00A54E33"/>
  </w:style>
  <w:style w:type="table" w:styleId="Tabellenraster">
    <w:name w:val="Table Grid"/>
    <w:basedOn w:val="NormaleTabelle"/>
    <w:uiPriority w:val="59"/>
    <w:rsid w:val="00BD2F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chattierung-Akzent1">
    <w:name w:val="Light Shading Accent 1"/>
    <w:basedOn w:val="NormaleTabelle"/>
    <w:uiPriority w:val="60"/>
    <w:rsid w:val="00BD2FE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enabsatz">
    <w:name w:val="List Paragraph"/>
    <w:basedOn w:val="Standard"/>
    <w:uiPriority w:val="34"/>
    <w:qFormat/>
    <w:rsid w:val="006C2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35464">
      <w:bodyDiv w:val="1"/>
      <w:marLeft w:val="0"/>
      <w:marRight w:val="0"/>
      <w:marTop w:val="0"/>
      <w:marBottom w:val="0"/>
      <w:divBdr>
        <w:top w:val="none" w:sz="0" w:space="0" w:color="auto"/>
        <w:left w:val="none" w:sz="0" w:space="0" w:color="auto"/>
        <w:bottom w:val="none" w:sz="0" w:space="0" w:color="auto"/>
        <w:right w:val="none" w:sz="0" w:space="0" w:color="auto"/>
      </w:divBdr>
    </w:div>
    <w:div w:id="675764276">
      <w:bodyDiv w:val="1"/>
      <w:marLeft w:val="0"/>
      <w:marRight w:val="0"/>
      <w:marTop w:val="0"/>
      <w:marBottom w:val="0"/>
      <w:divBdr>
        <w:top w:val="none" w:sz="0" w:space="0" w:color="auto"/>
        <w:left w:val="none" w:sz="0" w:space="0" w:color="auto"/>
        <w:bottom w:val="none" w:sz="0" w:space="0" w:color="auto"/>
        <w:right w:val="none" w:sz="0" w:space="0" w:color="auto"/>
      </w:divBdr>
    </w:div>
    <w:div w:id="940381173">
      <w:bodyDiv w:val="1"/>
      <w:marLeft w:val="0"/>
      <w:marRight w:val="0"/>
      <w:marTop w:val="0"/>
      <w:marBottom w:val="0"/>
      <w:divBdr>
        <w:top w:val="none" w:sz="0" w:space="0" w:color="auto"/>
        <w:left w:val="none" w:sz="0" w:space="0" w:color="auto"/>
        <w:bottom w:val="none" w:sz="0" w:space="0" w:color="auto"/>
        <w:right w:val="none" w:sz="0" w:space="0" w:color="auto"/>
      </w:divBdr>
    </w:div>
    <w:div w:id="956301981">
      <w:bodyDiv w:val="1"/>
      <w:marLeft w:val="0"/>
      <w:marRight w:val="0"/>
      <w:marTop w:val="0"/>
      <w:marBottom w:val="0"/>
      <w:divBdr>
        <w:top w:val="none" w:sz="0" w:space="0" w:color="auto"/>
        <w:left w:val="none" w:sz="0" w:space="0" w:color="auto"/>
        <w:bottom w:val="none" w:sz="0" w:space="0" w:color="auto"/>
        <w:right w:val="none" w:sz="0" w:space="0" w:color="auto"/>
      </w:divBdr>
    </w:div>
    <w:div w:id="1648776576">
      <w:bodyDiv w:val="1"/>
      <w:marLeft w:val="0"/>
      <w:marRight w:val="0"/>
      <w:marTop w:val="0"/>
      <w:marBottom w:val="0"/>
      <w:divBdr>
        <w:top w:val="none" w:sz="0" w:space="0" w:color="auto"/>
        <w:left w:val="none" w:sz="0" w:space="0" w:color="auto"/>
        <w:bottom w:val="none" w:sz="0" w:space="0" w:color="auto"/>
        <w:right w:val="none" w:sz="0" w:space="0" w:color="auto"/>
      </w:divBdr>
    </w:div>
    <w:div w:id="1936591596">
      <w:bodyDiv w:val="1"/>
      <w:marLeft w:val="0"/>
      <w:marRight w:val="0"/>
      <w:marTop w:val="0"/>
      <w:marBottom w:val="0"/>
      <w:divBdr>
        <w:top w:val="none" w:sz="0" w:space="0" w:color="auto"/>
        <w:left w:val="none" w:sz="0" w:space="0" w:color="auto"/>
        <w:bottom w:val="none" w:sz="0" w:space="0" w:color="auto"/>
        <w:right w:val="none" w:sz="0" w:space="0" w:color="auto"/>
      </w:divBdr>
    </w:div>
    <w:div w:id="2110735671">
      <w:bodyDiv w:val="1"/>
      <w:marLeft w:val="0"/>
      <w:marRight w:val="0"/>
      <w:marTop w:val="0"/>
      <w:marBottom w:val="0"/>
      <w:divBdr>
        <w:top w:val="none" w:sz="0" w:space="0" w:color="auto"/>
        <w:left w:val="none" w:sz="0" w:space="0" w:color="auto"/>
        <w:bottom w:val="none" w:sz="0" w:space="0" w:color="auto"/>
        <w:right w:val="none" w:sz="0" w:space="0" w:color="auto"/>
      </w:divBdr>
    </w:div>
    <w:div w:id="211878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tac.sics.se/page.php?id=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0daft\Desktop\Vorlage_Index.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FF3E78-D294-488B-B178-C586954C2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Vorlage_Index.dot</Template>
  <TotalTime>1048</TotalTime>
  <Pages>17</Pages>
  <Words>3562</Words>
  <Characters>20305</Characters>
  <Application>Microsoft Office Word</Application>
  <DocSecurity>0</DocSecurity>
  <Lines>169</Lines>
  <Paragraphs>47</Paragraphs>
  <ScaleCrop>false</ScaleCrop>
  <HeadingPairs>
    <vt:vector size="2" baseType="variant">
      <vt:variant>
        <vt:lpstr>Titel</vt:lpstr>
      </vt:variant>
      <vt:variant>
        <vt:i4>1</vt:i4>
      </vt:variant>
    </vt:vector>
  </HeadingPairs>
  <TitlesOfParts>
    <vt:vector size="1" baseType="lpstr">
      <vt:lpstr/>
    </vt:vector>
  </TitlesOfParts>
  <Company>Fachhochschule Nordwestschweiz</Company>
  <LinksUpToDate>false</LinksUpToDate>
  <CharactersWithSpaces>23820</CharactersWithSpaces>
  <SharedDoc>false</SharedDoc>
  <HLinks>
    <vt:vector size="102" baseType="variant">
      <vt:variant>
        <vt:i4>1376319</vt:i4>
      </vt:variant>
      <vt:variant>
        <vt:i4>104</vt:i4>
      </vt:variant>
      <vt:variant>
        <vt:i4>0</vt:i4>
      </vt:variant>
      <vt:variant>
        <vt:i4>5</vt:i4>
      </vt:variant>
      <vt:variant>
        <vt:lpwstr/>
      </vt:variant>
      <vt:variant>
        <vt:lpwstr>_Toc305602960</vt:lpwstr>
      </vt:variant>
      <vt:variant>
        <vt:i4>1769534</vt:i4>
      </vt:variant>
      <vt:variant>
        <vt:i4>95</vt:i4>
      </vt:variant>
      <vt:variant>
        <vt:i4>0</vt:i4>
      </vt:variant>
      <vt:variant>
        <vt:i4>5</vt:i4>
      </vt:variant>
      <vt:variant>
        <vt:lpwstr/>
      </vt:variant>
      <vt:variant>
        <vt:lpwstr>_Toc305602880</vt:lpwstr>
      </vt:variant>
      <vt:variant>
        <vt:i4>1703985</vt:i4>
      </vt:variant>
      <vt:variant>
        <vt:i4>86</vt:i4>
      </vt:variant>
      <vt:variant>
        <vt:i4>0</vt:i4>
      </vt:variant>
      <vt:variant>
        <vt:i4>5</vt:i4>
      </vt:variant>
      <vt:variant>
        <vt:lpwstr/>
      </vt:variant>
      <vt:variant>
        <vt:lpwstr>_Toc305602798</vt:lpwstr>
      </vt:variant>
      <vt:variant>
        <vt:i4>1703985</vt:i4>
      </vt:variant>
      <vt:variant>
        <vt:i4>80</vt:i4>
      </vt:variant>
      <vt:variant>
        <vt:i4>0</vt:i4>
      </vt:variant>
      <vt:variant>
        <vt:i4>5</vt:i4>
      </vt:variant>
      <vt:variant>
        <vt:lpwstr/>
      </vt:variant>
      <vt:variant>
        <vt:lpwstr>_Toc305602797</vt:lpwstr>
      </vt:variant>
      <vt:variant>
        <vt:i4>1703985</vt:i4>
      </vt:variant>
      <vt:variant>
        <vt:i4>74</vt:i4>
      </vt:variant>
      <vt:variant>
        <vt:i4>0</vt:i4>
      </vt:variant>
      <vt:variant>
        <vt:i4>5</vt:i4>
      </vt:variant>
      <vt:variant>
        <vt:lpwstr/>
      </vt:variant>
      <vt:variant>
        <vt:lpwstr>_Toc305602796</vt:lpwstr>
      </vt:variant>
      <vt:variant>
        <vt:i4>1703985</vt:i4>
      </vt:variant>
      <vt:variant>
        <vt:i4>68</vt:i4>
      </vt:variant>
      <vt:variant>
        <vt:i4>0</vt:i4>
      </vt:variant>
      <vt:variant>
        <vt:i4>5</vt:i4>
      </vt:variant>
      <vt:variant>
        <vt:lpwstr/>
      </vt:variant>
      <vt:variant>
        <vt:lpwstr>_Toc305602795</vt:lpwstr>
      </vt:variant>
      <vt:variant>
        <vt:i4>1703985</vt:i4>
      </vt:variant>
      <vt:variant>
        <vt:i4>62</vt:i4>
      </vt:variant>
      <vt:variant>
        <vt:i4>0</vt:i4>
      </vt:variant>
      <vt:variant>
        <vt:i4>5</vt:i4>
      </vt:variant>
      <vt:variant>
        <vt:lpwstr/>
      </vt:variant>
      <vt:variant>
        <vt:lpwstr>_Toc305602794</vt:lpwstr>
      </vt:variant>
      <vt:variant>
        <vt:i4>1703985</vt:i4>
      </vt:variant>
      <vt:variant>
        <vt:i4>56</vt:i4>
      </vt:variant>
      <vt:variant>
        <vt:i4>0</vt:i4>
      </vt:variant>
      <vt:variant>
        <vt:i4>5</vt:i4>
      </vt:variant>
      <vt:variant>
        <vt:lpwstr/>
      </vt:variant>
      <vt:variant>
        <vt:lpwstr>_Toc305602793</vt:lpwstr>
      </vt:variant>
      <vt:variant>
        <vt:i4>1703985</vt:i4>
      </vt:variant>
      <vt:variant>
        <vt:i4>50</vt:i4>
      </vt:variant>
      <vt:variant>
        <vt:i4>0</vt:i4>
      </vt:variant>
      <vt:variant>
        <vt:i4>5</vt:i4>
      </vt:variant>
      <vt:variant>
        <vt:lpwstr/>
      </vt:variant>
      <vt:variant>
        <vt:lpwstr>_Toc305602792</vt:lpwstr>
      </vt:variant>
      <vt:variant>
        <vt:i4>1703985</vt:i4>
      </vt:variant>
      <vt:variant>
        <vt:i4>44</vt:i4>
      </vt:variant>
      <vt:variant>
        <vt:i4>0</vt:i4>
      </vt:variant>
      <vt:variant>
        <vt:i4>5</vt:i4>
      </vt:variant>
      <vt:variant>
        <vt:lpwstr/>
      </vt:variant>
      <vt:variant>
        <vt:lpwstr>_Toc305602791</vt:lpwstr>
      </vt:variant>
      <vt:variant>
        <vt:i4>1703985</vt:i4>
      </vt:variant>
      <vt:variant>
        <vt:i4>38</vt:i4>
      </vt:variant>
      <vt:variant>
        <vt:i4>0</vt:i4>
      </vt:variant>
      <vt:variant>
        <vt:i4>5</vt:i4>
      </vt:variant>
      <vt:variant>
        <vt:lpwstr/>
      </vt:variant>
      <vt:variant>
        <vt:lpwstr>_Toc305602790</vt:lpwstr>
      </vt:variant>
      <vt:variant>
        <vt:i4>1769521</vt:i4>
      </vt:variant>
      <vt:variant>
        <vt:i4>32</vt:i4>
      </vt:variant>
      <vt:variant>
        <vt:i4>0</vt:i4>
      </vt:variant>
      <vt:variant>
        <vt:i4>5</vt:i4>
      </vt:variant>
      <vt:variant>
        <vt:lpwstr/>
      </vt:variant>
      <vt:variant>
        <vt:lpwstr>_Toc305602789</vt:lpwstr>
      </vt:variant>
      <vt:variant>
        <vt:i4>1769521</vt:i4>
      </vt:variant>
      <vt:variant>
        <vt:i4>26</vt:i4>
      </vt:variant>
      <vt:variant>
        <vt:i4>0</vt:i4>
      </vt:variant>
      <vt:variant>
        <vt:i4>5</vt:i4>
      </vt:variant>
      <vt:variant>
        <vt:lpwstr/>
      </vt:variant>
      <vt:variant>
        <vt:lpwstr>_Toc305602788</vt:lpwstr>
      </vt:variant>
      <vt:variant>
        <vt:i4>1769521</vt:i4>
      </vt:variant>
      <vt:variant>
        <vt:i4>20</vt:i4>
      </vt:variant>
      <vt:variant>
        <vt:i4>0</vt:i4>
      </vt:variant>
      <vt:variant>
        <vt:i4>5</vt:i4>
      </vt:variant>
      <vt:variant>
        <vt:lpwstr/>
      </vt:variant>
      <vt:variant>
        <vt:lpwstr>_Toc305602787</vt:lpwstr>
      </vt:variant>
      <vt:variant>
        <vt:i4>1769521</vt:i4>
      </vt:variant>
      <vt:variant>
        <vt:i4>14</vt:i4>
      </vt:variant>
      <vt:variant>
        <vt:i4>0</vt:i4>
      </vt:variant>
      <vt:variant>
        <vt:i4>5</vt:i4>
      </vt:variant>
      <vt:variant>
        <vt:lpwstr/>
      </vt:variant>
      <vt:variant>
        <vt:lpwstr>_Toc305602786</vt:lpwstr>
      </vt:variant>
      <vt:variant>
        <vt:i4>1769521</vt:i4>
      </vt:variant>
      <vt:variant>
        <vt:i4>8</vt:i4>
      </vt:variant>
      <vt:variant>
        <vt:i4>0</vt:i4>
      </vt:variant>
      <vt:variant>
        <vt:i4>5</vt:i4>
      </vt:variant>
      <vt:variant>
        <vt:lpwstr/>
      </vt:variant>
      <vt:variant>
        <vt:lpwstr>_Toc305602785</vt:lpwstr>
      </vt:variant>
      <vt:variant>
        <vt:i4>1769521</vt:i4>
      </vt:variant>
      <vt:variant>
        <vt:i4>2</vt:i4>
      </vt:variant>
      <vt:variant>
        <vt:i4>0</vt:i4>
      </vt:variant>
      <vt:variant>
        <vt:i4>5</vt:i4>
      </vt:variant>
      <vt:variant>
        <vt:lpwstr/>
      </vt:variant>
      <vt:variant>
        <vt:lpwstr>_Toc305602784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n0daft</dc:creator>
  <cp:lastModifiedBy>n0daft</cp:lastModifiedBy>
  <cp:revision>405</cp:revision>
  <dcterms:created xsi:type="dcterms:W3CDTF">2013-02-14T15:39:00Z</dcterms:created>
  <dcterms:modified xsi:type="dcterms:W3CDTF">2013-03-03T17:53:00Z</dcterms:modified>
</cp:coreProperties>
</file>